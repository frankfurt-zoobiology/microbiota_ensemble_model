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2E3C6" w14:textId="35F2930A" w:rsidR="004212BD" w:rsidRPr="000B17D6" w:rsidRDefault="004212BD" w:rsidP="00651CA2">
      <w:pPr>
        <w:pStyle w:val="AuthorList"/>
        <w:rPr>
          <w:sz w:val="32"/>
          <w:szCs w:val="32"/>
        </w:rPr>
      </w:pPr>
      <w:r w:rsidRPr="000B17D6">
        <w:rPr>
          <w:sz w:val="32"/>
          <w:szCs w:val="32"/>
        </w:rPr>
        <w:t>Development and evaluation of a</w:t>
      </w:r>
      <w:r w:rsidR="00082165">
        <w:rPr>
          <w:sz w:val="32"/>
          <w:szCs w:val="32"/>
        </w:rPr>
        <w:t>n</w:t>
      </w:r>
      <w:r w:rsidRPr="000B17D6">
        <w:rPr>
          <w:sz w:val="32"/>
          <w:szCs w:val="32"/>
        </w:rPr>
        <w:t xml:space="preserve"> ensemble model to identify host-related metadata from fecal microbiota of zoo-housed mammals</w:t>
      </w:r>
    </w:p>
    <w:p w14:paraId="5D92C90B" w14:textId="58B60E63" w:rsidR="002868E2" w:rsidRPr="00DD5C97" w:rsidRDefault="00775BCC" w:rsidP="00651CA2">
      <w:pPr>
        <w:pStyle w:val="AuthorList"/>
        <w:rPr>
          <w:lang w:val="de-DE"/>
        </w:rPr>
      </w:pPr>
      <w:r w:rsidRPr="00DD5C97">
        <w:rPr>
          <w:lang w:val="de-DE"/>
        </w:rPr>
        <w:t>Franziska Zoelzer</w:t>
      </w:r>
      <w:r w:rsidR="00A75F87" w:rsidRPr="00DD5C97">
        <w:rPr>
          <w:vertAlign w:val="superscript"/>
          <w:lang w:val="de-DE"/>
        </w:rPr>
        <w:t>1</w:t>
      </w:r>
      <w:r w:rsidRPr="00DD5C97">
        <w:rPr>
          <w:vertAlign w:val="superscript"/>
          <w:lang w:val="de-DE"/>
        </w:rPr>
        <w:t>*</w:t>
      </w:r>
      <w:r w:rsidR="002868E2" w:rsidRPr="00DD5C97">
        <w:rPr>
          <w:lang w:val="de-DE"/>
        </w:rPr>
        <w:t xml:space="preserve">, </w:t>
      </w:r>
      <w:r w:rsidRPr="00DD5C97">
        <w:rPr>
          <w:lang w:val="de-DE"/>
        </w:rPr>
        <w:t>Daniel Monteiro</w:t>
      </w:r>
      <w:r w:rsidR="00C650F6" w:rsidRPr="00DD5C97">
        <w:rPr>
          <w:vertAlign w:val="superscript"/>
          <w:lang w:val="de-DE"/>
        </w:rPr>
        <w:t>1</w:t>
      </w:r>
      <w:r w:rsidR="002868E2" w:rsidRPr="00DD5C97">
        <w:rPr>
          <w:lang w:val="de-DE"/>
        </w:rPr>
        <w:t xml:space="preserve">, </w:t>
      </w:r>
      <w:r w:rsidRPr="00DD5C97">
        <w:rPr>
          <w:lang w:val="de-DE"/>
        </w:rPr>
        <w:t>Paul Wilhelm Dierkes</w:t>
      </w:r>
      <w:r w:rsidRPr="00DD5C97">
        <w:rPr>
          <w:vertAlign w:val="superscript"/>
          <w:lang w:val="de-DE"/>
        </w:rPr>
        <w:t>1</w:t>
      </w:r>
    </w:p>
    <w:p w14:paraId="63379B50" w14:textId="6F720A04" w:rsidR="002868E2" w:rsidRPr="000B17D6" w:rsidRDefault="002868E2" w:rsidP="006B2D5B">
      <w:pPr>
        <w:spacing w:before="240" w:after="0"/>
        <w:rPr>
          <w:rFonts w:cs="Times New Roman"/>
          <w:b/>
          <w:szCs w:val="24"/>
        </w:rPr>
      </w:pPr>
      <w:r w:rsidRPr="000B17D6">
        <w:rPr>
          <w:rFonts w:cs="Times New Roman"/>
          <w:szCs w:val="24"/>
          <w:vertAlign w:val="superscript"/>
        </w:rPr>
        <w:t>1</w:t>
      </w:r>
      <w:r w:rsidR="00775BCC" w:rsidRPr="000B17D6">
        <w:rPr>
          <w:rFonts w:cs="Times New Roman"/>
          <w:szCs w:val="24"/>
        </w:rPr>
        <w:t>Bioscience Education and Zoo Biology</w:t>
      </w:r>
      <w:r w:rsidRPr="000B17D6">
        <w:rPr>
          <w:rFonts w:cs="Times New Roman"/>
          <w:szCs w:val="24"/>
        </w:rPr>
        <w:t xml:space="preserve">, </w:t>
      </w:r>
      <w:r w:rsidR="00775BCC" w:rsidRPr="000B17D6">
        <w:rPr>
          <w:rFonts w:cs="Times New Roman"/>
          <w:szCs w:val="24"/>
        </w:rPr>
        <w:t>Goethe University</w:t>
      </w:r>
      <w:r w:rsidRPr="000B17D6">
        <w:rPr>
          <w:rFonts w:cs="Times New Roman"/>
          <w:szCs w:val="24"/>
        </w:rPr>
        <w:t xml:space="preserve">, </w:t>
      </w:r>
      <w:r w:rsidR="00775BCC" w:rsidRPr="000B17D6">
        <w:rPr>
          <w:rFonts w:cs="Times New Roman"/>
          <w:szCs w:val="24"/>
        </w:rPr>
        <w:t>Frankfurt am Main</w:t>
      </w:r>
      <w:r w:rsidRPr="000B17D6">
        <w:rPr>
          <w:rFonts w:cs="Times New Roman"/>
          <w:szCs w:val="24"/>
        </w:rPr>
        <w:t xml:space="preserve">, </w:t>
      </w:r>
      <w:r w:rsidR="00775BCC" w:rsidRPr="000B17D6">
        <w:rPr>
          <w:rFonts w:cs="Times New Roman"/>
          <w:szCs w:val="24"/>
        </w:rPr>
        <w:t>Germany</w:t>
      </w:r>
    </w:p>
    <w:p w14:paraId="3DABEE19" w14:textId="10157B6E" w:rsidR="002868E2" w:rsidRPr="000B17D6" w:rsidRDefault="002868E2" w:rsidP="00671D9A">
      <w:pPr>
        <w:spacing w:before="240" w:after="0"/>
        <w:rPr>
          <w:rFonts w:cs="Times New Roman"/>
          <w:b/>
          <w:szCs w:val="24"/>
        </w:rPr>
      </w:pPr>
      <w:r w:rsidRPr="000B17D6">
        <w:rPr>
          <w:rFonts w:cs="Times New Roman"/>
          <w:b/>
          <w:szCs w:val="24"/>
        </w:rPr>
        <w:t xml:space="preserve">* Correspondence: </w:t>
      </w:r>
      <w:r w:rsidR="00671D9A" w:rsidRPr="000B17D6">
        <w:rPr>
          <w:rFonts w:cs="Times New Roman"/>
          <w:b/>
          <w:szCs w:val="24"/>
        </w:rPr>
        <w:br/>
      </w:r>
      <w:r w:rsidR="00775BCC" w:rsidRPr="000B17D6">
        <w:rPr>
          <w:rFonts w:cs="Times New Roman"/>
          <w:szCs w:val="24"/>
        </w:rPr>
        <w:t>Franziska Zoelzer</w:t>
      </w:r>
      <w:r w:rsidR="00671D9A" w:rsidRPr="000B17D6">
        <w:rPr>
          <w:rFonts w:cs="Times New Roman"/>
          <w:szCs w:val="24"/>
        </w:rPr>
        <w:br/>
      </w:r>
      <w:r w:rsidR="00775BCC" w:rsidRPr="000B17D6">
        <w:rPr>
          <w:rFonts w:cs="Times New Roman"/>
          <w:szCs w:val="24"/>
        </w:rPr>
        <w:t>zoelzer@bio.uni-frankfurt.de</w:t>
      </w:r>
    </w:p>
    <w:p w14:paraId="07DA009D" w14:textId="316C271F" w:rsidR="00EA3D3C" w:rsidRPr="000B17D6" w:rsidRDefault="00817DD6" w:rsidP="00651CA2">
      <w:pPr>
        <w:pStyle w:val="AuthorList"/>
      </w:pPr>
      <w:r w:rsidRPr="000B17D6">
        <w:t xml:space="preserve">Keywords: </w:t>
      </w:r>
      <w:r w:rsidR="00775BCC" w:rsidRPr="000B17D6">
        <w:rPr>
          <w:rFonts w:cstheme="minorHAnsi"/>
        </w:rPr>
        <w:t xml:space="preserve">16S rRNA gene, microbiota, </w:t>
      </w:r>
      <w:r w:rsidR="00942233" w:rsidRPr="000B17D6">
        <w:rPr>
          <w:rFonts w:cstheme="minorHAnsi"/>
        </w:rPr>
        <w:t>logistic regression, phylosymbiosis</w:t>
      </w:r>
    </w:p>
    <w:p w14:paraId="4BA368E2" w14:textId="78FAC198" w:rsidR="00F07ACB" w:rsidRPr="000B17D6" w:rsidRDefault="00F07ACB" w:rsidP="001A2D3E">
      <w:pPr>
        <w:pStyle w:val="berschrift1"/>
        <w:numPr>
          <w:ilvl w:val="0"/>
          <w:numId w:val="0"/>
        </w:numPr>
        <w:ind w:left="567" w:hanging="567"/>
      </w:pPr>
      <w:r w:rsidRPr="000B17D6">
        <w:t>Abstract</w:t>
      </w:r>
    </w:p>
    <w:p w14:paraId="37FA09F5" w14:textId="7C2C839B" w:rsidR="00775BCC" w:rsidRPr="000B17D6" w:rsidRDefault="00775BCC" w:rsidP="00775BCC">
      <w:pPr>
        <w:spacing w:before="100" w:beforeAutospacing="1" w:after="100" w:afterAutospacing="1"/>
        <w:jc w:val="both"/>
      </w:pPr>
      <w:r w:rsidRPr="000B17D6">
        <w:t xml:space="preserve">Much research has been conducted to describe the factors that determine the fecal microbiome, with diet and host phylogeny as the main </w:t>
      </w:r>
      <w:r w:rsidR="00A55552" w:rsidRPr="000B17D6">
        <w:t>drivers</w:t>
      </w:r>
      <w:r w:rsidRPr="000B17D6">
        <w:t>. The influence of diet has been described at different levels. First</w:t>
      </w:r>
      <w:r w:rsidR="00A55552" w:rsidRPr="000B17D6">
        <w:t>ly</w:t>
      </w:r>
      <w:r w:rsidRPr="000B17D6">
        <w:t>, there are major differences</w:t>
      </w:r>
      <w:r w:rsidR="00A55552" w:rsidRPr="000B17D6">
        <w:t xml:space="preserve"> in the microbiomes of herbivorous and carnivorous</w:t>
      </w:r>
      <w:r w:rsidRPr="000B17D6">
        <w:t xml:space="preserve"> species and second</w:t>
      </w:r>
      <w:r w:rsidR="00A55552" w:rsidRPr="000B17D6">
        <w:t>ly</w:t>
      </w:r>
      <w:r w:rsidRPr="000B17D6">
        <w:t xml:space="preserve"> the morphology of the digestive system also determines the composition and diversity of the microbiota. In this study, we </w:t>
      </w:r>
      <w:r w:rsidR="00A55552" w:rsidRPr="000B17D6">
        <w:t>aim</w:t>
      </w:r>
      <w:r w:rsidRPr="000B17D6">
        <w:t xml:space="preserve"> to describe the influence of the three factors</w:t>
      </w:r>
      <w:r w:rsidR="00A55552" w:rsidRPr="000B17D6">
        <w:t xml:space="preserve"> – diet, digestive system and host - </w:t>
      </w:r>
      <w:r w:rsidRPr="000B17D6">
        <w:t xml:space="preserve"> on the microbiota in order to develop a model that is able to characterize </w:t>
      </w:r>
      <w:r w:rsidR="00884C2C" w:rsidRPr="000B17D6">
        <w:t xml:space="preserve">host-specific metadata from </w:t>
      </w:r>
      <w:r w:rsidRPr="000B17D6">
        <w:t>an unknown fecal sample.</w:t>
      </w:r>
    </w:p>
    <w:p w14:paraId="0E5CC01E" w14:textId="3AB38181" w:rsidR="00775BCC" w:rsidRPr="000B17D6" w:rsidRDefault="00775BCC" w:rsidP="00775BCC">
      <w:pPr>
        <w:spacing w:before="100" w:beforeAutospacing="1" w:after="100" w:afterAutospacing="1"/>
        <w:jc w:val="both"/>
      </w:pPr>
      <w:r w:rsidRPr="000B17D6">
        <w:t xml:space="preserve">We therefore analyzed the 16s rRNA from 525 fecal samples of 14 zoo-housed species belonging to different phylogenetic groups including herbivores, carnivores and omnivores. We found significant differences in the bacterial taxa correlated with these groups. While herbivores show positive correlations with a large number of bacterial taxa, we found fewer taxa correlating with carnivores or omnivores. We also </w:t>
      </w:r>
      <w:r w:rsidR="00181F52" w:rsidRPr="000B17D6">
        <w:t>detect</w:t>
      </w:r>
      <w:r w:rsidR="00884C2C" w:rsidRPr="000B17D6">
        <w:t>ed</w:t>
      </w:r>
      <w:r w:rsidRPr="000B17D6">
        <w:t xml:space="preserve"> </w:t>
      </w:r>
      <w:r w:rsidR="00884C2C" w:rsidRPr="000B17D6">
        <w:t>considerable</w:t>
      </w:r>
      <w:r w:rsidRPr="000B17D6">
        <w:t xml:space="preserve"> differences in the microbiota of </w:t>
      </w:r>
      <w:r w:rsidR="00884C2C" w:rsidRPr="000B17D6">
        <w:t xml:space="preserve">the </w:t>
      </w:r>
      <w:r w:rsidRPr="000B17D6">
        <w:t>ruminant</w:t>
      </w:r>
      <w:r w:rsidR="00884C2C" w:rsidRPr="000B17D6">
        <w:t>, hindgut fermenting and simple digestive system</w:t>
      </w:r>
      <w:r w:rsidRPr="000B17D6">
        <w:t xml:space="preserve">. </w:t>
      </w:r>
      <w:r w:rsidR="00884C2C" w:rsidRPr="000B17D6">
        <w:t>Based on these results, we developed a logistic</w:t>
      </w:r>
      <w:r w:rsidRPr="000B17D6">
        <w:t xml:space="preserve"> ensemble model, that predicts the diet</w:t>
      </w:r>
      <w:r w:rsidR="00082165">
        <w:t xml:space="preserve"> and based on these findings either the herbivorous</w:t>
      </w:r>
      <w:r w:rsidRPr="000B17D6">
        <w:t xml:space="preserve"> digestive system </w:t>
      </w:r>
      <w:r w:rsidR="00082165">
        <w:t>or the carnivorous host-family</w:t>
      </w:r>
      <w:r w:rsidR="00181F52" w:rsidRPr="000B17D6">
        <w:t xml:space="preserve"> </w:t>
      </w:r>
      <w:r w:rsidRPr="000B17D6">
        <w:t xml:space="preserve">from </w:t>
      </w:r>
      <w:r w:rsidR="007A478A" w:rsidRPr="000B17D6">
        <w:t>a given</w:t>
      </w:r>
      <w:r w:rsidRPr="000B17D6">
        <w:t xml:space="preserve"> </w:t>
      </w:r>
      <w:r w:rsidR="005A7D0C">
        <w:t xml:space="preserve">fecal </w:t>
      </w:r>
      <w:r w:rsidRPr="000B17D6">
        <w:t>microbiota composition. This model is able to effectively discriminate</w:t>
      </w:r>
      <w:r w:rsidR="00884C2C" w:rsidRPr="000B17D6">
        <w:t xml:space="preserve"> herbivores, </w:t>
      </w:r>
      <w:r w:rsidRPr="000B17D6">
        <w:t xml:space="preserve">omnivores and carnivores. It also excels at predicting the </w:t>
      </w:r>
      <w:r w:rsidR="00481CDC" w:rsidRPr="000B17D6">
        <w:t xml:space="preserve">herbivore-specific </w:t>
      </w:r>
      <w:r w:rsidRPr="000B17D6">
        <w:t xml:space="preserve">digestive system </w:t>
      </w:r>
      <w:r w:rsidR="00884C2C" w:rsidRPr="000B17D6">
        <w:t>with 98</w:t>
      </w:r>
      <w:r w:rsidRPr="000B17D6">
        <w:t>% accuracy, further reinforcing the strong link between microbiota an</w:t>
      </w:r>
      <w:r w:rsidR="007A478A" w:rsidRPr="000B17D6">
        <w:t>d digestive system morphology. Carn</w:t>
      </w:r>
      <w:r w:rsidR="00082165">
        <w:t>iv</w:t>
      </w:r>
      <w:r w:rsidR="008E4C08">
        <w:t>orous</w:t>
      </w:r>
      <w:r w:rsidR="007A478A" w:rsidRPr="000B17D6">
        <w:t xml:space="preserve"> </w:t>
      </w:r>
      <w:r w:rsidR="00082165">
        <w:t>host-family</w:t>
      </w:r>
      <w:r w:rsidRPr="000B17D6">
        <w:t xml:space="preserve"> </w:t>
      </w:r>
      <w:r w:rsidR="00884C2C" w:rsidRPr="000B17D6">
        <w:t>identification achieves an overall accuracy of 79</w:t>
      </w:r>
      <w:r w:rsidRPr="000B17D6">
        <w:t xml:space="preserve">%, although this performance varies between </w:t>
      </w:r>
      <w:r w:rsidR="00884C2C" w:rsidRPr="000B17D6">
        <w:t>families</w:t>
      </w:r>
      <w:r w:rsidRPr="000B17D6">
        <w:t xml:space="preserve">. </w:t>
      </w:r>
    </w:p>
    <w:p w14:paraId="1742F6A6" w14:textId="1C8F8B3B" w:rsidR="00775BCC" w:rsidRPr="000B17D6" w:rsidRDefault="00775BCC" w:rsidP="00775BCC">
      <w:pPr>
        <w:spacing w:before="100" w:beforeAutospacing="1" w:after="100" w:afterAutospacing="1"/>
        <w:jc w:val="both"/>
      </w:pPr>
      <w:r w:rsidRPr="000B17D6">
        <w:t xml:space="preserve">We provide this trained model as </w:t>
      </w:r>
      <w:r w:rsidR="00884C2C" w:rsidRPr="000B17D6">
        <w:t>a</w:t>
      </w:r>
      <w:r w:rsidRPr="000B17D6">
        <w:t xml:space="preserve"> tool to enable users to generate host-specific information from their microbiome data. In future research, tools such as </w:t>
      </w:r>
      <w:r w:rsidR="00884C2C" w:rsidRPr="000B17D6">
        <w:t>the one presented</w:t>
      </w:r>
      <w:r w:rsidRPr="000B17D6">
        <w:t xml:space="preserve"> </w:t>
      </w:r>
      <w:r w:rsidR="00884C2C" w:rsidRPr="000B17D6">
        <w:t xml:space="preserve">here </w:t>
      </w:r>
      <w:r w:rsidRPr="000B17D6">
        <w:t>could lead to a combined approach of microbiome and host-specific analyses which would be a great advantage in non-invasive wildlife monitoring.</w:t>
      </w:r>
    </w:p>
    <w:p w14:paraId="46DAC1F7" w14:textId="77777777" w:rsidR="00EA3D3C" w:rsidRPr="000B17D6" w:rsidRDefault="00EA3D3C" w:rsidP="00D9503C">
      <w:pPr>
        <w:pStyle w:val="berschrift1"/>
      </w:pPr>
      <w:r w:rsidRPr="000B17D6">
        <w:t>Introduction</w:t>
      </w:r>
    </w:p>
    <w:p w14:paraId="53D8680E" w14:textId="14EF6893" w:rsidR="00775BCC" w:rsidRPr="000B17D6" w:rsidRDefault="00775BCC" w:rsidP="00775BCC">
      <w:pPr>
        <w:pStyle w:val="StandardWeb"/>
        <w:jc w:val="both"/>
        <w:rPr>
          <w:rFonts w:eastAsiaTheme="minorHAnsi" w:cstheme="minorBidi"/>
          <w:szCs w:val="22"/>
        </w:rPr>
      </w:pPr>
      <w:r w:rsidRPr="000B17D6">
        <w:rPr>
          <w:rFonts w:eastAsiaTheme="minorHAnsi" w:cstheme="minorBidi"/>
          <w:szCs w:val="22"/>
        </w:rPr>
        <w:t xml:space="preserve">In recent years, both extensive research efforts in the field of microbiome science as well as advances in DNA sequencing technology highlighted the importance of gastrointestinal microorganisms. These microorganisms have been extensively characterized, with a particular focus on their ability to produce short-chain fatty acids (SCFAs) as an essential energy source for the host organism </w:t>
      </w:r>
      <w:sdt>
        <w:sdtPr>
          <w:rPr>
            <w:rFonts w:eastAsiaTheme="minorHAnsi" w:cstheme="minorBidi"/>
            <w:szCs w:val="22"/>
          </w:rPr>
          <w:alias w:val="Don't edit this field"/>
          <w:tag w:val="CitaviPlaceholder#32819339-ad11-4854-a772-764b4c29e76b"/>
          <w:id w:val="-1078598612"/>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}</w:instrText>
          </w:r>
          <w:r w:rsidRPr="000B17D6">
            <w:rPr>
              <w:rFonts w:eastAsiaTheme="minorHAnsi" w:cstheme="minorBidi"/>
              <w:szCs w:val="22"/>
            </w:rPr>
            <w:fldChar w:fldCharType="separate"/>
          </w:r>
          <w:r w:rsidR="00F07ACB" w:rsidRPr="000B17D6">
            <w:rPr>
              <w:rFonts w:eastAsiaTheme="minorHAnsi" w:cstheme="minorBidi"/>
              <w:szCs w:val="22"/>
            </w:rPr>
            <w:t xml:space="preserve">(Koh et al., 2016; </w:t>
          </w:r>
          <w:r w:rsidR="00F07ACB" w:rsidRPr="000B17D6">
            <w:rPr>
              <w:rFonts w:eastAsiaTheme="minorHAnsi" w:cstheme="minorBidi"/>
              <w:szCs w:val="22"/>
            </w:rPr>
            <w:lastRenderedPageBreak/>
            <w:t>Ríos-Covián et al., 2016; Sanna et al., 2019)</w:t>
          </w:r>
          <w:r w:rsidRPr="000B17D6">
            <w:rPr>
              <w:rFonts w:eastAsiaTheme="minorHAnsi" w:cstheme="minorBidi"/>
              <w:szCs w:val="22"/>
            </w:rPr>
            <w:fldChar w:fldCharType="end"/>
          </w:r>
        </w:sdtContent>
      </w:sdt>
      <w:r w:rsidRPr="000B17D6">
        <w:rPr>
          <w:rFonts w:eastAsiaTheme="minorHAnsi" w:cstheme="minorBidi"/>
          <w:szCs w:val="22"/>
        </w:rPr>
        <w:t xml:space="preserve">. In addition, a large number of studies have been carried out investigating composition, diversity, and intricate relationships that govern the gastrointestinal microbiome in different animal species as well as within different phylogenetic and dietary groups </w:t>
      </w:r>
      <w:sdt>
        <w:sdtPr>
          <w:rPr>
            <w:rFonts w:eastAsiaTheme="minorHAnsi" w:cstheme="minorBidi"/>
            <w:szCs w:val="22"/>
          </w:rPr>
          <w:alias w:val="Don't edit this field"/>
          <w:tag w:val="CitaviPlaceholder#a72c0820-f8e1-483e-b30a-ec92bb37976f"/>
          <w:id w:val="890999223"/>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}</w:instrText>
          </w:r>
          <w:r w:rsidRPr="000B17D6">
            <w:rPr>
              <w:rFonts w:eastAsiaTheme="minorHAnsi" w:cstheme="minorBidi"/>
              <w:szCs w:val="22"/>
            </w:rPr>
            <w:fldChar w:fldCharType="separate"/>
          </w:r>
          <w:r w:rsidR="00F07ACB" w:rsidRPr="000B17D6">
            <w:rPr>
              <w:rFonts w:eastAsiaTheme="minorHAnsi" w:cstheme="minorBidi"/>
              <w:szCs w:val="22"/>
            </w:rPr>
            <w:t>(Ley et al., 2008a; Nelson et al., 2015; Youngblut et al., 2019; Milani et al., 2020)</w:t>
          </w:r>
          <w:r w:rsidRPr="000B17D6">
            <w:rPr>
              <w:rFonts w:eastAsiaTheme="minorHAnsi" w:cstheme="minorBidi"/>
              <w:szCs w:val="22"/>
            </w:rPr>
            <w:fldChar w:fldCharType="end"/>
          </w:r>
        </w:sdtContent>
      </w:sdt>
      <w:r w:rsidRPr="000B17D6">
        <w:rPr>
          <w:rFonts w:eastAsiaTheme="minorHAnsi" w:cstheme="minorBidi"/>
          <w:szCs w:val="22"/>
        </w:rPr>
        <w:t xml:space="preserve">. Contemporary research raised compelling questions beyond the mere description of species-specific microbiomes, especially on influencing factors. Diet and phylogeny are now widely recognized as the primary </w:t>
      </w:r>
      <w:r w:rsidR="00481CDC" w:rsidRPr="000B17D6">
        <w:rPr>
          <w:rFonts w:eastAsiaTheme="minorHAnsi" w:cstheme="minorBidi"/>
          <w:szCs w:val="22"/>
        </w:rPr>
        <w:t>drivers</w:t>
      </w:r>
      <w:r w:rsidRPr="000B17D6">
        <w:rPr>
          <w:rFonts w:eastAsiaTheme="minorHAnsi" w:cstheme="minorBidi"/>
          <w:szCs w:val="22"/>
        </w:rPr>
        <w:t xml:space="preserve"> that shape the composition of </w:t>
      </w:r>
      <w:r w:rsidR="00D97D49" w:rsidRPr="000B17D6">
        <w:rPr>
          <w:rFonts w:eastAsiaTheme="minorHAnsi" w:cstheme="minorBidi"/>
          <w:szCs w:val="22"/>
        </w:rPr>
        <w:t xml:space="preserve">the </w:t>
      </w:r>
      <w:r w:rsidRPr="000B17D6">
        <w:rPr>
          <w:rFonts w:eastAsiaTheme="minorHAnsi" w:cstheme="minorBidi"/>
          <w:szCs w:val="22"/>
        </w:rPr>
        <w:t>fecal microbiota.</w:t>
      </w:r>
    </w:p>
    <w:p w14:paraId="301CBFF2" w14:textId="7D0A4D6B" w:rsidR="00775BCC" w:rsidRPr="000B17D6" w:rsidRDefault="00775BCC" w:rsidP="00775BCC">
      <w:pPr>
        <w:pStyle w:val="StandardWeb"/>
        <w:jc w:val="both"/>
        <w:rPr>
          <w:rFonts w:eastAsiaTheme="minorHAnsi" w:cstheme="minorBidi"/>
          <w:szCs w:val="22"/>
        </w:rPr>
      </w:pPr>
      <w:r w:rsidRPr="000B17D6">
        <w:rPr>
          <w:rFonts w:eastAsiaTheme="minorHAnsi" w:cstheme="minorBidi"/>
          <w:szCs w:val="22"/>
        </w:rPr>
        <w:t xml:space="preserve">For dietary studies on animals, the morphology of the respective digestive system must be taken into account. Carnivorous species are characterized by a simple digestive system with a short intestine and colon </w:t>
      </w:r>
      <w:r w:rsidR="00D97D49" w:rsidRPr="000B17D6">
        <w:rPr>
          <w:rFonts w:eastAsiaTheme="minorHAnsi" w:cstheme="minorBidi"/>
          <w:szCs w:val="22"/>
        </w:rPr>
        <w:t>as well as a</w:t>
      </w:r>
      <w:r w:rsidRPr="000B17D6">
        <w:rPr>
          <w:rFonts w:eastAsiaTheme="minorHAnsi" w:cstheme="minorBidi"/>
          <w:szCs w:val="22"/>
        </w:rPr>
        <w:t xml:space="preserve"> small cecum. In general, carnivores show little adaptations to microbial fermentation, as they rely on an easily digestible protein-</w:t>
      </w:r>
      <w:r w:rsidR="00481CDC" w:rsidRPr="000B17D6">
        <w:rPr>
          <w:rFonts w:eastAsiaTheme="minorHAnsi" w:cstheme="minorBidi"/>
          <w:szCs w:val="22"/>
        </w:rPr>
        <w:t>based</w:t>
      </w:r>
      <w:r w:rsidRPr="000B17D6">
        <w:rPr>
          <w:rFonts w:eastAsiaTheme="minorHAnsi" w:cstheme="minorBidi"/>
          <w:szCs w:val="22"/>
        </w:rPr>
        <w:t xml:space="preserve"> diet and have lower glucose requirements </w:t>
      </w:r>
      <w:sdt>
        <w:sdtPr>
          <w:rPr>
            <w:rFonts w:eastAsiaTheme="minorHAnsi" w:cstheme="minorBidi"/>
            <w:szCs w:val="22"/>
          </w:rPr>
          <w:alias w:val="Don't edit this field"/>
          <w:tag w:val="CitaviPlaceholder#36182367-1ef5-4566-bce9-cc94b46cd9c7"/>
          <w:id w:val="-873460609"/>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}</w:instrText>
          </w:r>
          <w:r w:rsidRPr="000B17D6">
            <w:rPr>
              <w:rFonts w:eastAsiaTheme="minorHAnsi" w:cstheme="minorBidi"/>
              <w:szCs w:val="22"/>
            </w:rPr>
            <w:fldChar w:fldCharType="separate"/>
          </w:r>
          <w:r w:rsidR="00F07ACB" w:rsidRPr="000B17D6">
            <w:rPr>
              <w:rFonts w:eastAsiaTheme="minorHAnsi" w:cstheme="minorBidi"/>
              <w:szCs w:val="22"/>
            </w:rPr>
            <w:t>(Stevens and Hume, 1995; Mackie, 2002)</w:t>
          </w:r>
          <w:r w:rsidRPr="000B17D6">
            <w:rPr>
              <w:rFonts w:eastAsiaTheme="minorHAnsi" w:cstheme="minorBidi"/>
              <w:szCs w:val="22"/>
            </w:rPr>
            <w:fldChar w:fldCharType="end"/>
          </w:r>
        </w:sdtContent>
      </w:sdt>
      <w:r w:rsidRPr="000B17D6">
        <w:rPr>
          <w:rFonts w:eastAsiaTheme="minorHAnsi" w:cstheme="minorBidi"/>
          <w:szCs w:val="22"/>
        </w:rPr>
        <w:t xml:space="preserve">. In contrast, herbivores depend on microbial fermentation to break down cellulose and hemicellulose. Within herbivores, two digestive systems are predominant. On the one hand, hindgut fermenters have an enlarged large intestine to increase food retention time, and an enlarged cecum, which serves as the primary site for microbial fermentation. Ruminants, on the other hand, have a segmented stomach consisting of the rumen, reticulum, omasum and abomasum. Unlike hindgut fermenters, ruminants are foregut fermenters, with the majority of microbial fermentation occurring in the rumen. Although the small and large intestines of both digestive systems are similar in size, ruminants have a reduced cecum </w:t>
      </w:r>
      <w:sdt>
        <w:sdtPr>
          <w:rPr>
            <w:rFonts w:eastAsiaTheme="minorHAnsi" w:cstheme="minorBidi"/>
            <w:szCs w:val="22"/>
          </w:rPr>
          <w:alias w:val="Don't edit this field"/>
          <w:tag w:val="CitaviPlaceholder#95d46193-dca2-4681-8519-55b1e302b4bc"/>
          <w:id w:val="-343248841"/>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}</w:instrText>
          </w:r>
          <w:r w:rsidRPr="000B17D6">
            <w:rPr>
              <w:rFonts w:eastAsiaTheme="minorHAnsi" w:cstheme="minorBidi"/>
              <w:szCs w:val="22"/>
            </w:rPr>
            <w:fldChar w:fldCharType="separate"/>
          </w:r>
          <w:r w:rsidR="00F07ACB" w:rsidRPr="000B17D6">
            <w:rPr>
              <w:rFonts w:eastAsiaTheme="minorHAnsi" w:cstheme="minorBidi"/>
              <w:szCs w:val="22"/>
            </w:rPr>
            <w:t>(Mitchell, 1905; Douglas, 2018)</w:t>
          </w:r>
          <w:r w:rsidRPr="000B17D6">
            <w:rPr>
              <w:rFonts w:eastAsiaTheme="minorHAnsi" w:cstheme="minorBidi"/>
              <w:szCs w:val="22"/>
            </w:rPr>
            <w:fldChar w:fldCharType="end"/>
          </w:r>
        </w:sdtContent>
      </w:sdt>
      <w:r w:rsidRPr="000B17D6">
        <w:rPr>
          <w:rFonts w:eastAsiaTheme="minorHAnsi" w:cstheme="minorBidi"/>
          <w:szCs w:val="22"/>
        </w:rPr>
        <w:t xml:space="preserve">. Several studies have shown that each of these digestive systems </w:t>
      </w:r>
      <w:r w:rsidR="00481CDC" w:rsidRPr="000B17D6">
        <w:rPr>
          <w:rFonts w:eastAsiaTheme="minorHAnsi" w:cstheme="minorBidi"/>
          <w:szCs w:val="22"/>
        </w:rPr>
        <w:t>hosts</w:t>
      </w:r>
      <w:r w:rsidRPr="000B17D6">
        <w:rPr>
          <w:rFonts w:eastAsiaTheme="minorHAnsi" w:cstheme="minorBidi"/>
          <w:szCs w:val="22"/>
        </w:rPr>
        <w:t xml:space="preserve"> its own microbiota due to the different morphological adaptations and specializations </w:t>
      </w:r>
      <w:sdt>
        <w:sdtPr>
          <w:rPr>
            <w:rFonts w:eastAsiaTheme="minorHAnsi" w:cstheme="minorBidi"/>
            <w:szCs w:val="22"/>
          </w:rPr>
          <w:alias w:val="Don't edit this field"/>
          <w:tag w:val="CitaviPlaceholder#9ce743fe-b07e-477d-aa83-7e3756f46c40"/>
          <w:id w:val="-1145039662"/>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}</w:instrText>
          </w:r>
          <w:r w:rsidRPr="000B17D6">
            <w:rPr>
              <w:rFonts w:eastAsiaTheme="minorHAnsi" w:cstheme="minorBidi"/>
              <w:szCs w:val="22"/>
            </w:rPr>
            <w:fldChar w:fldCharType="separate"/>
          </w:r>
          <w:r w:rsidR="00F07ACB" w:rsidRPr="000B17D6">
            <w:rPr>
              <w:rFonts w:eastAsiaTheme="minorHAnsi" w:cstheme="minorBidi"/>
              <w:szCs w:val="22"/>
            </w:rPr>
            <w:t>(Ley et al., 2008a; Muegge et al., 2011; Nishida and Ochman, 2018; Zoelzer et al., 2021)</w:t>
          </w:r>
          <w:r w:rsidRPr="000B17D6">
            <w:rPr>
              <w:rFonts w:eastAsiaTheme="minorHAnsi" w:cstheme="minorBidi"/>
              <w:szCs w:val="22"/>
            </w:rPr>
            <w:fldChar w:fldCharType="end"/>
          </w:r>
        </w:sdtContent>
      </w:sdt>
      <w:r w:rsidRPr="000B17D6">
        <w:rPr>
          <w:rFonts w:eastAsiaTheme="minorHAnsi" w:cstheme="minorBidi"/>
          <w:szCs w:val="22"/>
        </w:rPr>
        <w:t xml:space="preserve">. </w:t>
      </w:r>
    </w:p>
    <w:p w14:paraId="59FC7F1A" w14:textId="1BE593DD" w:rsidR="00775BCC" w:rsidRPr="000B17D6" w:rsidRDefault="00775BCC" w:rsidP="00775BCC">
      <w:pPr>
        <w:pStyle w:val="StandardWeb"/>
        <w:jc w:val="both"/>
        <w:rPr>
          <w:rFonts w:eastAsiaTheme="minorHAnsi" w:cstheme="minorBidi"/>
          <w:szCs w:val="22"/>
        </w:rPr>
      </w:pPr>
      <w:r w:rsidRPr="000B17D6">
        <w:rPr>
          <w:rFonts w:eastAsiaTheme="minorHAnsi" w:cstheme="minorBidi"/>
          <w:szCs w:val="22"/>
        </w:rPr>
        <w:t xml:space="preserve">Host phylogeny is the second </w:t>
      </w:r>
      <w:r w:rsidR="00481CDC" w:rsidRPr="000B17D6">
        <w:rPr>
          <w:rFonts w:eastAsiaTheme="minorHAnsi" w:cstheme="minorBidi"/>
          <w:szCs w:val="22"/>
        </w:rPr>
        <w:t>key</w:t>
      </w:r>
      <w:r w:rsidRPr="000B17D6">
        <w:rPr>
          <w:rFonts w:eastAsiaTheme="minorHAnsi" w:cstheme="minorBidi"/>
          <w:szCs w:val="22"/>
        </w:rPr>
        <w:t xml:space="preserve"> factor that shapes the fecal microbiota composition. The interaction between host and microorganisms is defined as phylosymbiosis </w:t>
      </w:r>
      <w:sdt>
        <w:sdtPr>
          <w:rPr>
            <w:rFonts w:eastAsiaTheme="minorHAnsi" w:cstheme="minorBidi"/>
            <w:szCs w:val="22"/>
          </w:rPr>
          <w:alias w:val="Don't edit this field"/>
          <w:tag w:val="CitaviPlaceholder#91bc635b-263c-461d-85b0-d140abc98024"/>
          <w:id w:val="1494766271"/>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}</w:instrText>
          </w:r>
          <w:r w:rsidRPr="000B17D6">
            <w:rPr>
              <w:rFonts w:eastAsiaTheme="minorHAnsi" w:cstheme="minorBidi"/>
              <w:szCs w:val="22"/>
            </w:rPr>
            <w:fldChar w:fldCharType="separate"/>
          </w:r>
          <w:r w:rsidR="00F07ACB" w:rsidRPr="000B17D6">
            <w:rPr>
              <w:rFonts w:eastAsiaTheme="minorHAnsi" w:cstheme="minorBidi"/>
              <w:szCs w:val="22"/>
            </w:rPr>
            <w:t>(Lim and Bordenstein, 2020)</w:t>
          </w:r>
          <w:r w:rsidRPr="000B17D6">
            <w:rPr>
              <w:rFonts w:eastAsiaTheme="minorHAnsi" w:cstheme="minorBidi"/>
              <w:szCs w:val="22"/>
            </w:rPr>
            <w:fldChar w:fldCharType="end"/>
          </w:r>
        </w:sdtContent>
      </w:sdt>
      <w:r w:rsidRPr="000B17D6">
        <w:rPr>
          <w:rFonts w:eastAsiaTheme="minorHAnsi" w:cstheme="minorBidi"/>
          <w:szCs w:val="22"/>
        </w:rPr>
        <w:t xml:space="preserve">. Phylosymbiosis </w:t>
      </w:r>
      <w:r w:rsidR="00D97D49" w:rsidRPr="000B17D6">
        <w:rPr>
          <w:rFonts w:eastAsiaTheme="minorHAnsi" w:cstheme="minorBidi"/>
          <w:szCs w:val="22"/>
        </w:rPr>
        <w:t>is</w:t>
      </w:r>
      <w:r w:rsidRPr="000B17D6">
        <w:rPr>
          <w:rFonts w:eastAsiaTheme="minorHAnsi" w:cstheme="minorBidi"/>
          <w:szCs w:val="22"/>
        </w:rPr>
        <w:t xml:space="preserve"> described on different scales.  First</w:t>
      </w:r>
      <w:r w:rsidR="00481CDC" w:rsidRPr="000B17D6">
        <w:rPr>
          <w:rFonts w:eastAsiaTheme="minorHAnsi" w:cstheme="minorBidi"/>
          <w:szCs w:val="22"/>
        </w:rPr>
        <w:t>ly</w:t>
      </w:r>
      <w:r w:rsidRPr="000B17D6">
        <w:rPr>
          <w:rFonts w:eastAsiaTheme="minorHAnsi" w:cstheme="minorBidi"/>
          <w:szCs w:val="22"/>
        </w:rPr>
        <w:t xml:space="preserve">, regarding a great phylogenetic context where numerous animal orders are compared with each other, the microbiota similarity increases with an increasing degree of kinship among the host species </w:t>
      </w:r>
      <w:sdt>
        <w:sdtPr>
          <w:rPr>
            <w:rFonts w:eastAsiaTheme="minorHAnsi" w:cstheme="minorBidi"/>
            <w:szCs w:val="22"/>
          </w:rPr>
          <w:alias w:val="Don't edit this field"/>
          <w:tag w:val="CitaviPlaceholder#efdc32c8-757e-42e3-a316-dcc1d2d6196a"/>
          <w:id w:val="244380551"/>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}</w:instrText>
          </w:r>
          <w:r w:rsidRPr="000B17D6">
            <w:rPr>
              <w:rFonts w:eastAsiaTheme="minorHAnsi" w:cstheme="minorBidi"/>
              <w:szCs w:val="22"/>
            </w:rPr>
            <w:fldChar w:fldCharType="separate"/>
          </w:r>
          <w:r w:rsidR="00F07ACB" w:rsidRPr="000B17D6">
            <w:rPr>
              <w:rFonts w:eastAsiaTheme="minorHAnsi" w:cstheme="minorBidi"/>
              <w:szCs w:val="22"/>
            </w:rPr>
            <w:t>(Kartzinel et al., 2019; Rojas et al., 2021; Wu et al., 2022)</w:t>
          </w:r>
          <w:r w:rsidRPr="000B17D6">
            <w:rPr>
              <w:rFonts w:eastAsiaTheme="minorHAnsi" w:cstheme="minorBidi"/>
              <w:szCs w:val="22"/>
            </w:rPr>
            <w:fldChar w:fldCharType="end"/>
          </w:r>
        </w:sdtContent>
      </w:sdt>
      <w:r w:rsidRPr="000B17D6">
        <w:rPr>
          <w:rFonts w:eastAsiaTheme="minorHAnsi" w:cstheme="minorBidi"/>
          <w:szCs w:val="22"/>
        </w:rPr>
        <w:t>. Second</w:t>
      </w:r>
      <w:r w:rsidR="00481CDC" w:rsidRPr="000B17D6">
        <w:rPr>
          <w:rFonts w:eastAsiaTheme="minorHAnsi" w:cstheme="minorBidi"/>
          <w:szCs w:val="22"/>
        </w:rPr>
        <w:t>ly</w:t>
      </w:r>
      <w:r w:rsidRPr="000B17D6">
        <w:rPr>
          <w:rFonts w:eastAsiaTheme="minorHAnsi" w:cstheme="minorBidi"/>
          <w:szCs w:val="22"/>
        </w:rPr>
        <w:t xml:space="preserve">, on a smaller phylogenetic range, closely related groups of species </w:t>
      </w:r>
      <w:sdt>
        <w:sdtPr>
          <w:rPr>
            <w:rFonts w:eastAsiaTheme="minorHAnsi" w:cstheme="minorBidi"/>
            <w:szCs w:val="22"/>
          </w:rPr>
          <w:alias w:val="Don't edit this field"/>
          <w:tag w:val="CitaviPlaceholder#3f3ca3a4-9e74-49a4-9ff5-d106348f2b08"/>
          <w:id w:val="684632020"/>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}</w:instrText>
          </w:r>
          <w:r w:rsidRPr="000B17D6">
            <w:rPr>
              <w:rFonts w:eastAsiaTheme="minorHAnsi" w:cstheme="minorBidi"/>
              <w:szCs w:val="22"/>
            </w:rPr>
            <w:fldChar w:fldCharType="separate"/>
          </w:r>
          <w:r w:rsidR="00F07ACB" w:rsidRPr="000B17D6">
            <w:rPr>
              <w:rFonts w:eastAsiaTheme="minorHAnsi" w:cstheme="minorBidi"/>
              <w:szCs w:val="22"/>
            </w:rPr>
            <w:t>(Li et al., 2018; Fu et al., 2021)</w:t>
          </w:r>
          <w:r w:rsidRPr="000B17D6">
            <w:rPr>
              <w:rFonts w:eastAsiaTheme="minorHAnsi" w:cstheme="minorBidi"/>
              <w:szCs w:val="22"/>
            </w:rPr>
            <w:fldChar w:fldCharType="end"/>
          </w:r>
        </w:sdtContent>
      </w:sdt>
      <w:r w:rsidRPr="000B17D6">
        <w:rPr>
          <w:rFonts w:eastAsiaTheme="minorHAnsi" w:cstheme="minorBidi"/>
          <w:szCs w:val="22"/>
        </w:rPr>
        <w:t xml:space="preserve"> or species within the same genera </w:t>
      </w:r>
      <w:sdt>
        <w:sdtPr>
          <w:rPr>
            <w:rFonts w:eastAsiaTheme="minorHAnsi" w:cstheme="minorBidi"/>
            <w:szCs w:val="22"/>
          </w:rPr>
          <w:alias w:val="Don't edit this field"/>
          <w:tag w:val="CitaviPlaceholder#eb678168-9103-45fc-a1fb-3ea132644e58"/>
          <w:id w:val="1732583800"/>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}</w:instrText>
          </w:r>
          <w:r w:rsidRPr="000B17D6">
            <w:rPr>
              <w:rFonts w:eastAsiaTheme="minorHAnsi" w:cstheme="minorBidi"/>
              <w:szCs w:val="22"/>
            </w:rPr>
            <w:fldChar w:fldCharType="separate"/>
          </w:r>
          <w:r w:rsidR="00F07ACB" w:rsidRPr="000B17D6">
            <w:rPr>
              <w:rFonts w:eastAsiaTheme="minorHAnsi" w:cstheme="minorBidi"/>
              <w:szCs w:val="22"/>
            </w:rPr>
            <w:t>(Knowles et al., 2019)</w:t>
          </w:r>
          <w:r w:rsidRPr="000B17D6">
            <w:rPr>
              <w:rFonts w:eastAsiaTheme="minorHAnsi" w:cstheme="minorBidi"/>
              <w:szCs w:val="22"/>
            </w:rPr>
            <w:fldChar w:fldCharType="end"/>
          </w:r>
        </w:sdtContent>
      </w:sdt>
      <w:r w:rsidRPr="000B17D6">
        <w:rPr>
          <w:rFonts w:eastAsiaTheme="minorHAnsi" w:cstheme="minorBidi"/>
          <w:szCs w:val="22"/>
        </w:rPr>
        <w:t xml:space="preserve"> </w:t>
      </w:r>
      <w:r w:rsidR="00D97D49" w:rsidRPr="000B17D6">
        <w:rPr>
          <w:rFonts w:eastAsiaTheme="minorHAnsi" w:cstheme="minorBidi"/>
          <w:szCs w:val="22"/>
        </w:rPr>
        <w:t>were</w:t>
      </w:r>
      <w:r w:rsidRPr="000B17D6">
        <w:rPr>
          <w:rFonts w:eastAsiaTheme="minorHAnsi" w:cstheme="minorBidi"/>
          <w:szCs w:val="22"/>
        </w:rPr>
        <w:t xml:space="preserve"> </w:t>
      </w:r>
      <w:r w:rsidR="00481CDC" w:rsidRPr="000B17D6">
        <w:rPr>
          <w:rFonts w:eastAsiaTheme="minorHAnsi" w:cstheme="minorBidi"/>
          <w:szCs w:val="22"/>
        </w:rPr>
        <w:t>assessed</w:t>
      </w:r>
      <w:r w:rsidRPr="000B17D6">
        <w:rPr>
          <w:rFonts w:eastAsiaTheme="minorHAnsi" w:cstheme="minorBidi"/>
          <w:szCs w:val="22"/>
        </w:rPr>
        <w:t xml:space="preserve"> and their results show that even closely related species have a distinct microbiota.</w:t>
      </w:r>
    </w:p>
    <w:p w14:paraId="46A500A1" w14:textId="24FD56EC" w:rsidR="00775BCC" w:rsidRPr="000B17D6" w:rsidRDefault="00775BCC" w:rsidP="00775BCC">
      <w:pPr>
        <w:pStyle w:val="StandardWeb"/>
        <w:jc w:val="both"/>
        <w:rPr>
          <w:rFonts w:eastAsiaTheme="minorHAnsi" w:cstheme="minorBidi"/>
          <w:szCs w:val="22"/>
        </w:rPr>
      </w:pPr>
      <w:r w:rsidRPr="000B17D6">
        <w:rPr>
          <w:rFonts w:eastAsiaTheme="minorHAnsi" w:cstheme="minorBidi"/>
          <w:szCs w:val="22"/>
        </w:rPr>
        <w:t>Due to the strong influence of</w:t>
      </w:r>
      <w:r w:rsidR="00D97D49" w:rsidRPr="000B17D6">
        <w:rPr>
          <w:rFonts w:eastAsiaTheme="minorHAnsi" w:cstheme="minorBidi"/>
          <w:szCs w:val="22"/>
        </w:rPr>
        <w:t xml:space="preserve"> the</w:t>
      </w:r>
      <w:r w:rsidRPr="000B17D6">
        <w:rPr>
          <w:rFonts w:eastAsiaTheme="minorHAnsi" w:cstheme="minorBidi"/>
          <w:szCs w:val="22"/>
        </w:rPr>
        <w:t xml:space="preserve"> host on the microbiota, we </w:t>
      </w:r>
      <w:r w:rsidR="00D97D49" w:rsidRPr="000B17D6">
        <w:rPr>
          <w:rFonts w:eastAsiaTheme="minorHAnsi" w:cstheme="minorBidi"/>
          <w:szCs w:val="22"/>
        </w:rPr>
        <w:t>aim</w:t>
      </w:r>
      <w:r w:rsidRPr="000B17D6">
        <w:rPr>
          <w:rFonts w:eastAsiaTheme="minorHAnsi" w:cstheme="minorBidi"/>
          <w:szCs w:val="22"/>
        </w:rPr>
        <w:t xml:space="preserve"> to reverse this approach by developing a computational model that predicts the host from a given fecal microbiota </w:t>
      </w:r>
      <w:r w:rsidR="003328BA" w:rsidRPr="000B17D6">
        <w:rPr>
          <w:rFonts w:eastAsiaTheme="minorHAnsi" w:cstheme="minorBidi"/>
          <w:szCs w:val="22"/>
        </w:rPr>
        <w:t>sample</w:t>
      </w:r>
      <w:r w:rsidRPr="000B17D6">
        <w:rPr>
          <w:rFonts w:eastAsiaTheme="minorHAnsi" w:cstheme="minorBidi"/>
          <w:szCs w:val="22"/>
        </w:rPr>
        <w:t xml:space="preserve">. In a first step, we test whether </w:t>
      </w:r>
      <w:r w:rsidR="00D97D49" w:rsidRPr="000B17D6">
        <w:rPr>
          <w:rFonts w:eastAsiaTheme="minorHAnsi" w:cstheme="minorBidi"/>
          <w:szCs w:val="22"/>
        </w:rPr>
        <w:t>different bacterial taxa correlate with the host’s characteristics</w:t>
      </w:r>
      <w:r w:rsidRPr="000B17D6">
        <w:rPr>
          <w:rFonts w:eastAsiaTheme="minorHAnsi" w:cstheme="minorBidi"/>
          <w:szCs w:val="22"/>
        </w:rPr>
        <w:t xml:space="preserve">: the host diet group (herbivore, carnivore, omnivore), the host digestive system (ruminant, hindgut fermenter, simple) and the </w:t>
      </w:r>
      <w:r w:rsidR="00082165">
        <w:rPr>
          <w:rFonts w:eastAsiaTheme="minorHAnsi" w:cstheme="minorBidi"/>
          <w:szCs w:val="22"/>
        </w:rPr>
        <w:t>host-family</w:t>
      </w:r>
      <w:r w:rsidRPr="000B17D6">
        <w:rPr>
          <w:rFonts w:eastAsiaTheme="minorHAnsi" w:cstheme="minorBidi"/>
          <w:szCs w:val="22"/>
        </w:rPr>
        <w:t xml:space="preserve"> applying a correlational analysis. In a second step, we develop a model that is able to predict those </w:t>
      </w:r>
      <w:r w:rsidR="00082165">
        <w:rPr>
          <w:rFonts w:eastAsiaTheme="minorHAnsi" w:cstheme="minorBidi"/>
          <w:szCs w:val="22"/>
        </w:rPr>
        <w:t>metadata</w:t>
      </w:r>
      <w:r w:rsidRPr="000B17D6">
        <w:rPr>
          <w:rFonts w:eastAsiaTheme="minorHAnsi" w:cstheme="minorBidi"/>
          <w:szCs w:val="22"/>
        </w:rPr>
        <w:t xml:space="preserve"> from a given microbiota composition. Various modelling approaches gained widespread recognition and are now being applied in the fields of ecology and evolution, as they provide a versatile approach to effectively deal with complex data structures </w:t>
      </w:r>
      <w:sdt>
        <w:sdtPr>
          <w:rPr>
            <w:rFonts w:eastAsiaTheme="minorHAnsi" w:cstheme="minorBidi"/>
            <w:szCs w:val="22"/>
          </w:rPr>
          <w:alias w:val="Don't edit this field"/>
          <w:tag w:val="CitaviPlaceholder#13242772-9e95-4f8c-ac57-e5a4dcdb9e4e"/>
          <w:id w:val="-1980364118"/>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}</w:instrText>
          </w:r>
          <w:r w:rsidRPr="000B17D6">
            <w:rPr>
              <w:rFonts w:eastAsiaTheme="minorHAnsi" w:cstheme="minorBidi"/>
              <w:szCs w:val="22"/>
            </w:rPr>
            <w:fldChar w:fldCharType="separate"/>
          </w:r>
          <w:r w:rsidR="00F07ACB" w:rsidRPr="000B17D6">
            <w:rPr>
              <w:rFonts w:eastAsiaTheme="minorHAnsi" w:cstheme="minorBidi"/>
              <w:szCs w:val="22"/>
            </w:rPr>
            <w:t>(Bolker et al., 2009)</w:t>
          </w:r>
          <w:r w:rsidRPr="000B17D6">
            <w:rPr>
              <w:rFonts w:eastAsiaTheme="minorHAnsi" w:cstheme="minorBidi"/>
              <w:szCs w:val="22"/>
            </w:rPr>
            <w:fldChar w:fldCharType="end"/>
          </w:r>
        </w:sdtContent>
      </w:sdt>
      <w:r w:rsidRPr="000B17D6">
        <w:rPr>
          <w:rFonts w:eastAsiaTheme="minorHAnsi" w:cstheme="minorBidi"/>
          <w:szCs w:val="22"/>
        </w:rPr>
        <w:t xml:space="preserve">. In microbiome research, machine learning techniques </w:t>
      </w:r>
      <w:r w:rsidR="0031280C" w:rsidRPr="000B17D6">
        <w:rPr>
          <w:rFonts w:eastAsiaTheme="minorHAnsi" w:cstheme="minorBidi"/>
          <w:szCs w:val="22"/>
        </w:rPr>
        <w:t>are</w:t>
      </w:r>
      <w:r w:rsidRPr="000B17D6">
        <w:rPr>
          <w:rFonts w:eastAsiaTheme="minorHAnsi" w:cstheme="minorBidi"/>
          <w:szCs w:val="22"/>
        </w:rPr>
        <w:t xml:space="preserve"> mainly used to predict disease susceptibility patterns in the human microbiome </w:t>
      </w:r>
      <w:sdt>
        <w:sdtPr>
          <w:rPr>
            <w:rFonts w:eastAsiaTheme="minorHAnsi" w:cstheme="minorBidi"/>
            <w:szCs w:val="22"/>
          </w:rPr>
          <w:alias w:val="Don't edit this field"/>
          <w:tag w:val="CitaviPlaceholder#28ee0a99-14cd-4205-992a-ec629ca19a43"/>
          <w:id w:val="-591549368"/>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}</w:instrText>
          </w:r>
          <w:r w:rsidRPr="000B17D6">
            <w:rPr>
              <w:rFonts w:eastAsiaTheme="minorHAnsi" w:cstheme="minorBidi"/>
              <w:szCs w:val="22"/>
            </w:rPr>
            <w:fldChar w:fldCharType="separate"/>
          </w:r>
          <w:r w:rsidR="00F07ACB" w:rsidRPr="000B17D6">
            <w:rPr>
              <w:rFonts w:eastAsiaTheme="minorHAnsi" w:cstheme="minorBidi"/>
              <w:szCs w:val="22"/>
            </w:rPr>
            <w:t>(Yazdani et al.; Korpela et al., 2014; Duvallet et al., 2017; Espinoza, 2018)</w:t>
          </w:r>
          <w:r w:rsidRPr="000B17D6">
            <w:rPr>
              <w:rFonts w:eastAsiaTheme="minorHAnsi" w:cstheme="minorBidi"/>
              <w:szCs w:val="22"/>
            </w:rPr>
            <w:fldChar w:fldCharType="end"/>
          </w:r>
        </w:sdtContent>
      </w:sdt>
      <w:r w:rsidRPr="000B17D6">
        <w:rPr>
          <w:rFonts w:eastAsiaTheme="minorHAnsi" w:cstheme="minorBidi"/>
          <w:szCs w:val="22"/>
        </w:rPr>
        <w:t xml:space="preserve">. Recently, some studies developed models to predict host-specific factors from the fecal microbiota such as age or sex </w:t>
      </w:r>
      <w:sdt>
        <w:sdtPr>
          <w:rPr>
            <w:rFonts w:eastAsiaTheme="minorHAnsi" w:cstheme="minorBidi"/>
            <w:szCs w:val="22"/>
          </w:rPr>
          <w:alias w:val="Don't edit this field"/>
          <w:tag w:val="CitaviPlaceholder#bbf5d566-fdc6-4427-a4b7-1bbaf65c1b19"/>
          <w:id w:val="2079624508"/>
          <w:placeholder>
            <w:docPart w:val="9BABB3D49B1E416794DA17067C1F05B2"/>
          </w:placeholder>
        </w:sdtPr>
        <w:sdtEndPr/>
        <w:sdtContent>
          <w:r w:rsidRPr="000B17D6">
            <w:rPr>
              <w:rFonts w:eastAsiaTheme="minorHAnsi" w:cstheme="minorBidi"/>
              <w:szCs w:val="22"/>
            </w:rPr>
            <w:fldChar w:fldCharType="begin"/>
          </w:r>
          <w:r w:rsidR="00AE7D50">
            <w:rPr>
              <w:rFonts w:eastAsiaTheme="minorHAnsi" w:cstheme="minorBidi"/>
              <w:szCs w:val="22"/>
            </w:rPr>
            <w:instrText>ADDIN CitaviPlaceholder{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}</w:instrText>
          </w:r>
          <w:r w:rsidRPr="000B17D6">
            <w:rPr>
              <w:rFonts w:eastAsiaTheme="minorHAnsi" w:cstheme="minorBidi"/>
              <w:szCs w:val="22"/>
            </w:rPr>
            <w:fldChar w:fldCharType="separate"/>
          </w:r>
          <w:r w:rsidR="00F07ACB" w:rsidRPr="000B17D6">
            <w:rPr>
              <w:rFonts w:eastAsiaTheme="minorHAnsi" w:cstheme="minorBidi"/>
              <w:szCs w:val="22"/>
            </w:rPr>
            <w:t>(Pannoni et al., 2022; Sweeny et al., 2023)</w:t>
          </w:r>
          <w:r w:rsidRPr="000B17D6">
            <w:rPr>
              <w:rFonts w:eastAsiaTheme="minorHAnsi" w:cstheme="minorBidi"/>
              <w:szCs w:val="22"/>
            </w:rPr>
            <w:fldChar w:fldCharType="end"/>
          </w:r>
        </w:sdtContent>
      </w:sdt>
      <w:r w:rsidRPr="000B17D6">
        <w:rPr>
          <w:rFonts w:eastAsiaTheme="minorHAnsi" w:cstheme="minorBidi"/>
          <w:szCs w:val="22"/>
        </w:rPr>
        <w:t xml:space="preserve">. Based on these findings and </w:t>
      </w:r>
      <w:r w:rsidR="0031280C" w:rsidRPr="000B17D6">
        <w:rPr>
          <w:rFonts w:eastAsiaTheme="minorHAnsi" w:cstheme="minorBidi"/>
          <w:szCs w:val="22"/>
        </w:rPr>
        <w:t xml:space="preserve">on </w:t>
      </w:r>
      <w:r w:rsidRPr="000B17D6">
        <w:rPr>
          <w:rFonts w:eastAsiaTheme="minorHAnsi" w:cstheme="minorBidi"/>
          <w:szCs w:val="22"/>
        </w:rPr>
        <w:t xml:space="preserve">the strong influence </w:t>
      </w:r>
      <w:r w:rsidR="003328BA" w:rsidRPr="000B17D6">
        <w:rPr>
          <w:rFonts w:eastAsiaTheme="minorHAnsi" w:cstheme="minorBidi"/>
          <w:szCs w:val="22"/>
        </w:rPr>
        <w:t>of</w:t>
      </w:r>
      <w:r w:rsidRPr="000B17D6">
        <w:rPr>
          <w:rFonts w:eastAsiaTheme="minorHAnsi" w:cstheme="minorBidi"/>
          <w:szCs w:val="22"/>
        </w:rPr>
        <w:t xml:space="preserve"> host phylogeny, we hypothesize that it is possible to develop a model that identifies different </w:t>
      </w:r>
      <w:r w:rsidR="00082165">
        <w:rPr>
          <w:rFonts w:eastAsiaTheme="minorHAnsi" w:cstheme="minorBidi"/>
          <w:szCs w:val="22"/>
        </w:rPr>
        <w:t>host-families</w:t>
      </w:r>
      <w:r w:rsidRPr="000B17D6">
        <w:rPr>
          <w:rFonts w:eastAsiaTheme="minorHAnsi" w:cstheme="minorBidi"/>
          <w:szCs w:val="22"/>
        </w:rPr>
        <w:t xml:space="preserve"> from a</w:t>
      </w:r>
      <w:r w:rsidR="003328BA" w:rsidRPr="000B17D6">
        <w:rPr>
          <w:rFonts w:eastAsiaTheme="minorHAnsi" w:cstheme="minorBidi"/>
          <w:szCs w:val="22"/>
        </w:rPr>
        <w:t>n undisclosed</w:t>
      </w:r>
      <w:r w:rsidRPr="000B17D6">
        <w:rPr>
          <w:rFonts w:eastAsiaTheme="minorHAnsi" w:cstheme="minorBidi"/>
          <w:szCs w:val="22"/>
        </w:rPr>
        <w:t xml:space="preserve"> fecal sample. This </w:t>
      </w:r>
      <w:r w:rsidR="0031280C" w:rsidRPr="000B17D6">
        <w:rPr>
          <w:rFonts w:eastAsiaTheme="minorHAnsi" w:cstheme="minorBidi"/>
          <w:szCs w:val="22"/>
        </w:rPr>
        <w:t xml:space="preserve">approach </w:t>
      </w:r>
      <w:r w:rsidRPr="000B17D6">
        <w:rPr>
          <w:rFonts w:eastAsiaTheme="minorHAnsi" w:cstheme="minorBidi"/>
          <w:szCs w:val="22"/>
        </w:rPr>
        <w:t xml:space="preserve">would open up new possibilities for microbiome analysis in non-invasive wildlife monitoring, i.e. using </w:t>
      </w:r>
      <w:r w:rsidR="003328BA" w:rsidRPr="000B17D6">
        <w:rPr>
          <w:rFonts w:eastAsiaTheme="minorHAnsi" w:cstheme="minorBidi"/>
          <w:szCs w:val="22"/>
        </w:rPr>
        <w:t>a single</w:t>
      </w:r>
      <w:r w:rsidRPr="000B17D6">
        <w:rPr>
          <w:rFonts w:eastAsiaTheme="minorHAnsi" w:cstheme="minorBidi"/>
          <w:szCs w:val="22"/>
        </w:rPr>
        <w:t xml:space="preserve"> fecal sample of undisclosed origin and only one DNA sequencing </w:t>
      </w:r>
      <w:r w:rsidR="003328BA" w:rsidRPr="000B17D6">
        <w:rPr>
          <w:rFonts w:eastAsiaTheme="minorHAnsi" w:cstheme="minorBidi"/>
          <w:szCs w:val="22"/>
        </w:rPr>
        <w:t>workflow</w:t>
      </w:r>
      <w:r w:rsidRPr="000B17D6">
        <w:rPr>
          <w:rFonts w:eastAsiaTheme="minorHAnsi" w:cstheme="minorBidi"/>
          <w:szCs w:val="22"/>
        </w:rPr>
        <w:t xml:space="preserve"> for an analysis of both </w:t>
      </w:r>
      <w:r w:rsidRPr="000B17D6">
        <w:rPr>
          <w:rFonts w:eastAsiaTheme="minorHAnsi" w:cstheme="minorBidi"/>
          <w:szCs w:val="22"/>
        </w:rPr>
        <w:lastRenderedPageBreak/>
        <w:t>microbiome and host-specific i</w:t>
      </w:r>
      <w:r w:rsidR="003328BA" w:rsidRPr="000B17D6">
        <w:rPr>
          <w:rFonts w:eastAsiaTheme="minorHAnsi" w:cstheme="minorBidi"/>
          <w:szCs w:val="22"/>
        </w:rPr>
        <w:t>nformation. Compared to common</w:t>
      </w:r>
      <w:r w:rsidRPr="000B17D6">
        <w:rPr>
          <w:rFonts w:eastAsiaTheme="minorHAnsi" w:cstheme="minorBidi"/>
          <w:szCs w:val="22"/>
        </w:rPr>
        <w:t xml:space="preserve"> </w:t>
      </w:r>
      <w:r w:rsidR="0031280C" w:rsidRPr="000B17D6">
        <w:rPr>
          <w:rFonts w:eastAsiaTheme="minorHAnsi" w:cstheme="minorBidi"/>
          <w:szCs w:val="22"/>
        </w:rPr>
        <w:t xml:space="preserve">microsatellite </w:t>
      </w:r>
      <w:r w:rsidRPr="000B17D6">
        <w:rPr>
          <w:rFonts w:eastAsiaTheme="minorHAnsi" w:cstheme="minorBidi"/>
          <w:szCs w:val="22"/>
        </w:rPr>
        <w:t xml:space="preserve">methods, this </w:t>
      </w:r>
      <w:r w:rsidR="0031280C" w:rsidRPr="000B17D6">
        <w:rPr>
          <w:rFonts w:eastAsiaTheme="minorHAnsi" w:cstheme="minorBidi"/>
          <w:szCs w:val="22"/>
        </w:rPr>
        <w:t xml:space="preserve">is more </w:t>
      </w:r>
      <w:r w:rsidRPr="000B17D6">
        <w:rPr>
          <w:rFonts w:eastAsiaTheme="minorHAnsi" w:cstheme="minorBidi"/>
          <w:szCs w:val="22"/>
        </w:rPr>
        <w:t>cost- and labor-efficient in sampling</w:t>
      </w:r>
      <w:r w:rsidR="0031280C" w:rsidRPr="000B17D6">
        <w:rPr>
          <w:rFonts w:eastAsiaTheme="minorHAnsi" w:cstheme="minorBidi"/>
          <w:szCs w:val="22"/>
        </w:rPr>
        <w:t>, sequencing</w:t>
      </w:r>
      <w:r w:rsidRPr="000B17D6">
        <w:rPr>
          <w:rFonts w:eastAsiaTheme="minorHAnsi" w:cstheme="minorBidi"/>
          <w:szCs w:val="22"/>
        </w:rPr>
        <w:t xml:space="preserve"> and analysis </w:t>
      </w:r>
      <w:r w:rsidR="003328BA" w:rsidRPr="000B17D6">
        <w:rPr>
          <w:rFonts w:eastAsiaTheme="minorHAnsi" w:cstheme="minorBidi"/>
          <w:szCs w:val="22"/>
        </w:rPr>
        <w:t>efforts</w:t>
      </w:r>
      <w:r w:rsidRPr="000B17D6">
        <w:rPr>
          <w:rFonts w:eastAsiaTheme="minorHAnsi" w:cstheme="minorBidi"/>
          <w:szCs w:val="22"/>
        </w:rPr>
        <w:t>.</w:t>
      </w:r>
    </w:p>
    <w:p w14:paraId="71499074" w14:textId="502DC2E9" w:rsidR="00BD62E3" w:rsidRPr="000B17D6" w:rsidRDefault="00BD62E3" w:rsidP="00BD62E3">
      <w:pPr>
        <w:pStyle w:val="berschrift1"/>
      </w:pPr>
      <w:r w:rsidRPr="000B17D6">
        <w:t>Materials and Methods</w:t>
      </w:r>
    </w:p>
    <w:p w14:paraId="6DA2F2C5" w14:textId="24283D05" w:rsidR="00BD62E3" w:rsidRPr="000B17D6" w:rsidRDefault="00BD62E3" w:rsidP="00BD62E3">
      <w:pPr>
        <w:pStyle w:val="berschrift2"/>
      </w:pPr>
      <w:r w:rsidRPr="000B17D6">
        <w:t>Sample collection</w:t>
      </w:r>
    </w:p>
    <w:p w14:paraId="00429C68" w14:textId="4FAC8848" w:rsidR="00BD62E3" w:rsidRPr="000B17D6" w:rsidRDefault="00BD62E3" w:rsidP="00BD62E3">
      <w:pPr>
        <w:jc w:val="both"/>
      </w:pPr>
      <w:r w:rsidRPr="000B17D6">
        <w:t xml:space="preserve">Between May 2018 and November 2020, a total of 525 fecal samples were collected from 14 species belonging to different dietary groups </w:t>
      </w:r>
      <w:r w:rsidR="00E47ABA" w:rsidRPr="000B17D6">
        <w:t>of</w:t>
      </w:r>
      <w:r w:rsidRPr="000B17D6">
        <w:t xml:space="preserve"> 17 zoos across Germany (</w:t>
      </w:r>
      <w:r w:rsidRPr="00176129">
        <w:t>Table S1</w:t>
      </w:r>
      <w:r w:rsidRPr="000B17D6">
        <w:t xml:space="preserve">). To ensure adequate representation, a minimum of 20 samples were </w:t>
      </w:r>
      <w:r w:rsidR="00E73751" w:rsidRPr="000B17D6">
        <w:t>analyzed</w:t>
      </w:r>
      <w:r w:rsidRPr="000B17D6">
        <w:t xml:space="preserve"> for each species. The collection method employed </w:t>
      </w:r>
      <w:r w:rsidR="00E73751" w:rsidRPr="000B17D6">
        <w:t>is</w:t>
      </w:r>
      <w:r w:rsidRPr="000B17D6">
        <w:t xml:space="preserve"> non-invasive, with samples primarily obtained during the daily cleaning routines by the keepers. After collection, the fecal samples were promptly transferred to sterile cryotubes and stored in liquid nitrogen until further processing. The care and use of animals during the research adhered to the guidelines set by the European Association of Zoos and Aquaria (EAZA). StarSEQ GmbH, located in Mainz, Germany, conducted the subsequent sample preparation. Initially, the samples underwent homogenization using the Precellys® Evolution Homogenizer </w:t>
      </w:r>
      <w:r w:rsidR="00E73751" w:rsidRPr="000B17D6">
        <w:t>(</w:t>
      </w:r>
      <w:r w:rsidRPr="000B17D6">
        <w:t>Bertin Instruments,</w:t>
      </w:r>
      <w:r w:rsidR="00E73751" w:rsidRPr="000B17D6">
        <w:t xml:space="preserve"> </w:t>
      </w:r>
      <w:r w:rsidRPr="000B17D6">
        <w:t>Rockville, USA</w:t>
      </w:r>
      <w:r w:rsidR="00E73751" w:rsidRPr="000B17D6">
        <w:t>)</w:t>
      </w:r>
      <w:r w:rsidRPr="000B17D6">
        <w:t>. Next, DNA extraction was carried out using the QIAamp® PowerFecal DNA Kit (Qiagen, Hilden, Germany). To measure the DNA concentration in the extracted samples, a NanoDrop spectrophotometer (Thermofisher, Massachusetts, USA) was utilized.</w:t>
      </w:r>
    </w:p>
    <w:p w14:paraId="66DD5F78" w14:textId="4F543619" w:rsidR="00C650F6" w:rsidRPr="000B17D6" w:rsidRDefault="00BD62E3" w:rsidP="00814168">
      <w:pPr>
        <w:pStyle w:val="berschrift2"/>
      </w:pPr>
      <w:r w:rsidRPr="000B17D6">
        <w:t>16S rRNA gen</w:t>
      </w:r>
      <w:r w:rsidR="00C650F6" w:rsidRPr="000B17D6">
        <w:t>e sequencing and data processing</w:t>
      </w:r>
    </w:p>
    <w:p w14:paraId="3E1CEB5D" w14:textId="4531F664" w:rsidR="00BD62E3" w:rsidRPr="000B17D6" w:rsidRDefault="00BD62E3" w:rsidP="00442F9E">
      <w:pPr>
        <w:jc w:val="both"/>
      </w:pPr>
      <w:r w:rsidRPr="000B17D6">
        <w:t xml:space="preserve">At StarSEQ GmbH, sequencing of the V3-V4 region of the 16S rRNA gene was performed using a dual-index strategy based on the protocol of </w:t>
      </w:r>
      <w:sdt>
        <w:sdtPr>
          <w:alias w:val="Don't edit this field"/>
          <w:tag w:val="CitaviPlaceholder#1b23c6e1-e201-47cd-bed5-698b747d3ea8"/>
          <w:id w:val="1921986729"/>
          <w:placeholder>
            <w:docPart w:val="5AC2860EE3704514B636EAAFB8BC6273"/>
          </w:placeholder>
        </w:sdtPr>
        <w:sdtEndPr/>
        <w:sdtContent>
          <w:r w:rsidRPr="000B17D6">
            <w:fldChar w:fldCharType="begin"/>
          </w:r>
          <w:r w:rsidR="00AE7D50">
            <w:instrText>ADDIN CitaviPlaceholder{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}</w:instrText>
          </w:r>
          <w:r w:rsidRPr="000B17D6">
            <w:fldChar w:fldCharType="separate"/>
          </w:r>
          <w:r w:rsidR="00F07ACB" w:rsidRPr="000B17D6">
            <w:t>Caporaso et al., 2012</w:t>
          </w:r>
          <w:r w:rsidRPr="000B17D6">
            <w:fldChar w:fldCharType="end"/>
          </w:r>
        </w:sdtContent>
      </w:sdt>
      <w:r w:rsidRPr="000B17D6">
        <w:t xml:space="preserve"> with minor modifications. To generate amplicons, a single step PCR of 33 cycles was performed using the primer combination 341f and 806bR as described by </w:t>
      </w:r>
      <w:sdt>
        <w:sdtPr>
          <w:alias w:val="Don't edit this field"/>
          <w:tag w:val="CitaviPlaceholder#9e64df58-3215-4519-bbf8-adbbda571bca"/>
          <w:id w:val="332578039"/>
          <w:placeholder>
            <w:docPart w:val="5AC2860EE3704514B636EAAFB8BC6273"/>
          </w:placeholder>
        </w:sdtPr>
        <w:sdtEndPr/>
        <w:sdtContent>
          <w:r w:rsidRPr="000B17D6">
            <w:fldChar w:fldCharType="begin"/>
          </w:r>
          <w:r w:rsidR="00AE7D50">
            <w:instrText>ADDIN CitaviPlaceholder{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}</w:instrText>
          </w:r>
          <w:r w:rsidRPr="000B17D6">
            <w:fldChar w:fldCharType="separate"/>
          </w:r>
          <w:r w:rsidR="00F07ACB" w:rsidRPr="000B17D6">
            <w:t>(Apprill et al., 2015)</w:t>
          </w:r>
          <w:r w:rsidRPr="000B17D6">
            <w:fldChar w:fldCharType="end"/>
          </w:r>
        </w:sdtContent>
      </w:sdt>
      <w:r w:rsidRPr="000B17D6">
        <w:t xml:space="preserve"> and </w:t>
      </w:r>
      <w:sdt>
        <w:sdtPr>
          <w:alias w:val="Don't edit this field"/>
          <w:tag w:val="CitaviPlaceholder#9ee8f2c6-17e2-4074-9f93-85ca37b0f8e9"/>
          <w:id w:val="-2071108224"/>
          <w:placeholder>
            <w:docPart w:val="5AC2860EE3704514B636EAAFB8BC6273"/>
          </w:placeholder>
        </w:sdtPr>
        <w:sdtEndPr/>
        <w:sdtContent>
          <w:r w:rsidRPr="000B17D6">
            <w:fldChar w:fldCharType="begin"/>
          </w:r>
          <w:r w:rsidR="00AE7D50">
            <w:instrText>ADDIN CitaviPlaceholder{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}</w:instrText>
          </w:r>
          <w:r w:rsidRPr="000B17D6">
            <w:fldChar w:fldCharType="separate"/>
          </w:r>
          <w:r w:rsidR="00F07ACB" w:rsidRPr="000B17D6">
            <w:t>(Takahashi et al., 2014)</w:t>
          </w:r>
          <w:r w:rsidRPr="000B17D6">
            <w:fldChar w:fldCharType="end"/>
          </w:r>
        </w:sdtContent>
      </w:sdt>
      <w:r w:rsidRPr="000B17D6">
        <w:t>. The res</w:t>
      </w:r>
      <w:r w:rsidR="00E73751" w:rsidRPr="000B17D6">
        <w:t>u</w:t>
      </w:r>
      <w:r w:rsidRPr="000B17D6">
        <w:t xml:space="preserve">lting library was then sequenced on the Illumina MiSeq platform in paired-end mode (300 nt), including a 25% PhiX control library. </w:t>
      </w:r>
    </w:p>
    <w:p w14:paraId="767E3728" w14:textId="68B98300" w:rsidR="00BD62E3" w:rsidRPr="000B17D6" w:rsidRDefault="00BD62E3" w:rsidP="00442F9E">
      <w:pPr>
        <w:jc w:val="both"/>
      </w:pPr>
      <w:r w:rsidRPr="000B17D6">
        <w:t xml:space="preserve">Subsequent data analysis was carried out using the QIIME 2 </w:t>
      </w:r>
      <w:r w:rsidR="00E47ABA" w:rsidRPr="000B17D6">
        <w:t>platform</w:t>
      </w:r>
      <w:r w:rsidRPr="000B17D6">
        <w:t xml:space="preserve"> </w:t>
      </w:r>
      <w:sdt>
        <w:sdtPr>
          <w:alias w:val="Don't edit this field"/>
          <w:tag w:val="CitaviPlaceholder#ccebb5aa-3274-4f5d-a034-d68224f04b8e"/>
          <w:id w:val="-1471825737"/>
          <w:placeholder>
            <w:docPart w:val="5AC2860EE3704514B636EAAFB8BC6273"/>
          </w:placeholder>
        </w:sdtPr>
        <w:sdtEndPr/>
        <w:sdtContent>
          <w:r w:rsidRPr="000B17D6">
            <w:fldChar w:fldCharType="begin"/>
          </w:r>
          <w:r w:rsidR="00AE7D50">
            <w:instrText>ADDIN CitaviPlaceholder{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}</w:instrText>
          </w:r>
          <w:r w:rsidRPr="000B17D6">
            <w:fldChar w:fldCharType="separate"/>
          </w:r>
          <w:r w:rsidR="00F07ACB" w:rsidRPr="000B17D6">
            <w:t>(Bolyen et al., 2019)</w:t>
          </w:r>
          <w:r w:rsidRPr="000B17D6">
            <w:fldChar w:fldCharType="end"/>
          </w:r>
          <w:r w:rsidRPr="000B17D6">
            <w:t>,</w:t>
          </w:r>
        </w:sdtContent>
      </w:sdt>
      <w:r w:rsidRPr="000B17D6">
        <w:t xml:space="preserve"> and amplicon sequence variants (ASVs) were determined using DADA2 </w:t>
      </w:r>
      <w:sdt>
        <w:sdtPr>
          <w:alias w:val="Don't edit this field"/>
          <w:tag w:val="CitaviPlaceholder#c72939e8-abf6-40b3-ad92-2acb06cb2bbc"/>
          <w:id w:val="959847490"/>
          <w:placeholder>
            <w:docPart w:val="5AC2860EE3704514B636EAAFB8BC6273"/>
          </w:placeholder>
        </w:sdtPr>
        <w:sdtEndPr/>
        <w:sdtContent>
          <w:r w:rsidRPr="000B17D6">
            <w:fldChar w:fldCharType="begin"/>
          </w:r>
          <w:r w:rsidR="00AE7D50">
            <w:instrText>ADDIN CitaviPlaceholder{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}</w:instrText>
          </w:r>
          <w:r w:rsidRPr="000B17D6">
            <w:fldChar w:fldCharType="separate"/>
          </w:r>
          <w:r w:rsidR="00F07ACB" w:rsidRPr="000B17D6">
            <w:t>(Callahan et al., 2016)</w:t>
          </w:r>
          <w:r w:rsidRPr="000B17D6">
            <w:fldChar w:fldCharType="end"/>
          </w:r>
        </w:sdtContent>
      </w:sdt>
      <w:r w:rsidRPr="000B17D6">
        <w:t xml:space="preserve">. A phylogenetic tree was constructed for all sequences using MAFFT sequence alignment </w:t>
      </w:r>
      <w:sdt>
        <w:sdtPr>
          <w:alias w:val="Don't edit this field"/>
          <w:tag w:val="CitaviPlaceholder#2f05d647-9db8-4169-8fa3-062e18e154a8"/>
          <w:id w:val="1622648973"/>
          <w:placeholder>
            <w:docPart w:val="5AC2860EE3704514B636EAAFB8BC6273"/>
          </w:placeholder>
        </w:sdtPr>
        <w:sdtEndPr/>
        <w:sdtContent>
          <w:r w:rsidRPr="000B17D6">
            <w:fldChar w:fldCharType="begin"/>
          </w:r>
          <w:r w:rsidR="00AE7D50">
            <w:instrText>ADDIN CitaviPlaceholder{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}</w:instrText>
          </w:r>
          <w:r w:rsidRPr="000B17D6">
            <w:fldChar w:fldCharType="separate"/>
          </w:r>
          <w:r w:rsidR="00F07ACB" w:rsidRPr="000B17D6">
            <w:t>(Katoh et al., 2002)</w:t>
          </w:r>
          <w:r w:rsidRPr="000B17D6">
            <w:fldChar w:fldCharType="end"/>
          </w:r>
        </w:sdtContent>
      </w:sdt>
      <w:r w:rsidRPr="000B17D6">
        <w:t xml:space="preserve"> and low abundant features that are covered by less than 10 sequences, chloroplast and mitochondrial sequences were removed from the dataset. For taxonomic assignment of ASVs, a pre-trained Naive Bayes classifier </w:t>
      </w:r>
      <w:sdt>
        <w:sdtPr>
          <w:alias w:val="Don't edit this field"/>
          <w:tag w:val="CitaviPlaceholder#596d529f-5869-4f4c-9eda-80ec39351dbb"/>
          <w:id w:val="-302852940"/>
          <w:placeholder>
            <w:docPart w:val="5AC2860EE3704514B636EAAFB8BC6273"/>
          </w:placeholder>
        </w:sdtPr>
        <w:sdtEndPr/>
        <w:sdtContent>
          <w:r w:rsidRPr="000B17D6">
            <w:fldChar w:fldCharType="begin"/>
          </w:r>
          <w:r w:rsidR="00AE7D50">
            <w:instrText>ADDIN CitaviPlaceholder{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}</w:instrText>
          </w:r>
          <w:r w:rsidRPr="000B17D6">
            <w:fldChar w:fldCharType="separate"/>
          </w:r>
          <w:r w:rsidR="00F07ACB" w:rsidRPr="000B17D6">
            <w:t>(Bokulich et al., 2018)</w:t>
          </w:r>
          <w:r w:rsidRPr="000B17D6">
            <w:fldChar w:fldCharType="end"/>
          </w:r>
        </w:sdtContent>
      </w:sdt>
      <w:r w:rsidRPr="000B17D6">
        <w:t xml:space="preserve"> based on the SILVA 138 full-length database </w:t>
      </w:r>
      <w:sdt>
        <w:sdtPr>
          <w:alias w:val="Don't edit this field"/>
          <w:tag w:val="CitaviPlaceholder#0100950e-7beb-4239-8ad6-ef29c0eec071"/>
          <w:id w:val="-1691668741"/>
          <w:placeholder>
            <w:docPart w:val="5AC2860EE3704514B636EAAFB8BC6273"/>
          </w:placeholder>
        </w:sdtPr>
        <w:sdtEndPr/>
        <w:sdtContent>
          <w:r w:rsidRPr="000B17D6">
            <w:fldChar w:fldCharType="begin"/>
          </w:r>
          <w:r w:rsidR="00AE7D50">
            <w:instrText>ADDIN CitaviPlaceholder{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}</w:instrText>
          </w:r>
          <w:r w:rsidRPr="000B17D6">
            <w:fldChar w:fldCharType="separate"/>
          </w:r>
          <w:r w:rsidR="00F07ACB" w:rsidRPr="000B17D6">
            <w:t>(Quast et al., 2013)</w:t>
          </w:r>
          <w:r w:rsidRPr="000B17D6">
            <w:fldChar w:fldCharType="end"/>
          </w:r>
        </w:sdtContent>
      </w:sdt>
      <w:r w:rsidRPr="000B17D6">
        <w:t xml:space="preserve"> was employed. The following statistical analyses were performed in R version 4.3 </w:t>
      </w:r>
      <w:sdt>
        <w:sdtPr>
          <w:alias w:val="Don't edit this field"/>
          <w:tag w:val="CitaviPlaceholder#8458ee3b-4f16-406b-86b2-16dfc3f026f4"/>
          <w:id w:val="-505443376"/>
          <w:placeholder>
            <w:docPart w:val="5AC2860EE3704514B636EAAFB8BC6273"/>
          </w:placeholder>
        </w:sdtPr>
        <w:sdtEndPr/>
        <w:sdtContent>
          <w:r w:rsidRPr="000B17D6">
            <w:fldChar w:fldCharType="begin"/>
          </w:r>
          <w:r w:rsidR="00AE7D50">
            <w:instrText>ADDIN CitaviPlaceholder{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}</w:instrText>
          </w:r>
          <w:r w:rsidRPr="000B17D6">
            <w:fldChar w:fldCharType="separate"/>
          </w:r>
          <w:r w:rsidR="00F07ACB" w:rsidRPr="000B17D6">
            <w:t>(R Core Team, 2022)</w:t>
          </w:r>
          <w:r w:rsidRPr="000B17D6">
            <w:fldChar w:fldCharType="end"/>
          </w:r>
        </w:sdtContent>
      </w:sdt>
      <w:r w:rsidRPr="000B17D6">
        <w:t xml:space="preserve">  as well as in Python version 3.10 </w:t>
      </w:r>
      <w:sdt>
        <w:sdtPr>
          <w:alias w:val="Don't edit this field"/>
          <w:tag w:val="CitaviPlaceholder#77ff7e0a-3a93-4012-b5e3-5e21caf205af"/>
          <w:id w:val="502242449"/>
          <w:placeholder>
            <w:docPart w:val="5AC2860EE3704514B636EAAFB8BC6273"/>
          </w:placeholder>
        </w:sdtPr>
        <w:sdtEndPr/>
        <w:sdtContent>
          <w:r w:rsidRPr="000B17D6">
            <w:fldChar w:fldCharType="begin"/>
          </w:r>
          <w:r w:rsidR="00AE7D50">
            <w:instrText>ADDIN CitaviPlaceholder{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}</w:instrText>
          </w:r>
          <w:r w:rsidRPr="000B17D6">
            <w:fldChar w:fldCharType="separate"/>
          </w:r>
          <w:r w:rsidR="00F07ACB" w:rsidRPr="000B17D6">
            <w:t>(van Rossum and Drake, 2009)</w:t>
          </w:r>
          <w:r w:rsidRPr="000B17D6">
            <w:fldChar w:fldCharType="end"/>
          </w:r>
        </w:sdtContent>
      </w:sdt>
      <w:r w:rsidRPr="000B17D6">
        <w:t>. To identify bacterial families that are linked to either dietary, morphological</w:t>
      </w:r>
      <w:r w:rsidR="00E47ABA" w:rsidRPr="000B17D6">
        <w:t>ly</w:t>
      </w:r>
      <w:r w:rsidRPr="000B17D6">
        <w:t xml:space="preserve"> similar digestive systems or phylogenetic groups, we calculated the Pearson correlation coefficient with a minimum of R&gt;0.3. Taxa that show</w:t>
      </w:r>
      <w:r w:rsidR="00B5023F" w:rsidRPr="000B17D6">
        <w:t>ed</w:t>
      </w:r>
      <w:r w:rsidRPr="000B17D6">
        <w:t xml:space="preserve"> correlation coefficient</w:t>
      </w:r>
      <w:r w:rsidR="00B5023F" w:rsidRPr="000B17D6">
        <w:t>s</w:t>
      </w:r>
      <w:r w:rsidRPr="000B17D6">
        <w:t xml:space="preserve"> from 0.3 to 0.5 </w:t>
      </w:r>
      <w:r w:rsidR="00B5023F" w:rsidRPr="000B17D6">
        <w:t>are</w:t>
      </w:r>
      <w:r w:rsidRPr="000B17D6">
        <w:t xml:space="preserve"> referred to as moderately correlating, taxa above 0.5 as strongly correlating. Based on those results, we performed a general linear model (glm) to test whether the correlating </w:t>
      </w:r>
      <w:r w:rsidR="00B5023F" w:rsidRPr="000B17D6">
        <w:t>taxa</w:t>
      </w:r>
      <w:r w:rsidRPr="000B17D6">
        <w:t xml:space="preserve"> are statistically significant factors in explaining whether a given microbiome composition belongs to one of the given categories or not.</w:t>
      </w:r>
    </w:p>
    <w:p w14:paraId="6B5576F9" w14:textId="68A63D37" w:rsidR="00C650F6" w:rsidRPr="000B17D6" w:rsidRDefault="00E47ABA" w:rsidP="00C650F6">
      <w:pPr>
        <w:jc w:val="both"/>
      </w:pPr>
      <w:r w:rsidRPr="000B17D6">
        <w:t>Next</w:t>
      </w:r>
      <w:r w:rsidR="00BD62E3" w:rsidRPr="000B17D6">
        <w:t xml:space="preserve">, we developed a model to predict the diet, digestive system and </w:t>
      </w:r>
      <w:r w:rsidR="00082165">
        <w:t>host-family</w:t>
      </w:r>
      <w:r w:rsidR="00BD62E3" w:rsidRPr="000B17D6">
        <w:t xml:space="preserve"> of an un</w:t>
      </w:r>
      <w:r w:rsidRPr="000B17D6">
        <w:t>disclosed</w:t>
      </w:r>
      <w:r w:rsidR="00BD62E3" w:rsidRPr="000B17D6">
        <w:t xml:space="preserve"> sample. </w:t>
      </w:r>
      <w:r w:rsidR="00C650F6" w:rsidRPr="000B17D6">
        <w:t>The preprocessing steps included:</w:t>
      </w:r>
    </w:p>
    <w:p w14:paraId="48C20D77" w14:textId="6A705569" w:rsidR="00C650F6" w:rsidRPr="000B17D6" w:rsidRDefault="00C650F6" w:rsidP="00C650F6">
      <w:pPr>
        <w:jc w:val="both"/>
      </w:pPr>
      <w:r w:rsidRPr="000B17D6">
        <w:t>1. Ensuring no missing values were present, which attests to the thoroughness of our data collection process.</w:t>
      </w:r>
    </w:p>
    <w:p w14:paraId="578B745B" w14:textId="23FFBBE2" w:rsidR="00C650F6" w:rsidRPr="000B17D6" w:rsidRDefault="00C650F6" w:rsidP="00C650F6">
      <w:pPr>
        <w:jc w:val="both"/>
      </w:pPr>
      <w:r w:rsidRPr="000B17D6">
        <w:lastRenderedPageBreak/>
        <w:t>2. Normalizing the data by converting raw counts to relative abundances, thus facilitating comparison across samples.</w:t>
      </w:r>
    </w:p>
    <w:p w14:paraId="6316FAB5" w14:textId="6CDF2542" w:rsidR="00BD62E3" w:rsidRPr="000B17D6" w:rsidRDefault="00C650F6" w:rsidP="00C650F6">
      <w:pPr>
        <w:jc w:val="both"/>
      </w:pPr>
      <w:r w:rsidRPr="000B17D6">
        <w:t>3. Removing sequences that were low in abundance or non-bacterial, refining the dataset to emphasize bacterial profiles relevant to the animals' diets.</w:t>
      </w:r>
    </w:p>
    <w:p w14:paraId="47A539E8" w14:textId="05A9C3AD" w:rsidR="00C650F6" w:rsidRPr="000B17D6" w:rsidRDefault="00C650F6" w:rsidP="00C650F6">
      <w:pPr>
        <w:jc w:val="both"/>
      </w:pPr>
      <w:r w:rsidRPr="000B17D6">
        <w:t xml:space="preserve">These steps, essential for preparing the data for machine learning, complement the methodical sample collection and sequencing methods described in our documentation. </w:t>
      </w:r>
      <w:r w:rsidR="00082165">
        <w:t>We acknowledge that due to the unstandardized collection procedure of the samples and the time component among other factors our dataset does not strongly support the assumption of IID. However, we have taken several steps to ensure that the data we used was thoroughly checked and prepared for further analysis and the use in machine learning models</w:t>
      </w:r>
      <w:r w:rsidRPr="000B17D6">
        <w:t>.</w:t>
      </w:r>
    </w:p>
    <w:p w14:paraId="1FBF5A3E" w14:textId="77777777" w:rsidR="00C650F6" w:rsidRPr="000B17D6" w:rsidRDefault="00C650F6" w:rsidP="00C650F6">
      <w:pPr>
        <w:jc w:val="both"/>
      </w:pPr>
    </w:p>
    <w:p w14:paraId="302BC73A" w14:textId="2E1D2285" w:rsidR="00C650F6" w:rsidRPr="000B17D6" w:rsidRDefault="00C650F6" w:rsidP="00C650F6">
      <w:pPr>
        <w:pStyle w:val="berschrift2"/>
      </w:pPr>
      <w:r w:rsidRPr="000B17D6">
        <w:t>Model training and evaluation framework</w:t>
      </w:r>
    </w:p>
    <w:p w14:paraId="6F49AAB5" w14:textId="16561DCE" w:rsidR="00C650F6" w:rsidRPr="000B17D6" w:rsidRDefault="00C650F6" w:rsidP="00C650F6">
      <w:pPr>
        <w:jc w:val="both"/>
      </w:pPr>
      <w:r w:rsidRPr="000B17D6">
        <w:t>The dataset was divided into training, development, and test sets with a ratio of 64%, 16%, and 20%, respectively. This split ensured enough data for training the models, allowed for hyperparameter optimization on the development set, and provided an unbiased evaluation on the test set.</w:t>
      </w:r>
      <w:r w:rsidR="00B92291" w:rsidRPr="000B17D6">
        <w:t xml:space="preserve"> </w:t>
      </w:r>
      <w:r w:rsidRPr="000B17D6">
        <w:t>The training of the models was systematically conducted through grid search, meticulously iterating over a range of hyperparameter combinations to identify the optimal settings based on F1 scores. The F1 score was prioritized as our evaluation metric due to its balance between precision and recall, which is crucial when dealing with imbalanced classes.</w:t>
      </w:r>
    </w:p>
    <w:p w14:paraId="5D317F49" w14:textId="548B98F2" w:rsidR="00B92291" w:rsidRPr="000B17D6" w:rsidRDefault="00B92291" w:rsidP="00B92291">
      <w:pPr>
        <w:jc w:val="both"/>
      </w:pPr>
      <w:r w:rsidRPr="000B17D6">
        <w:t xml:space="preserve">We enhanced the predictive accuracy by employing an ensemble of logistic regression models, adhering to the hierarchical classification procedure of diet, </w:t>
      </w:r>
      <w:r w:rsidR="00082165">
        <w:t xml:space="preserve">herbivorous </w:t>
      </w:r>
      <w:r w:rsidRPr="000B17D6">
        <w:t xml:space="preserve">digestion types, and </w:t>
      </w:r>
      <w:r w:rsidR="00082165">
        <w:t>carnivorous host-</w:t>
      </w:r>
      <w:r w:rsidRPr="000B17D6">
        <w:t xml:space="preserve">family. Ensemble modelling combines the predictions from multiple models to increase the robustness of the results, leveraging the strength of each individual model </w:t>
      </w:r>
      <w:r w:rsidR="00082165">
        <w:t>without weakness of general model</w:t>
      </w:r>
      <w:r w:rsidRPr="000B17D6">
        <w:t>.</w:t>
      </w:r>
    </w:p>
    <w:p w14:paraId="4EECF54D" w14:textId="03A69785" w:rsidR="00B92291" w:rsidRPr="000B17D6" w:rsidRDefault="00B92291" w:rsidP="00B92291">
      <w:pPr>
        <w:jc w:val="both"/>
      </w:pPr>
      <w:r w:rsidRPr="000B17D6">
        <w:t xml:space="preserve">1. Hierarchical Model Training and Validation: We trained individual logistic regression models at each level of the hierarchy—first on diet, then on digestion types for herbivores, and on the </w:t>
      </w:r>
      <w:r w:rsidR="00082165">
        <w:t>host-</w:t>
      </w:r>
      <w:r w:rsidRPr="000B17D6">
        <w:t>family</w:t>
      </w:r>
      <w:r w:rsidR="00082165">
        <w:t xml:space="preserve"> for carnivores and </w:t>
      </w:r>
      <w:r w:rsidR="00176129">
        <w:t>omnivores</w:t>
      </w:r>
      <w:r w:rsidRPr="000B17D6">
        <w:t>. Each model was validated using the development set, ensuring that we could fine-tune the hyperparameters effectively. This hierarchical approach allowed the ensemble to build upon the structure and dependencies inherent in the data, using the development set to guide the selection and combination of models without biasing the final evaluation.</w:t>
      </w:r>
    </w:p>
    <w:p w14:paraId="6F473575" w14:textId="77777777" w:rsidR="00082165" w:rsidRDefault="00B92291" w:rsidP="00B92291">
      <w:pPr>
        <w:jc w:val="both"/>
      </w:pPr>
      <w:r w:rsidRPr="000B17D6">
        <w:t xml:space="preserve">2. Aggregation of Model Probabilities: </w:t>
      </w:r>
      <w:r w:rsidR="00082165" w:rsidRPr="0039330E">
        <w:t>Aggregation of Model Probabilities: The ensemble method was implemented using a sequential, multi-stage approach. In each stage, multiple models predict the label for the respective category, and the label with the highest calculated probability is selected. This approach ensures that the most precise prediction of each model is considered, with the final decision based on the most probable forecast. This method allows for a differentiated and context-dependent integration of predictions from various models, taking into account both the accuracy and the consensus of individual models at different classification stages</w:t>
      </w:r>
    </w:p>
    <w:p w14:paraId="45E3AE85" w14:textId="52C51F1B" w:rsidR="00B92291" w:rsidRPr="000B17D6" w:rsidRDefault="00B92291" w:rsidP="00B92291">
      <w:pPr>
        <w:jc w:val="both"/>
      </w:pPr>
      <w:r w:rsidRPr="000B17D6">
        <w:t>3. Performance Evaluation: The final evaluation of the ensemble model's performance was conducted on the test set. This step is crucial, as it provides an unbiased estimate of how well the ensemble model generalizes to new, unseen data. The metrics from this evaluation were used to assess the success of the modelling approach.</w:t>
      </w:r>
    </w:p>
    <w:p w14:paraId="6E9654C0" w14:textId="4AAAF3F7" w:rsidR="00C650F6" w:rsidRPr="000B17D6" w:rsidRDefault="00B92291" w:rsidP="00B92291">
      <w:pPr>
        <w:jc w:val="both"/>
      </w:pPr>
      <w:r w:rsidRPr="000B17D6">
        <w:lastRenderedPageBreak/>
        <w:t>The emphasis throughout the modelling process was on the refinement of the ensemble based on development set results rather than test data, maintaining the integrity of the test set for a genuine evaluation of model generalization. The ensemble's performance was quantified using the F1 score, which harmonizes precision and recall, to ensure the model's efficacy across both prevalent and rare classes within our dataset.</w:t>
      </w:r>
    </w:p>
    <w:p w14:paraId="0A579840" w14:textId="3DC5F0C3" w:rsidR="00442F9E" w:rsidRPr="000B17D6" w:rsidRDefault="00442F9E" w:rsidP="00442F9E">
      <w:pPr>
        <w:pStyle w:val="berschrift1"/>
      </w:pPr>
      <w:r w:rsidRPr="000B17D6">
        <w:t>Results</w:t>
      </w:r>
    </w:p>
    <w:p w14:paraId="68550CA1" w14:textId="301947A8" w:rsidR="0059368A" w:rsidRPr="000B17D6" w:rsidRDefault="0059368A" w:rsidP="0059368A">
      <w:pPr>
        <w:pStyle w:val="Listenabsatz"/>
        <w:numPr>
          <w:ilvl w:val="0"/>
          <w:numId w:val="0"/>
        </w:numPr>
        <w:spacing w:after="0"/>
        <w:jc w:val="both"/>
        <w:rPr>
          <w:rFonts w:cstheme="minorHAnsi"/>
        </w:rPr>
      </w:pPr>
      <w:r w:rsidRPr="000B17D6">
        <w:rPr>
          <w:rFonts w:cstheme="minorHAnsi"/>
        </w:rPr>
        <w:t xml:space="preserve">A total of 525 fecal samples comprising 14 species were sequenced on Illumina MiSeq platform in paired-end mode, targeting the V3-V4 region of the 16S rRNA gene. </w:t>
      </w:r>
      <w:r w:rsidR="00802DE0" w:rsidRPr="000B17D6">
        <w:rPr>
          <w:rFonts w:cstheme="minorHAnsi"/>
        </w:rPr>
        <w:t>After</w:t>
      </w:r>
      <w:r w:rsidRPr="000B17D6">
        <w:rPr>
          <w:rFonts w:cstheme="minorHAnsi"/>
        </w:rPr>
        <w:t xml:space="preserve"> preprocessing, the dataset contained 27,188,318 sequences, ranging from 5,836 to 303,032 sequences per sample, with an average of 51,299 sequences per sample.</w:t>
      </w:r>
    </w:p>
    <w:p w14:paraId="133AB345" w14:textId="609B8B15" w:rsidR="0059368A" w:rsidRPr="000B17D6" w:rsidRDefault="0059368A" w:rsidP="0059368A">
      <w:pPr>
        <w:pStyle w:val="berschrift2"/>
      </w:pPr>
      <w:r w:rsidRPr="000B17D6">
        <w:t>Correlation of bacterial taxa with diet</w:t>
      </w:r>
    </w:p>
    <w:p w14:paraId="4FA5C534" w14:textId="70920641" w:rsidR="0059368A" w:rsidRPr="000B17D6" w:rsidRDefault="0059368A" w:rsidP="0059368A">
      <w:pPr>
        <w:pStyle w:val="Listenabsatz"/>
        <w:numPr>
          <w:ilvl w:val="0"/>
          <w:numId w:val="0"/>
        </w:numPr>
        <w:spacing w:after="0"/>
        <w:jc w:val="both"/>
        <w:rPr>
          <w:rFonts w:cstheme="minorHAnsi"/>
        </w:rPr>
      </w:pPr>
      <w:r w:rsidRPr="000B17D6">
        <w:rPr>
          <w:rFonts w:cstheme="minorHAnsi"/>
        </w:rPr>
        <w:t xml:space="preserve">Applying the Pearson’s correlation to the data set with respect to diet groups, the strongest correlation values are found for herbivores. Within the R&gt;0.3 limit, ten positively correlating bacterial families </w:t>
      </w:r>
      <w:r w:rsidR="000358EA" w:rsidRPr="000B17D6">
        <w:rPr>
          <w:rFonts w:cstheme="minorHAnsi"/>
        </w:rPr>
        <w:t>are</w:t>
      </w:r>
      <w:r w:rsidRPr="000B17D6">
        <w:rPr>
          <w:rFonts w:cstheme="minorHAnsi"/>
        </w:rPr>
        <w:t xml:space="preserve"> identified (F</w:t>
      </w:r>
      <w:r w:rsidR="00B62471" w:rsidRPr="000B17D6">
        <w:rPr>
          <w:rFonts w:cstheme="minorHAnsi"/>
        </w:rPr>
        <w:t>igure 1</w:t>
      </w:r>
      <w:r w:rsidRPr="000B17D6">
        <w:rPr>
          <w:rFonts w:cstheme="minorHAnsi"/>
        </w:rPr>
        <w:t xml:space="preserve">A). Within these, </w:t>
      </w:r>
      <w:r w:rsidR="00176129" w:rsidRPr="000B17D6">
        <w:rPr>
          <w:rFonts w:cstheme="minorHAnsi"/>
        </w:rPr>
        <w:t>Prevotellaceae</w:t>
      </w:r>
      <w:r w:rsidRPr="000B17D6">
        <w:rPr>
          <w:rFonts w:cstheme="minorHAnsi"/>
        </w:rPr>
        <w:t xml:space="preserve"> (R=0.45), </w:t>
      </w:r>
      <w:r w:rsidR="00176129" w:rsidRPr="000B17D6">
        <w:rPr>
          <w:rFonts w:cstheme="minorHAnsi"/>
        </w:rPr>
        <w:t>Methanocorpuscularceae</w:t>
      </w:r>
      <w:r w:rsidRPr="000B17D6">
        <w:rPr>
          <w:rFonts w:cstheme="minorHAnsi"/>
        </w:rPr>
        <w:t xml:space="preserve"> (R=0.32) and </w:t>
      </w:r>
      <w:r w:rsidR="00176129" w:rsidRPr="000B17D6">
        <w:rPr>
          <w:rFonts w:cstheme="minorHAnsi"/>
        </w:rPr>
        <w:t>Fibrobacteraceae</w:t>
      </w:r>
      <w:r w:rsidRPr="000B17D6">
        <w:rPr>
          <w:rFonts w:cstheme="minorHAnsi"/>
        </w:rPr>
        <w:t xml:space="preserve"> (R=0.42) show a moderate</w:t>
      </w:r>
      <w:r w:rsidR="0093498A" w:rsidRPr="000B17D6">
        <w:rPr>
          <w:rFonts w:cstheme="minorHAnsi"/>
        </w:rPr>
        <w:t>ly</w:t>
      </w:r>
      <w:r w:rsidRPr="000B17D6">
        <w:rPr>
          <w:rFonts w:cstheme="minorHAnsi"/>
        </w:rPr>
        <w:t xml:space="preserve"> positive correlation, while Methanobacteriaceae (R=0.52), F082 (R=0.56), Christensenellaceae (R=0.54), Akkermansiaceae (R=0.54), Spirochaetaceae (R=0.60), Ruminococcaceae (R=0.71) and Rikenellaceae (R=0.73) show a strong pos</w:t>
      </w:r>
      <w:r w:rsidR="000358EA" w:rsidRPr="000B17D6">
        <w:rPr>
          <w:rFonts w:cstheme="minorHAnsi"/>
        </w:rPr>
        <w:t>itive correlation with herbivores</w:t>
      </w:r>
      <w:r w:rsidRPr="000B17D6">
        <w:rPr>
          <w:rFonts w:cstheme="minorHAnsi"/>
        </w:rPr>
        <w:t xml:space="preserve">. The following generalized linear model (glm) </w:t>
      </w:r>
      <w:r w:rsidR="0093498A" w:rsidRPr="000B17D6">
        <w:rPr>
          <w:rFonts w:cstheme="minorHAnsi"/>
        </w:rPr>
        <w:t>confirms</w:t>
      </w:r>
      <w:r w:rsidRPr="000B17D6">
        <w:rPr>
          <w:rFonts w:cstheme="minorHAnsi"/>
        </w:rPr>
        <w:t xml:space="preserve"> these findings, indicating that the occurrence of Methanobacteriaceae (t=9.84, p&lt;0.01), Spirochaetaceae (t=5.55, p&lt;0.01), Akkermansiaceae (t=3.89, p&lt;0.01), Ruminococcaceae (t=3.55, p&lt;0.01) and Rikenellaceae (t=3.47, p&lt;0.01), as well as the absence of Peptostreptococcaceae (t=-10.26, p&lt;0.01) and Fusobacteriaceae (t=-8.64, p&lt;0.01), are significant facto</w:t>
      </w:r>
      <w:r w:rsidR="0093498A" w:rsidRPr="000B17D6">
        <w:rPr>
          <w:rFonts w:cstheme="minorHAnsi"/>
        </w:rPr>
        <w:t xml:space="preserve">rs in distinguishing </w:t>
      </w:r>
      <w:proofErr w:type="gramStart"/>
      <w:r w:rsidR="0093498A" w:rsidRPr="000B17D6">
        <w:rPr>
          <w:rFonts w:cstheme="minorHAnsi"/>
        </w:rPr>
        <w:t>a</w:t>
      </w:r>
      <w:proofErr w:type="gramEnd"/>
      <w:r w:rsidR="0093498A" w:rsidRPr="000B17D6">
        <w:rPr>
          <w:rFonts w:cstheme="minorHAnsi"/>
        </w:rPr>
        <w:t xml:space="preserve"> herbivorous from carnivorous or omnivorous</w:t>
      </w:r>
      <w:r w:rsidR="000358EA" w:rsidRPr="000B17D6">
        <w:rPr>
          <w:rFonts w:cstheme="minorHAnsi"/>
        </w:rPr>
        <w:t xml:space="preserve"> host</w:t>
      </w:r>
      <w:r w:rsidRPr="000B17D6">
        <w:rPr>
          <w:rFonts w:cstheme="minorHAnsi"/>
        </w:rPr>
        <w:t xml:space="preserve">. Nevertheless, these bacterial </w:t>
      </w:r>
      <w:r w:rsidR="000358EA" w:rsidRPr="000B17D6">
        <w:rPr>
          <w:rFonts w:cstheme="minorHAnsi"/>
        </w:rPr>
        <w:t>taxa</w:t>
      </w:r>
      <w:r w:rsidRPr="000B17D6">
        <w:rPr>
          <w:rFonts w:cstheme="minorHAnsi"/>
        </w:rPr>
        <w:t xml:space="preserve"> contribute in different proportions to the herbivore microbiota. While Ruminococcaceae (</w:t>
      </w:r>
      <w:r w:rsidR="00BA604B" w:rsidRPr="000B17D6">
        <w:rPr>
          <w:rFonts w:cstheme="minorHAnsi"/>
        </w:rPr>
        <w:t xml:space="preserve">Average ± standard deviation: </w:t>
      </w:r>
      <w:r w:rsidRPr="000B17D6">
        <w:rPr>
          <w:rFonts w:cstheme="minorHAnsi"/>
        </w:rPr>
        <w:t>16.30%±10.20%), Spirochaetaceae (9.06%±8.74%) and Rikenellaceae (7.55%±4.78%) are on average more abundant, Akkermansiaceae (2.53%±2.85%) and Methanobacteriaceae (4.31%±5.</w:t>
      </w:r>
      <w:r w:rsidR="00E00BC3">
        <w:rPr>
          <w:rFonts w:cstheme="minorHAnsi"/>
        </w:rPr>
        <w:t>37%) are less abundant (Figure 2</w:t>
      </w:r>
      <w:r w:rsidRPr="000B17D6">
        <w:rPr>
          <w:rFonts w:cstheme="minorHAnsi"/>
        </w:rPr>
        <w:t>).</w:t>
      </w:r>
      <w:r w:rsidR="0093498A" w:rsidRPr="000B17D6">
        <w:rPr>
          <w:rFonts w:cstheme="minorHAnsi"/>
        </w:rPr>
        <w:t xml:space="preserve">  Carnivorous</w:t>
      </w:r>
      <w:r w:rsidRPr="000B17D6">
        <w:rPr>
          <w:rFonts w:cstheme="minorHAnsi"/>
        </w:rPr>
        <w:t xml:space="preserve"> species show a negative correlation with most of the bacterial families </w:t>
      </w:r>
      <w:r w:rsidR="00756D89" w:rsidRPr="000B17D6">
        <w:rPr>
          <w:rFonts w:cstheme="minorHAnsi"/>
        </w:rPr>
        <w:t>that correlate</w:t>
      </w:r>
      <w:r w:rsidRPr="000B17D6">
        <w:rPr>
          <w:rFonts w:cstheme="minorHAnsi"/>
        </w:rPr>
        <w:t xml:space="preserve"> with herbivores. Only three positively correlating bacterial </w:t>
      </w:r>
      <w:r w:rsidR="00756D89" w:rsidRPr="000B17D6">
        <w:rPr>
          <w:rFonts w:cstheme="minorHAnsi"/>
        </w:rPr>
        <w:t>taxa</w:t>
      </w:r>
      <w:r w:rsidRPr="000B17D6">
        <w:rPr>
          <w:rFonts w:cstheme="minorHAnsi"/>
        </w:rPr>
        <w:t xml:space="preserve"> </w:t>
      </w:r>
      <w:r w:rsidR="00756D89" w:rsidRPr="000B17D6">
        <w:rPr>
          <w:rFonts w:cstheme="minorHAnsi"/>
        </w:rPr>
        <w:t>are</w:t>
      </w:r>
      <w:r w:rsidRPr="000B17D6">
        <w:rPr>
          <w:rFonts w:cstheme="minorHAnsi"/>
        </w:rPr>
        <w:t xml:space="preserve"> identified: Fusobacteriaceae with a strong correlation (R=0.55, t=9.03, p&lt;0.001) as well as Peptostreptococcaceae (R=0.31, t=4.38, p&lt;0.001) and Burkholderiaceae (R=0.31, t=0.99, p=0.32) with a moderate correlation.</w:t>
      </w:r>
    </w:p>
    <w:p w14:paraId="258B4491" w14:textId="50851D22" w:rsidR="0059368A" w:rsidRPr="000B17D6" w:rsidRDefault="0059368A" w:rsidP="0059368A">
      <w:pPr>
        <w:pStyle w:val="Listenabsatz"/>
        <w:numPr>
          <w:ilvl w:val="0"/>
          <w:numId w:val="0"/>
        </w:numPr>
        <w:spacing w:after="0"/>
        <w:jc w:val="both"/>
        <w:rPr>
          <w:rFonts w:cstheme="minorHAnsi"/>
        </w:rPr>
      </w:pPr>
      <w:r w:rsidRPr="000B17D6">
        <w:rPr>
          <w:rFonts w:cstheme="minorHAnsi"/>
        </w:rPr>
        <w:t>As shown i</w:t>
      </w:r>
      <w:r w:rsidR="00E00BC3">
        <w:rPr>
          <w:rFonts w:cstheme="minorHAnsi"/>
        </w:rPr>
        <w:t>n Figure 2</w:t>
      </w:r>
      <w:r w:rsidRPr="000B17D6">
        <w:rPr>
          <w:rFonts w:cstheme="minorHAnsi"/>
        </w:rPr>
        <w:t xml:space="preserve">, Fusobacteriaceae (19.93%±15.37%) and Peptostreptococcaceae (10.84%±9.54%) combined make up approximately one third of the carnivore microbiota. In addition, the glm identified the absence of Methanobacteriaceae (R=-0.35, t=-2.62, p&lt;0.001) and Rikenellaceae (R=-0.49, t=-1.98, p&lt;0.05) as a significant factor to </w:t>
      </w:r>
      <w:r w:rsidR="0093498A" w:rsidRPr="000B17D6">
        <w:rPr>
          <w:rFonts w:cstheme="minorHAnsi"/>
        </w:rPr>
        <w:t xml:space="preserve">discriminate a carnivore from </w:t>
      </w:r>
      <w:proofErr w:type="gramStart"/>
      <w:r w:rsidR="0093498A" w:rsidRPr="000B17D6">
        <w:rPr>
          <w:rFonts w:cstheme="minorHAnsi"/>
        </w:rPr>
        <w:t>a</w:t>
      </w:r>
      <w:proofErr w:type="gramEnd"/>
      <w:r w:rsidRPr="000B17D6">
        <w:rPr>
          <w:rFonts w:cstheme="minorHAnsi"/>
        </w:rPr>
        <w:t xml:space="preserve"> herbivore or omnivore. Contrary to herbivores and carnivores, the omnivorous </w:t>
      </w:r>
      <w:r w:rsidR="00756D89" w:rsidRPr="000B17D6">
        <w:rPr>
          <w:rFonts w:cstheme="minorHAnsi"/>
        </w:rPr>
        <w:t>hosts</w:t>
      </w:r>
      <w:r w:rsidRPr="000B17D6">
        <w:rPr>
          <w:rFonts w:cstheme="minorHAnsi"/>
        </w:rPr>
        <w:t xml:space="preserve"> assessed in this study display no strong correlation to any microbial family. Only Enterococcaceae (R=0.36) and Clostridiaceae (R=0.37) correlate moderately with this diet group. Thus, Clostridiaceae form a major part of the omnivore microbiota (32.48%±15.21%) and show no positive correlation with herbivores or carnivores. The latter is also true for Enterococcaceae, but this family only contributes on average to 5.65%±8.51% to the microbiota composition of omnivores.</w:t>
      </w:r>
    </w:p>
    <w:p w14:paraId="0BBC9724" w14:textId="5B602360" w:rsidR="0059368A" w:rsidRPr="000B17D6" w:rsidRDefault="0059368A" w:rsidP="0059368A">
      <w:pPr>
        <w:pStyle w:val="berschrift2"/>
      </w:pPr>
      <w:r w:rsidRPr="000B17D6">
        <w:t>Correlation of bacterial taxa with digestive system</w:t>
      </w:r>
    </w:p>
    <w:p w14:paraId="38E8147A" w14:textId="490D5554" w:rsidR="0059368A" w:rsidRPr="000B17D6" w:rsidRDefault="0059368A" w:rsidP="0059368A">
      <w:pPr>
        <w:pStyle w:val="Listenabsatz"/>
        <w:numPr>
          <w:ilvl w:val="0"/>
          <w:numId w:val="0"/>
        </w:numPr>
        <w:spacing w:after="0"/>
        <w:jc w:val="both"/>
        <w:rPr>
          <w:rFonts w:cstheme="minorHAnsi"/>
        </w:rPr>
      </w:pPr>
      <w:r w:rsidRPr="000B17D6">
        <w:rPr>
          <w:rFonts w:cstheme="minorHAnsi"/>
        </w:rPr>
        <w:t xml:space="preserve">With regard to </w:t>
      </w:r>
      <w:r w:rsidR="004B28C8" w:rsidRPr="000B17D6">
        <w:rPr>
          <w:rFonts w:cstheme="minorHAnsi"/>
        </w:rPr>
        <w:t xml:space="preserve">the digestive system, herbivores </w:t>
      </w:r>
      <w:r w:rsidRPr="000B17D6">
        <w:rPr>
          <w:rFonts w:cstheme="minorHAnsi"/>
        </w:rPr>
        <w:t xml:space="preserve">in this study are divided into foregut ruminants and hindgut colon fermenters. Ruminants show strong positive correlations with Ruminococcaceae (R=0.77, t=12.31, p&lt;0.001), Methanobacteriaceae (R=0.64, t=17.58, p&lt;0.001), Prevotellaceae </w:t>
      </w:r>
      <w:r w:rsidRPr="000B17D6">
        <w:rPr>
          <w:rFonts w:cstheme="minorHAnsi"/>
        </w:rPr>
        <w:lastRenderedPageBreak/>
        <w:t>(R=0.51, t=4.69, p&lt;0.001) and Akkermansiaceae (R=0.55, t=3.28, p&lt;0.01). With the exception of Rikenellaceae (R=0.63, t=-1.38, p=0.19), which is shared with the hindgut fermenters, these bacterial taxa are exclusively positively correlated with ruminants. Ruminococcaceae are highly abundant in this dietary group with an average of 22.62%±8.58%, followed by Prevotellaceae (9.68%±4.51%), Rikenellaceae (9.24%±4.68%) and Methanobact</w:t>
      </w:r>
      <w:r w:rsidR="00E00BC3">
        <w:rPr>
          <w:rFonts w:cstheme="minorHAnsi"/>
        </w:rPr>
        <w:t>eriaceae (6.75%±6.06%) (Figure 2</w:t>
      </w:r>
      <w:r w:rsidRPr="000B17D6">
        <w:rPr>
          <w:rFonts w:cstheme="minorHAnsi"/>
        </w:rPr>
        <w:t>). Other moderately positive correlations occur with Desulfovibrionaceae (R=0.34, t=5.06, p&lt;0.001), Christensenellaceae (R=0.46, t=-4.46, p&lt;0.001) and Anaerolineaceae (R=0.32, t=0.62, p=53). No strong negative correlations are observed, but the absence of Clostridiaceae (R=-0.36, t=3.46, p&lt;0.001) is another indicator of a ruminant host species.</w:t>
      </w:r>
    </w:p>
    <w:p w14:paraId="3A664D6F" w14:textId="63805E57" w:rsidR="0059368A" w:rsidRPr="000B17D6" w:rsidRDefault="0059368A" w:rsidP="0059368A">
      <w:pPr>
        <w:pStyle w:val="Listenabsatz"/>
        <w:numPr>
          <w:ilvl w:val="0"/>
          <w:numId w:val="0"/>
        </w:numPr>
        <w:spacing w:after="0"/>
        <w:jc w:val="both"/>
        <w:rPr>
          <w:rFonts w:cstheme="minorHAnsi"/>
        </w:rPr>
      </w:pPr>
      <w:r w:rsidRPr="000B17D6">
        <w:rPr>
          <w:rFonts w:cstheme="minorHAnsi"/>
        </w:rPr>
        <w:t>The correlation analysis reveals differences between ruminants and hindgut fermenters. While</w:t>
      </w:r>
      <w:r w:rsidR="004B28C8" w:rsidRPr="000B17D6">
        <w:rPr>
          <w:rFonts w:cstheme="minorHAnsi"/>
        </w:rPr>
        <w:t xml:space="preserve"> Ruminococcaceae are high-abundant in the microbiota</w:t>
      </w:r>
      <w:r w:rsidRPr="000B17D6">
        <w:rPr>
          <w:rFonts w:cstheme="minorHAnsi"/>
        </w:rPr>
        <w:t xml:space="preserve"> </w:t>
      </w:r>
      <w:r w:rsidR="004B28C8" w:rsidRPr="000B17D6">
        <w:rPr>
          <w:rFonts w:cstheme="minorHAnsi"/>
        </w:rPr>
        <w:t xml:space="preserve">of ruminants, this taxon </w:t>
      </w:r>
      <w:r w:rsidRPr="000B17D6">
        <w:rPr>
          <w:rFonts w:cstheme="minorHAnsi"/>
        </w:rPr>
        <w:t>do</w:t>
      </w:r>
      <w:r w:rsidR="004B28C8" w:rsidRPr="000B17D6">
        <w:rPr>
          <w:rFonts w:cstheme="minorHAnsi"/>
        </w:rPr>
        <w:t>es</w:t>
      </w:r>
      <w:r w:rsidRPr="000B17D6">
        <w:rPr>
          <w:rFonts w:cstheme="minorHAnsi"/>
        </w:rPr>
        <w:t xml:space="preserve"> not correlate with hindgut fermenters</w:t>
      </w:r>
      <w:r w:rsidR="004B28C8" w:rsidRPr="000B17D6">
        <w:rPr>
          <w:rFonts w:cstheme="minorHAnsi"/>
        </w:rPr>
        <w:t xml:space="preserve"> (Figure 1)</w:t>
      </w:r>
      <w:r w:rsidRPr="000B17D6">
        <w:rPr>
          <w:rFonts w:cstheme="minorHAnsi"/>
        </w:rPr>
        <w:t xml:space="preserve">. In contrast, Spirochaetaceae show the strongest positive correlation (R=0.86, t=15.52, p&lt;0.001) and on average make up 18.81%±6.22% of the hindgut fermenters microbiota. Similar to ruminants, </w:t>
      </w:r>
      <w:r w:rsidR="004B28C8" w:rsidRPr="000B17D6">
        <w:rPr>
          <w:rFonts w:cstheme="minorHAnsi"/>
        </w:rPr>
        <w:t xml:space="preserve">there is an archaeal taxon strongly positively correlating with hindgut fermenters, namely </w:t>
      </w:r>
      <w:r w:rsidRPr="000B17D6">
        <w:rPr>
          <w:rFonts w:cstheme="minorHAnsi"/>
        </w:rPr>
        <w:t>Methanocorpuscularceae (R=0.57, t=4.06, p&lt;0.001). Other hind</w:t>
      </w:r>
      <w:r w:rsidR="004B28C8" w:rsidRPr="000B17D6">
        <w:rPr>
          <w:rFonts w:cstheme="minorHAnsi"/>
        </w:rPr>
        <w:t>gut-specific bacterial families</w:t>
      </w:r>
      <w:r w:rsidRPr="000B17D6">
        <w:rPr>
          <w:rFonts w:cstheme="minorHAnsi"/>
        </w:rPr>
        <w:t xml:space="preserve"> make up less than 5% on the average</w:t>
      </w:r>
      <w:r w:rsidR="00E00BC3">
        <w:rPr>
          <w:rFonts w:cstheme="minorHAnsi"/>
        </w:rPr>
        <w:t xml:space="preserve"> microbiota as shown in Figure 2</w:t>
      </w:r>
      <w:r w:rsidRPr="000B17D6">
        <w:rPr>
          <w:rFonts w:cstheme="minorHAnsi"/>
        </w:rPr>
        <w:t xml:space="preserve">. These include Fibrobacteraceae (R=0.64, t=6.61, p&lt;0.01), Eubacteriaceae (R=0.64, t=7.70, p&lt;0.001), T34 (R=0.39, t=5.18, p&lt;0.001) and Synergistaceae (R=0.56, t= 4.30, p&lt;0.001). </w:t>
      </w:r>
    </w:p>
    <w:p w14:paraId="01B56F3F" w14:textId="3AD5FA7C" w:rsidR="0059368A" w:rsidRPr="000B17D6" w:rsidRDefault="0059368A" w:rsidP="0059368A">
      <w:pPr>
        <w:pStyle w:val="Listenabsatz"/>
        <w:numPr>
          <w:ilvl w:val="0"/>
          <w:numId w:val="0"/>
        </w:numPr>
        <w:spacing w:after="0"/>
        <w:jc w:val="both"/>
        <w:rPr>
          <w:rFonts w:cstheme="minorHAnsi"/>
        </w:rPr>
      </w:pPr>
      <w:r w:rsidRPr="000B17D6">
        <w:rPr>
          <w:rFonts w:cstheme="minorHAnsi"/>
        </w:rPr>
        <w:t xml:space="preserve">The simple carnivore digestive system is characterized by </w:t>
      </w:r>
      <w:r w:rsidR="004B28C8" w:rsidRPr="000B17D6">
        <w:rPr>
          <w:rFonts w:cstheme="minorHAnsi"/>
        </w:rPr>
        <w:t xml:space="preserve">a </w:t>
      </w:r>
      <w:r w:rsidRPr="000B17D6">
        <w:rPr>
          <w:rFonts w:cstheme="minorHAnsi"/>
        </w:rPr>
        <w:t xml:space="preserve">different bacterial </w:t>
      </w:r>
      <w:r w:rsidR="004B28C8" w:rsidRPr="000B17D6">
        <w:rPr>
          <w:rFonts w:cstheme="minorHAnsi"/>
        </w:rPr>
        <w:t xml:space="preserve">composition. </w:t>
      </w:r>
      <w:r w:rsidRPr="000B17D6">
        <w:rPr>
          <w:rFonts w:cstheme="minorHAnsi"/>
        </w:rPr>
        <w:t>In general, bacterial families are less positively correlated with this digestive system, which is reflected in the correlation values as well as in the lower t-values of the glm. Therefore, the five positively correlating bacterial families occur in higher proportions. Strong correlational values are found for Clostridiaceae (R=0.56, t=3.41, p&lt;0.001) and Fusobacteriaceae (R=0.52, t=5.58, p&lt;0.001), which contribute to 19.50%±17.52% and 15.71%±16.08% to the microbiota composition. Peptostreptococcaceae (R=0.48, t=3.41, p&lt;0.001) and Enterobacteriaceae (R=0.37, t=3.28, p&lt;0.001) correlate moderately with this digestive system, but also make up 11.14%±9.97% and 9.65%±15.15% of the average microbiota. The glm also identifies negatively correlating taxa as indicators to distinguish this digestive system from the others. These include Ruminococcaceae (R=-0.81, t=-10.43, p&lt;0.001), Rikenellaceae (R=-0.83, t=-8.03, p&lt;0.001), Spirochaetaceae (R=-0.68, t=-14.59, p&lt;0.001) and Methanobacteriaceae (R=-0.58, t=-22.79, p&lt;0.001), which were previously identified as herbivore-specific taxa.</w:t>
      </w:r>
    </w:p>
    <w:p w14:paraId="3A78256C" w14:textId="00E1CF83" w:rsidR="0059368A" w:rsidRPr="000B17D6" w:rsidRDefault="0059368A" w:rsidP="0059368A">
      <w:pPr>
        <w:pStyle w:val="berschrift2"/>
      </w:pPr>
      <w:r w:rsidRPr="000B17D6">
        <w:t xml:space="preserve">Correlation of bacterial taxa with </w:t>
      </w:r>
      <w:r w:rsidR="00082165">
        <w:t>host-family</w:t>
      </w:r>
    </w:p>
    <w:p w14:paraId="4ACA0238" w14:textId="3DE53CD1" w:rsidR="0059368A" w:rsidRPr="000B17D6" w:rsidRDefault="0059368A" w:rsidP="0059368A">
      <w:pPr>
        <w:pStyle w:val="Listenabsatz"/>
        <w:numPr>
          <w:ilvl w:val="0"/>
          <w:numId w:val="0"/>
        </w:numPr>
        <w:spacing w:after="0"/>
        <w:jc w:val="both"/>
        <w:rPr>
          <w:rFonts w:cstheme="minorHAnsi"/>
        </w:rPr>
      </w:pPr>
      <w:r w:rsidRPr="000B17D6">
        <w:rPr>
          <w:rFonts w:cstheme="minorHAnsi"/>
        </w:rPr>
        <w:t xml:space="preserve">The calculation of correlations for bacterial taxa with </w:t>
      </w:r>
      <w:r w:rsidR="00082165">
        <w:rPr>
          <w:rFonts w:cstheme="minorHAnsi"/>
        </w:rPr>
        <w:t>host-families</w:t>
      </w:r>
      <w:r w:rsidRPr="000B17D6">
        <w:rPr>
          <w:rFonts w:cstheme="minorHAnsi"/>
        </w:rPr>
        <w:t xml:space="preserve"> </w:t>
      </w:r>
      <w:r w:rsidR="00176129" w:rsidRPr="000B17D6">
        <w:rPr>
          <w:rFonts w:cstheme="minorHAnsi"/>
        </w:rPr>
        <w:t>reveals</w:t>
      </w:r>
      <w:r w:rsidRPr="000B17D6">
        <w:rPr>
          <w:rFonts w:cstheme="minorHAnsi"/>
        </w:rPr>
        <w:t xml:space="preserve"> only moderate correlations for all carnivores and omnivores but in strong correlations for herbivores. Within the carnivores, the glm for Ailuridae (AIC=-327.37) and Herpestidae (AIC=-292.04) is suitable to distinguish them from the other animals. Ailuridae specific bacterial taxa are Enterobacteriaceae (R=0.31, t=5.75, p&lt;0.001), Erysipelotrichaceae (R=0.33, t=9.30, p&lt;0.001), Planococcaceae (R=0.41, t=7.99, p&lt;0.001), Sphingobacteriaceae (R=0.33, t=7.08, p&lt;0.001) and Paenibacillaceae (R=0.36, t=3.68, p&lt;0.0</w:t>
      </w:r>
      <w:r w:rsidR="0093498A" w:rsidRPr="000B17D6">
        <w:rPr>
          <w:rFonts w:cstheme="minorHAnsi"/>
        </w:rPr>
        <w:t>01).</w:t>
      </w:r>
      <w:r w:rsidRPr="000B17D6">
        <w:rPr>
          <w:rFonts w:cstheme="minorHAnsi"/>
        </w:rPr>
        <w:t xml:space="preserve"> Among them, Enterobacteriaceae have the largest average proportion on the microbiota (21.79%±19.37%), followed by Planococcaceae (12.45%±12.24%) and Erysipelotrichaceae (9.02%±10.68%). For Herpestidae, there is only one moderate but significant positive correlation with Listeriaceae (R=0.31, t=7.38, p&lt;0.001). Canidae (AIC=185.02), Felidae (AIC=384.02) and Ursidae (AIC=3.42) do not discriminate well with the glm. Significant correlations occur with Fusobacteriaceae (R=0.45, t=7.62, p&lt;0.001) for Canidae, Veillonellaceae (R=0.38, t=7.46, p&lt;0.001) for Felidae and Clostridiaceae (R=0.45, t=5.91, p&lt;0.001) for Ursidae (Figure</w:t>
      </w:r>
      <w:r w:rsidR="00FF2D1E" w:rsidRPr="000B17D6">
        <w:rPr>
          <w:rFonts w:cstheme="minorHAnsi"/>
        </w:rPr>
        <w:t xml:space="preserve"> </w:t>
      </w:r>
      <w:r w:rsidRPr="000B17D6">
        <w:rPr>
          <w:rFonts w:cstheme="minorHAnsi"/>
        </w:rPr>
        <w:t>1).</w:t>
      </w:r>
    </w:p>
    <w:p w14:paraId="42C3F58F" w14:textId="77777777" w:rsidR="0059368A" w:rsidRPr="000B17D6" w:rsidRDefault="0059368A" w:rsidP="0059368A">
      <w:pPr>
        <w:pStyle w:val="Listenabsatz"/>
        <w:numPr>
          <w:ilvl w:val="0"/>
          <w:numId w:val="0"/>
        </w:numPr>
        <w:spacing w:after="0"/>
        <w:rPr>
          <w:rFonts w:cstheme="minorHAnsi"/>
        </w:rPr>
      </w:pPr>
    </w:p>
    <w:p w14:paraId="72B05945" w14:textId="734D75EE" w:rsidR="0059368A" w:rsidRPr="000B17D6" w:rsidRDefault="0059368A" w:rsidP="0059368A">
      <w:pPr>
        <w:pStyle w:val="Listenabsatz"/>
        <w:numPr>
          <w:ilvl w:val="0"/>
          <w:numId w:val="0"/>
        </w:numPr>
        <w:spacing w:after="0"/>
        <w:jc w:val="both"/>
        <w:rPr>
          <w:rFonts w:cstheme="minorHAnsi"/>
        </w:rPr>
      </w:pPr>
      <w:r w:rsidRPr="000B17D6">
        <w:rPr>
          <w:rFonts w:cstheme="minorHAnsi"/>
        </w:rPr>
        <w:t xml:space="preserve">For herbivores, the glm works best for Equidae (AIC=-495.45). Equidae display strong positive correlations with Spirochaetaceae (R=0.86, t=15.52, p&lt;0.001), Fibrobacteraceae (R=0.64, t=6.61, </w:t>
      </w:r>
      <w:r w:rsidRPr="000B17D6">
        <w:rPr>
          <w:rFonts w:cstheme="minorHAnsi"/>
        </w:rPr>
        <w:lastRenderedPageBreak/>
        <w:t>p&lt;0.001), F082 (R=0.61, t=3.00, p&lt;0.01) and Synergistaceae (R=0.56, t=4.30, p&lt;0.001). In particular, the high average abundance of Spirochaetaceae (18.81%±6.22%) and the low abundance of Ruminococcaceae differentiate the Equidae from Giraffidae and</w:t>
      </w:r>
      <w:r w:rsidR="00E00BC3">
        <w:rPr>
          <w:rFonts w:cstheme="minorHAnsi"/>
        </w:rPr>
        <w:t xml:space="preserve"> Bovidae as is shown in Figure 2</w:t>
      </w:r>
      <w:r w:rsidRPr="000B17D6">
        <w:rPr>
          <w:rFonts w:cstheme="minorHAnsi"/>
        </w:rPr>
        <w:t xml:space="preserve">. In contrast, the other identified taxa represent less than 5% of the average Equidae microbiota. Giraffidae </w:t>
      </w:r>
      <w:r w:rsidR="00FF2D1E" w:rsidRPr="000B17D6">
        <w:rPr>
          <w:rFonts w:cstheme="minorHAnsi"/>
        </w:rPr>
        <w:t>can</w:t>
      </w:r>
      <w:r w:rsidRPr="000B17D6">
        <w:rPr>
          <w:rFonts w:cstheme="minorHAnsi"/>
        </w:rPr>
        <w:t xml:space="preserve"> also </w:t>
      </w:r>
      <w:r w:rsidR="00FF2D1E" w:rsidRPr="000B17D6">
        <w:rPr>
          <w:rFonts w:cstheme="minorHAnsi"/>
        </w:rPr>
        <w:t>be</w:t>
      </w:r>
      <w:r w:rsidRPr="000B17D6">
        <w:rPr>
          <w:rFonts w:cstheme="minorHAnsi"/>
        </w:rPr>
        <w:t xml:space="preserve"> identified by the glm (AIC=-376.33). Here, only two strongly positive correlating families, PeH15 (R=0.50, t=9.67, p&lt;0.001) and Methanomethylophilaceae (R=0.50, t=8.64, p&lt;0.001) can be used to differentiate this ruminant family. However, both families contribute on average less than 1% to the microbiota composition. In addition, Ruminococcaceae (R=0.37, t=4.30, p&lt;0.001) is another important </w:t>
      </w:r>
      <w:r w:rsidR="008A6C3F" w:rsidRPr="000B17D6">
        <w:rPr>
          <w:rFonts w:cstheme="minorHAnsi"/>
        </w:rPr>
        <w:t>taxon</w:t>
      </w:r>
      <w:r w:rsidRPr="000B17D6">
        <w:rPr>
          <w:rFonts w:cstheme="minorHAnsi"/>
        </w:rPr>
        <w:t xml:space="preserve"> for </w:t>
      </w:r>
      <w:r w:rsidR="008A6C3F" w:rsidRPr="000B17D6">
        <w:rPr>
          <w:rFonts w:cstheme="minorHAnsi"/>
        </w:rPr>
        <w:t>the</w:t>
      </w:r>
      <w:r w:rsidRPr="000B17D6">
        <w:rPr>
          <w:rFonts w:cstheme="minorHAnsi"/>
        </w:rPr>
        <w:t xml:space="preserve"> discrimination and occurs on average in 23.34%±4.49% within the Giraffidae. The second ruminant family, Bovidae, shows the strongest positive correlation with Methanobacteriaceae (R=0.69, t=17.67, p&lt;0.001), Ruminococcaceae (R=0.63, t=6.82, p&lt;0.01) and Akkermansiaceae (R=0.54, t= 6.23, p&lt;0.01). Compared to the Giraffidae, the Bovidae show a comparable average proportion of Ruminococcaceae (22.43%±9.39%), but a higher average proportion of Methanobacteriaceae (8.06%±6.13%). Nevertheless, the glm for Bovidae is not as good as for the other two herbivore species (AIC=-63.48).</w:t>
      </w:r>
    </w:p>
    <w:p w14:paraId="2E893F3B" w14:textId="299F007B" w:rsidR="0059368A" w:rsidRPr="000B17D6" w:rsidRDefault="0059368A" w:rsidP="0059368A">
      <w:pPr>
        <w:pStyle w:val="berschrift2"/>
      </w:pPr>
      <w:r w:rsidRPr="000B17D6">
        <w:t>Developing an ensemble model to identify host-specific information</w:t>
      </w:r>
    </w:p>
    <w:p w14:paraId="76242646" w14:textId="6ADC760A" w:rsidR="00405F25" w:rsidRPr="000B17D6" w:rsidRDefault="00405F25" w:rsidP="0059368A">
      <w:pPr>
        <w:pStyle w:val="Listenabsatz"/>
        <w:numPr>
          <w:ilvl w:val="0"/>
          <w:numId w:val="0"/>
        </w:numPr>
        <w:spacing w:after="0"/>
        <w:jc w:val="both"/>
        <w:rPr>
          <w:rFonts w:cstheme="minorHAnsi"/>
        </w:rPr>
      </w:pPr>
      <w:r w:rsidRPr="000B17D6">
        <w:rPr>
          <w:rFonts w:cstheme="minorHAnsi"/>
        </w:rPr>
        <w:t xml:space="preserve">As we expect herbivores, </w:t>
      </w:r>
      <w:r w:rsidR="0059368A" w:rsidRPr="000B17D6">
        <w:rPr>
          <w:rFonts w:cstheme="minorHAnsi"/>
        </w:rPr>
        <w:t>carnivores and omnivores</w:t>
      </w:r>
      <w:r w:rsidRPr="000B17D6">
        <w:rPr>
          <w:rFonts w:cstheme="minorHAnsi"/>
        </w:rPr>
        <w:t xml:space="preserve"> to differ</w:t>
      </w:r>
      <w:r w:rsidR="0059368A" w:rsidRPr="000B17D6">
        <w:rPr>
          <w:rFonts w:cstheme="minorHAnsi"/>
        </w:rPr>
        <w:t xml:space="preserve"> in their microbiota composition, we developed a</w:t>
      </w:r>
      <w:r w:rsidR="00082165">
        <w:rPr>
          <w:rFonts w:cstheme="minorHAnsi"/>
        </w:rPr>
        <w:t>n</w:t>
      </w:r>
      <w:r w:rsidR="0059368A" w:rsidRPr="000B17D6">
        <w:rPr>
          <w:rFonts w:cstheme="minorHAnsi"/>
        </w:rPr>
        <w:t xml:space="preserve"> ensemble model</w:t>
      </w:r>
      <w:r w:rsidR="008A6C3F" w:rsidRPr="000B17D6">
        <w:rPr>
          <w:rFonts w:cstheme="minorHAnsi"/>
        </w:rPr>
        <w:t xml:space="preserve"> that can accurately identify</w:t>
      </w:r>
      <w:r w:rsidR="00D568B0" w:rsidRPr="000B17D6">
        <w:rPr>
          <w:rFonts w:cstheme="minorHAnsi"/>
        </w:rPr>
        <w:t xml:space="preserve"> the</w:t>
      </w:r>
      <w:r w:rsidRPr="000B17D6">
        <w:rPr>
          <w:rFonts w:cstheme="minorHAnsi"/>
        </w:rPr>
        <w:t xml:space="preserve"> diet type</w:t>
      </w:r>
      <w:r w:rsidR="00D568B0" w:rsidRPr="000B17D6">
        <w:rPr>
          <w:rFonts w:cstheme="minorHAnsi"/>
        </w:rPr>
        <w:t xml:space="preserve"> </w:t>
      </w:r>
      <w:r w:rsidR="008A6C3F" w:rsidRPr="000B17D6">
        <w:rPr>
          <w:rFonts w:cstheme="minorHAnsi"/>
        </w:rPr>
        <w:t>(herbivore, carnivore</w:t>
      </w:r>
      <w:r w:rsidR="00D568B0" w:rsidRPr="000B17D6">
        <w:rPr>
          <w:rFonts w:cstheme="minorHAnsi"/>
        </w:rPr>
        <w:t>, omniv</w:t>
      </w:r>
      <w:r w:rsidR="008A6C3F" w:rsidRPr="000B17D6">
        <w:rPr>
          <w:rFonts w:cstheme="minorHAnsi"/>
        </w:rPr>
        <w:t>ore) based on the</w:t>
      </w:r>
      <w:r w:rsidR="00D568B0" w:rsidRPr="000B17D6">
        <w:rPr>
          <w:rFonts w:cstheme="minorHAnsi"/>
        </w:rPr>
        <w:t xml:space="preserve"> microbiota composition</w:t>
      </w:r>
      <w:r w:rsidR="008A6C3F" w:rsidRPr="000B17D6">
        <w:rPr>
          <w:rFonts w:cstheme="minorHAnsi"/>
        </w:rPr>
        <w:t xml:space="preserve"> of a fecal sample</w:t>
      </w:r>
      <w:r w:rsidR="00D568B0" w:rsidRPr="000B17D6">
        <w:rPr>
          <w:rFonts w:cstheme="minorHAnsi"/>
        </w:rPr>
        <w:t xml:space="preserve">. The model has </w:t>
      </w:r>
      <w:r w:rsidR="00B321B0" w:rsidRPr="000B17D6">
        <w:rPr>
          <w:rFonts w:cstheme="minorHAnsi"/>
        </w:rPr>
        <w:t>a</w:t>
      </w:r>
      <w:r w:rsidR="00082165">
        <w:rPr>
          <w:rFonts w:cstheme="minorHAnsi"/>
        </w:rPr>
        <w:t>n</w:t>
      </w:r>
      <w:r w:rsidR="00B321B0" w:rsidRPr="000B17D6">
        <w:rPr>
          <w:rFonts w:cstheme="minorHAnsi"/>
        </w:rPr>
        <w:t xml:space="preserve"> </w:t>
      </w:r>
      <w:r w:rsidR="00D568B0" w:rsidRPr="000B17D6">
        <w:rPr>
          <w:rFonts w:cstheme="minorHAnsi"/>
        </w:rPr>
        <w:t xml:space="preserve">accuracy </w:t>
      </w:r>
      <w:r w:rsidR="00B321B0" w:rsidRPr="000B17D6">
        <w:rPr>
          <w:rFonts w:cstheme="minorHAnsi"/>
        </w:rPr>
        <w:t>of 88%</w:t>
      </w:r>
      <w:r w:rsidR="00D568B0" w:rsidRPr="000B17D6">
        <w:rPr>
          <w:rFonts w:cstheme="minorHAnsi"/>
        </w:rPr>
        <w:t>. The</w:t>
      </w:r>
      <w:r w:rsidR="00B321B0" w:rsidRPr="000B17D6">
        <w:rPr>
          <w:rFonts w:cstheme="minorHAnsi"/>
        </w:rPr>
        <w:t xml:space="preserve"> </w:t>
      </w:r>
      <w:r w:rsidR="00DB79C7" w:rsidRPr="000B17D6">
        <w:rPr>
          <w:rFonts w:cstheme="minorHAnsi"/>
        </w:rPr>
        <w:t>F1 score</w:t>
      </w:r>
      <w:r w:rsidR="00D568B0" w:rsidRPr="000B17D6">
        <w:rPr>
          <w:rFonts w:cstheme="minorHAnsi"/>
        </w:rPr>
        <w:t xml:space="preserve"> for identifying diet type </w:t>
      </w:r>
      <w:r w:rsidR="00B321B0" w:rsidRPr="000B17D6">
        <w:rPr>
          <w:rFonts w:cstheme="minorHAnsi"/>
        </w:rPr>
        <w:t xml:space="preserve">varies between </w:t>
      </w:r>
      <w:r w:rsidR="00B010B8">
        <w:rPr>
          <w:rFonts w:cstheme="minorHAnsi"/>
        </w:rPr>
        <w:t>0.73</w:t>
      </w:r>
      <w:r w:rsidR="00B321B0" w:rsidRPr="000B17D6">
        <w:rPr>
          <w:rFonts w:cstheme="minorHAnsi"/>
        </w:rPr>
        <w:t xml:space="preserve"> for omnivores, </w:t>
      </w:r>
      <w:r w:rsidR="00B010B8">
        <w:rPr>
          <w:rFonts w:cstheme="minorHAnsi"/>
        </w:rPr>
        <w:t>0.87</w:t>
      </w:r>
      <w:r w:rsidR="00B321B0" w:rsidRPr="000B17D6">
        <w:rPr>
          <w:rFonts w:cstheme="minorHAnsi"/>
        </w:rPr>
        <w:t xml:space="preserve"> for carnivores</w:t>
      </w:r>
      <w:r w:rsidR="00D568B0" w:rsidRPr="000B17D6">
        <w:rPr>
          <w:rFonts w:cstheme="minorHAnsi"/>
        </w:rPr>
        <w:t>,</w:t>
      </w:r>
      <w:r w:rsidR="00B321B0" w:rsidRPr="000B17D6">
        <w:rPr>
          <w:rFonts w:cstheme="minorHAnsi"/>
        </w:rPr>
        <w:t xml:space="preserve"> and </w:t>
      </w:r>
      <w:r w:rsidR="00B010B8">
        <w:rPr>
          <w:rFonts w:cstheme="minorHAnsi"/>
        </w:rPr>
        <w:t>0.93</w:t>
      </w:r>
      <w:r w:rsidR="00B321B0" w:rsidRPr="000B17D6">
        <w:rPr>
          <w:rFonts w:cstheme="minorHAnsi"/>
        </w:rPr>
        <w:t xml:space="preserve"> for herbivores (Table 1). </w:t>
      </w:r>
      <w:r w:rsidR="008A6C3F" w:rsidRPr="000B17D6">
        <w:rPr>
          <w:rFonts w:cstheme="minorHAnsi"/>
        </w:rPr>
        <w:t>In a second step, t</w:t>
      </w:r>
      <w:r w:rsidR="00AB0105" w:rsidRPr="000B17D6">
        <w:rPr>
          <w:rFonts w:cstheme="minorHAnsi"/>
        </w:rPr>
        <w:t xml:space="preserve">he model predicts the digestive system of herbivores </w:t>
      </w:r>
      <w:r w:rsidR="008A6C3F" w:rsidRPr="000B17D6">
        <w:rPr>
          <w:rFonts w:cstheme="minorHAnsi"/>
        </w:rPr>
        <w:t xml:space="preserve">to be </w:t>
      </w:r>
      <w:r w:rsidR="002C7EF3" w:rsidRPr="000B17D6">
        <w:rPr>
          <w:rFonts w:cstheme="minorHAnsi"/>
        </w:rPr>
        <w:t>simple, ruminant</w:t>
      </w:r>
      <w:r w:rsidR="00AB0105" w:rsidRPr="000B17D6">
        <w:rPr>
          <w:rFonts w:cstheme="minorHAnsi"/>
        </w:rPr>
        <w:t>,</w:t>
      </w:r>
      <w:r w:rsidR="002C7EF3" w:rsidRPr="000B17D6">
        <w:rPr>
          <w:rFonts w:cstheme="minorHAnsi"/>
        </w:rPr>
        <w:t xml:space="preserve"> or hindgut fermenter</w:t>
      </w:r>
      <w:r w:rsidR="009D0002" w:rsidRPr="000B17D6">
        <w:rPr>
          <w:rFonts w:cstheme="minorHAnsi"/>
        </w:rPr>
        <w:t xml:space="preserve"> w</w:t>
      </w:r>
      <w:r w:rsidR="002C7EF3" w:rsidRPr="000B17D6">
        <w:rPr>
          <w:rFonts w:cstheme="minorHAnsi"/>
        </w:rPr>
        <w:t xml:space="preserve">ith an </w:t>
      </w:r>
      <w:r w:rsidR="009D0002" w:rsidRPr="000B17D6">
        <w:rPr>
          <w:rFonts w:cstheme="minorHAnsi"/>
        </w:rPr>
        <w:t xml:space="preserve">overall </w:t>
      </w:r>
      <w:r w:rsidR="00082165">
        <w:rPr>
          <w:rFonts w:cstheme="minorHAnsi"/>
        </w:rPr>
        <w:t>accuracy</w:t>
      </w:r>
      <w:r w:rsidR="009D0002" w:rsidRPr="000B17D6">
        <w:rPr>
          <w:rFonts w:cstheme="minorHAnsi"/>
        </w:rPr>
        <w:t xml:space="preserve"> of 98%. The </w:t>
      </w:r>
      <w:r w:rsidR="008A6C3F" w:rsidRPr="000B17D6">
        <w:rPr>
          <w:rFonts w:cstheme="minorHAnsi"/>
        </w:rPr>
        <w:t>hindgut fermenters show</w:t>
      </w:r>
      <w:r w:rsidR="00AB0105" w:rsidRPr="000B17D6">
        <w:rPr>
          <w:rFonts w:cstheme="minorHAnsi"/>
        </w:rPr>
        <w:t xml:space="preserve"> the best results</w:t>
      </w:r>
      <w:r w:rsidR="00B010B8">
        <w:rPr>
          <w:rFonts w:cstheme="minorHAnsi"/>
        </w:rPr>
        <w:t xml:space="preserve"> (F1=1.00)</w:t>
      </w:r>
      <w:r w:rsidR="009D0002" w:rsidRPr="000B17D6">
        <w:rPr>
          <w:rFonts w:cstheme="minorHAnsi"/>
        </w:rPr>
        <w:t xml:space="preserve">, followed by the ruminants (F1=0.98) and the simple digestive system (F1=0.92). </w:t>
      </w:r>
      <w:r w:rsidR="00E16714" w:rsidRPr="00E16714">
        <w:rPr>
          <w:rFonts w:cstheme="minorHAnsi"/>
        </w:rPr>
        <w:t>Due to the limited number of samples after this step and the resulting poor results of t</w:t>
      </w:r>
      <w:r w:rsidR="0014481A">
        <w:rPr>
          <w:rFonts w:cstheme="minorHAnsi"/>
        </w:rPr>
        <w:t>he model in predicting the host-</w:t>
      </w:r>
      <w:r w:rsidR="00E16714" w:rsidRPr="00E16714">
        <w:rPr>
          <w:rFonts w:cstheme="minorHAnsi"/>
        </w:rPr>
        <w:t>family, we omitted this step for the herbivores.</w:t>
      </w:r>
      <w:r w:rsidR="00D568B0" w:rsidRPr="000B17D6">
        <w:rPr>
          <w:rFonts w:cstheme="minorHAnsi"/>
        </w:rPr>
        <w:t xml:space="preserve"> Nevertheless, since </w:t>
      </w:r>
      <w:r w:rsidR="008A6C3F" w:rsidRPr="000B17D6">
        <w:rPr>
          <w:rFonts w:cstheme="minorHAnsi"/>
        </w:rPr>
        <w:t>the Equidae</w:t>
      </w:r>
      <w:r w:rsidR="00D568B0" w:rsidRPr="000B17D6">
        <w:rPr>
          <w:rFonts w:cstheme="minorHAnsi"/>
        </w:rPr>
        <w:t xml:space="preserve"> is the only family present in the hindgut fermenters</w:t>
      </w:r>
      <w:r w:rsidR="008A6C3F" w:rsidRPr="000B17D6">
        <w:rPr>
          <w:rFonts w:cstheme="minorHAnsi"/>
        </w:rPr>
        <w:t xml:space="preserve"> in this study</w:t>
      </w:r>
      <w:r w:rsidR="00D568B0" w:rsidRPr="000B17D6">
        <w:rPr>
          <w:rFonts w:cstheme="minorHAnsi"/>
        </w:rPr>
        <w:t xml:space="preserve">, the </w:t>
      </w:r>
      <w:r w:rsidR="00DB79C7" w:rsidRPr="000B17D6">
        <w:rPr>
          <w:rFonts w:cstheme="minorHAnsi"/>
        </w:rPr>
        <w:t>F1 score</w:t>
      </w:r>
      <w:r w:rsidR="00D568B0" w:rsidRPr="000B17D6">
        <w:rPr>
          <w:rFonts w:cstheme="minorHAnsi"/>
        </w:rPr>
        <w:t xml:space="preserve"> </w:t>
      </w:r>
      <w:r w:rsidR="00AB0105" w:rsidRPr="000B17D6">
        <w:rPr>
          <w:rFonts w:cstheme="minorHAnsi"/>
        </w:rPr>
        <w:t xml:space="preserve">applies to </w:t>
      </w:r>
      <w:r w:rsidR="00D568B0" w:rsidRPr="000B17D6">
        <w:rPr>
          <w:rFonts w:cstheme="minorHAnsi"/>
        </w:rPr>
        <w:t>this family</w:t>
      </w:r>
      <w:r w:rsidR="008A6C3F" w:rsidRPr="000B17D6">
        <w:rPr>
          <w:rFonts w:cstheme="minorHAnsi"/>
        </w:rPr>
        <w:t xml:space="preserve"> as well</w:t>
      </w:r>
      <w:r w:rsidR="00D568B0" w:rsidRPr="000B17D6">
        <w:rPr>
          <w:rFonts w:cstheme="minorHAnsi"/>
        </w:rPr>
        <w:t xml:space="preserve">. Another </w:t>
      </w:r>
      <w:r w:rsidR="00AB0105" w:rsidRPr="000B17D6">
        <w:rPr>
          <w:rFonts w:cstheme="minorHAnsi"/>
        </w:rPr>
        <w:t xml:space="preserve">distinguishable </w:t>
      </w:r>
      <w:r w:rsidR="00082165">
        <w:rPr>
          <w:rFonts w:cstheme="minorHAnsi"/>
        </w:rPr>
        <w:t>host-family</w:t>
      </w:r>
      <w:r w:rsidR="00D568B0" w:rsidRPr="000B17D6">
        <w:rPr>
          <w:rFonts w:cstheme="minorHAnsi"/>
        </w:rPr>
        <w:t xml:space="preserve"> due to </w:t>
      </w:r>
      <w:r w:rsidR="00AB0105" w:rsidRPr="000B17D6">
        <w:rPr>
          <w:rFonts w:cstheme="minorHAnsi"/>
        </w:rPr>
        <w:t>its</w:t>
      </w:r>
      <w:r w:rsidR="00D568B0" w:rsidRPr="000B17D6">
        <w:rPr>
          <w:rFonts w:cstheme="minorHAnsi"/>
        </w:rPr>
        <w:t xml:space="preserve"> unique feature of a simple digestive system is the Ailuridae (F1=0.92). </w:t>
      </w:r>
      <w:r w:rsidR="00AB0105" w:rsidRPr="000B17D6">
        <w:rPr>
          <w:rFonts w:cstheme="minorHAnsi"/>
        </w:rPr>
        <w:t>Since</w:t>
      </w:r>
      <w:r w:rsidRPr="000B17D6">
        <w:rPr>
          <w:rFonts w:cstheme="minorHAnsi"/>
        </w:rPr>
        <w:t xml:space="preserve"> </w:t>
      </w:r>
      <w:r w:rsidR="00AB0105" w:rsidRPr="000B17D6">
        <w:rPr>
          <w:rFonts w:cstheme="minorHAnsi"/>
        </w:rPr>
        <w:t xml:space="preserve">all carnivores have the same simple digestive system, </w:t>
      </w:r>
      <w:r w:rsidR="008333E2" w:rsidRPr="000B17D6">
        <w:rPr>
          <w:rFonts w:cstheme="minorHAnsi"/>
        </w:rPr>
        <w:t xml:space="preserve">a discrimination </w:t>
      </w:r>
      <w:r w:rsidR="00AB0105" w:rsidRPr="000B17D6">
        <w:rPr>
          <w:rFonts w:cstheme="minorHAnsi"/>
        </w:rPr>
        <w:t>at this level</w:t>
      </w:r>
      <w:r w:rsidR="009D0002" w:rsidRPr="000B17D6">
        <w:rPr>
          <w:rFonts w:cstheme="minorHAnsi"/>
        </w:rPr>
        <w:t xml:space="preserve"> </w:t>
      </w:r>
      <w:r w:rsidRPr="000B17D6">
        <w:rPr>
          <w:rFonts w:cstheme="minorHAnsi"/>
        </w:rPr>
        <w:t xml:space="preserve">is not </w:t>
      </w:r>
      <w:r w:rsidR="0014481A">
        <w:rPr>
          <w:rFonts w:cstheme="minorHAnsi"/>
        </w:rPr>
        <w:t>necessary</w:t>
      </w:r>
      <w:r w:rsidRPr="000B17D6">
        <w:rPr>
          <w:rFonts w:cstheme="minorHAnsi"/>
        </w:rPr>
        <w:t xml:space="preserve"> </w:t>
      </w:r>
      <w:r w:rsidR="00AB0105" w:rsidRPr="000B17D6">
        <w:rPr>
          <w:rFonts w:cstheme="minorHAnsi"/>
        </w:rPr>
        <w:t>h</w:t>
      </w:r>
      <w:r w:rsidR="008A6C3F" w:rsidRPr="000B17D6">
        <w:rPr>
          <w:rFonts w:cstheme="minorHAnsi"/>
        </w:rPr>
        <w:t>ere. Instead, the model achieves</w:t>
      </w:r>
      <w:r w:rsidR="009D0002" w:rsidRPr="000B17D6">
        <w:rPr>
          <w:rFonts w:cstheme="minorHAnsi"/>
        </w:rPr>
        <w:t xml:space="preserve"> an accuracy of 79%</w:t>
      </w:r>
      <w:r w:rsidRPr="000B17D6">
        <w:rPr>
          <w:rFonts w:cstheme="minorHAnsi"/>
        </w:rPr>
        <w:t xml:space="preserve"> </w:t>
      </w:r>
      <w:r w:rsidR="00AB0105" w:rsidRPr="000B17D6">
        <w:rPr>
          <w:rFonts w:cstheme="minorHAnsi"/>
        </w:rPr>
        <w:t xml:space="preserve">in distinguishing </w:t>
      </w:r>
      <w:r w:rsidRPr="000B17D6">
        <w:rPr>
          <w:rFonts w:cstheme="minorHAnsi"/>
        </w:rPr>
        <w:t xml:space="preserve">between </w:t>
      </w:r>
      <w:r w:rsidR="00082165">
        <w:rPr>
          <w:rFonts w:cstheme="minorHAnsi"/>
        </w:rPr>
        <w:t>host-families</w:t>
      </w:r>
      <w:r w:rsidR="009D0002" w:rsidRPr="000B17D6">
        <w:rPr>
          <w:rFonts w:cstheme="minorHAnsi"/>
        </w:rPr>
        <w:t xml:space="preserve">. </w:t>
      </w:r>
      <w:r w:rsidR="008333E2" w:rsidRPr="000B17D6">
        <w:rPr>
          <w:rFonts w:cstheme="minorHAnsi"/>
        </w:rPr>
        <w:t xml:space="preserve">Canidae </w:t>
      </w:r>
      <w:r w:rsidR="00AB0105" w:rsidRPr="000B17D6">
        <w:rPr>
          <w:rFonts w:cstheme="minorHAnsi"/>
        </w:rPr>
        <w:t>are</w:t>
      </w:r>
      <w:r w:rsidR="008333E2" w:rsidRPr="000B17D6">
        <w:rPr>
          <w:rFonts w:cstheme="minorHAnsi"/>
        </w:rPr>
        <w:t xml:space="preserve"> </w:t>
      </w:r>
      <w:r w:rsidR="00106E31" w:rsidRPr="000B17D6">
        <w:rPr>
          <w:rFonts w:cstheme="minorHAnsi"/>
        </w:rPr>
        <w:t>distinguished</w:t>
      </w:r>
      <w:r w:rsidR="008333E2" w:rsidRPr="000B17D6">
        <w:rPr>
          <w:rFonts w:cstheme="minorHAnsi"/>
        </w:rPr>
        <w:t xml:space="preserve"> from the other carnivores with </w:t>
      </w:r>
      <w:r w:rsidR="008145A2">
        <w:rPr>
          <w:rFonts w:cstheme="minorHAnsi"/>
        </w:rPr>
        <w:t>a F1 score of 0.93</w:t>
      </w:r>
      <w:r w:rsidR="00AB0105" w:rsidRPr="000B17D6">
        <w:rPr>
          <w:rFonts w:cstheme="minorHAnsi"/>
        </w:rPr>
        <w:t>, while</w:t>
      </w:r>
      <w:r w:rsidR="008333E2" w:rsidRPr="000B17D6">
        <w:rPr>
          <w:rFonts w:cstheme="minorHAnsi"/>
        </w:rPr>
        <w:t xml:space="preserve"> Felidae</w:t>
      </w:r>
      <w:r w:rsidR="008145A2">
        <w:rPr>
          <w:rFonts w:cstheme="minorHAnsi"/>
        </w:rPr>
        <w:t xml:space="preserve"> (F1=0.82)</w:t>
      </w:r>
      <w:r w:rsidR="00AB0105" w:rsidRPr="000B17D6">
        <w:rPr>
          <w:rFonts w:cstheme="minorHAnsi"/>
        </w:rPr>
        <w:t xml:space="preserve"> and Ursidae</w:t>
      </w:r>
      <w:r w:rsidR="008145A2">
        <w:rPr>
          <w:rFonts w:cstheme="minorHAnsi"/>
        </w:rPr>
        <w:t xml:space="preserve"> (F1=0.79)</w:t>
      </w:r>
      <w:r w:rsidR="00AB0105" w:rsidRPr="000B17D6">
        <w:rPr>
          <w:rFonts w:cstheme="minorHAnsi"/>
        </w:rPr>
        <w:t xml:space="preserve"> are detected with slightly less reliably</w:t>
      </w:r>
      <w:r w:rsidR="008333E2" w:rsidRPr="000B17D6">
        <w:rPr>
          <w:rFonts w:cstheme="minorHAnsi"/>
        </w:rPr>
        <w:t xml:space="preserve">. </w:t>
      </w:r>
      <w:r w:rsidR="00AB0105" w:rsidRPr="000B17D6">
        <w:rPr>
          <w:rFonts w:cstheme="minorHAnsi"/>
        </w:rPr>
        <w:t>However, t</w:t>
      </w:r>
      <w:r w:rsidR="008333E2" w:rsidRPr="000B17D6">
        <w:rPr>
          <w:rFonts w:cstheme="minorHAnsi"/>
        </w:rPr>
        <w:t>his step of the model fails to identify the Herpestidae</w:t>
      </w:r>
      <w:r w:rsidR="0014481A">
        <w:rPr>
          <w:rFonts w:cstheme="minorHAnsi"/>
        </w:rPr>
        <w:t xml:space="preserve"> because of an insufficient sample size</w:t>
      </w:r>
      <w:r w:rsidR="008333E2" w:rsidRPr="000B17D6">
        <w:rPr>
          <w:rFonts w:cstheme="minorHAnsi"/>
        </w:rPr>
        <w:t xml:space="preserve"> (F1=0.00). </w:t>
      </w:r>
    </w:p>
    <w:p w14:paraId="048F6AA2" w14:textId="77777777" w:rsidR="009D0002" w:rsidRPr="000B17D6" w:rsidRDefault="009D0002" w:rsidP="0059368A">
      <w:pPr>
        <w:pStyle w:val="Listenabsatz"/>
        <w:numPr>
          <w:ilvl w:val="0"/>
          <w:numId w:val="0"/>
        </w:numPr>
        <w:spacing w:after="0"/>
        <w:jc w:val="both"/>
        <w:rPr>
          <w:rFonts w:cstheme="minorHAnsi"/>
        </w:rPr>
      </w:pPr>
    </w:p>
    <w:p w14:paraId="060E5BCD" w14:textId="3048973F" w:rsidR="0059368A" w:rsidRPr="000B17D6" w:rsidRDefault="0059368A" w:rsidP="0059368A">
      <w:pPr>
        <w:pStyle w:val="berschrift1"/>
      </w:pPr>
      <w:r w:rsidRPr="000B17D6">
        <w:t>Discussion</w:t>
      </w:r>
    </w:p>
    <w:p w14:paraId="20B01D36" w14:textId="162C2D89" w:rsidR="0059368A" w:rsidRPr="000B17D6" w:rsidRDefault="0059368A" w:rsidP="0059368A">
      <w:pPr>
        <w:pStyle w:val="berschrift2"/>
      </w:pPr>
      <w:r w:rsidRPr="000B17D6">
        <w:t>The influence</w:t>
      </w:r>
      <w:r w:rsidR="00F07ACB" w:rsidRPr="000B17D6">
        <w:t xml:space="preserve"> of diet, digestive system and host phylogeny on the microbiota</w:t>
      </w:r>
    </w:p>
    <w:p w14:paraId="384489A7" w14:textId="2A7C6833" w:rsidR="00F07ACB" w:rsidRPr="000B17D6" w:rsidRDefault="00F07ACB" w:rsidP="00F07ACB">
      <w:pPr>
        <w:jc w:val="both"/>
        <w:rPr>
          <w:rFonts w:cstheme="minorHAnsi"/>
        </w:rPr>
      </w:pPr>
      <w:r w:rsidRPr="000B17D6">
        <w:rPr>
          <w:rFonts w:cstheme="minorHAnsi"/>
        </w:rPr>
        <w:t>We found clear differences in bacterial families c</w:t>
      </w:r>
      <w:r w:rsidR="00106E31" w:rsidRPr="000B17D6">
        <w:rPr>
          <w:rFonts w:cstheme="minorHAnsi"/>
        </w:rPr>
        <w:t>orrelating with either herbivorous</w:t>
      </w:r>
      <w:r w:rsidRPr="000B17D6">
        <w:rPr>
          <w:rFonts w:cstheme="minorHAnsi"/>
        </w:rPr>
        <w:t>, carnivor</w:t>
      </w:r>
      <w:r w:rsidR="00106E31" w:rsidRPr="000B17D6">
        <w:rPr>
          <w:rFonts w:cstheme="minorHAnsi"/>
        </w:rPr>
        <w:t>ous or omnivorous</w:t>
      </w:r>
      <w:r w:rsidRPr="000B17D6">
        <w:rPr>
          <w:rFonts w:cstheme="minorHAnsi"/>
        </w:rPr>
        <w:t xml:space="preserve"> </w:t>
      </w:r>
      <w:r w:rsidR="00990A80" w:rsidRPr="000B17D6">
        <w:rPr>
          <w:rFonts w:cstheme="minorHAnsi"/>
        </w:rPr>
        <w:t>hosts</w:t>
      </w:r>
      <w:r w:rsidRPr="000B17D6">
        <w:rPr>
          <w:rFonts w:cstheme="minorHAnsi"/>
        </w:rPr>
        <w:t xml:space="preserve">. The greatest divergence between these groups is the number of </w:t>
      </w:r>
      <w:r w:rsidR="00915081" w:rsidRPr="000B17D6">
        <w:rPr>
          <w:rFonts w:cstheme="minorHAnsi"/>
        </w:rPr>
        <w:t xml:space="preserve">either positively or negatively correlating </w:t>
      </w:r>
      <w:r w:rsidRPr="000B17D6">
        <w:rPr>
          <w:rFonts w:cstheme="minorHAnsi"/>
        </w:rPr>
        <w:t xml:space="preserve">bacterial </w:t>
      </w:r>
      <w:r w:rsidR="00915081" w:rsidRPr="000B17D6">
        <w:rPr>
          <w:rFonts w:cstheme="minorHAnsi"/>
        </w:rPr>
        <w:t>taxa</w:t>
      </w:r>
      <w:r w:rsidRPr="000B17D6">
        <w:rPr>
          <w:rFonts w:cstheme="minorHAnsi"/>
        </w:rPr>
        <w:t xml:space="preserve">. While herbivores show positive correlations with many taxa, carnivores express the opposite pattern. One reason for this may be the overall higher microbial diversity in </w:t>
      </w:r>
      <w:r w:rsidR="00106E31" w:rsidRPr="000B17D6">
        <w:rPr>
          <w:rFonts w:cstheme="minorHAnsi"/>
        </w:rPr>
        <w:t xml:space="preserve">the </w:t>
      </w:r>
      <w:r w:rsidRPr="000B17D6">
        <w:rPr>
          <w:rFonts w:cstheme="minorHAnsi"/>
        </w:rPr>
        <w:t xml:space="preserve">feces of herbivores, which has been demonstrated repeatedly  </w:t>
      </w:r>
      <w:sdt>
        <w:sdtPr>
          <w:rPr>
            <w:rFonts w:cstheme="minorHAnsi"/>
          </w:rPr>
          <w:alias w:val="Don't edit this field"/>
          <w:tag w:val="CitaviPlaceholder#964c5969-52b2-4199-b837-6fa7687d063d"/>
          <w:id w:val="33079587"/>
          <w:placeholder>
            <w:docPart w:val="93CDE2D063694442A94E8D318264FADE"/>
          </w:placeholder>
        </w:sdtPr>
        <w:sdtEndPr/>
        <w:sdtContent>
          <w:r w:rsidRPr="000B17D6">
            <w:rPr>
              <w:rFonts w:cstheme="minorHAnsi"/>
            </w:rPr>
            <w:fldChar w:fldCharType="begin"/>
          </w:r>
          <w:r w:rsidR="00AE7D50">
            <w:rPr>
              <w:rFonts w:cstheme="minorHAnsi"/>
            </w:rPr>
            <w:instrText>ADDIN CitaviPlaceholder{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}</w:instrText>
          </w:r>
          <w:r w:rsidRPr="000B17D6">
            <w:rPr>
              <w:rFonts w:cstheme="minorHAnsi"/>
            </w:rPr>
            <w:fldChar w:fldCharType="separate"/>
          </w:r>
          <w:r w:rsidRPr="000B17D6">
            <w:rPr>
              <w:rFonts w:cstheme="minorHAnsi"/>
            </w:rPr>
            <w:t>(Ley et al., 2008a; Vital et al., 2014; Youngblut et al., 2019; Guo et al., 2020; Zoelzer et al., 2021)</w:t>
          </w:r>
          <w:r w:rsidRPr="000B17D6">
            <w:rPr>
              <w:rFonts w:cstheme="minorHAnsi"/>
            </w:rPr>
            <w:fldChar w:fldCharType="end"/>
          </w:r>
        </w:sdtContent>
      </w:sdt>
      <w:r w:rsidRPr="000B17D6">
        <w:rPr>
          <w:rFonts w:cstheme="minorHAnsi"/>
        </w:rPr>
        <w:t xml:space="preserve">. The dependence of herbivores on fermentative bacteria is further supported by the fact that the most strongly correlating taxa are involved in </w:t>
      </w:r>
      <w:r w:rsidR="00106E31" w:rsidRPr="000B17D6">
        <w:rPr>
          <w:rFonts w:cstheme="minorHAnsi"/>
        </w:rPr>
        <w:t>fiber</w:t>
      </w:r>
      <w:r w:rsidRPr="000B17D6">
        <w:rPr>
          <w:rFonts w:cstheme="minorHAnsi"/>
        </w:rPr>
        <w:t xml:space="preserve"> digestion. For example Rikenellaceae and Ruminococcaceae are known as herbivore-specific bacterial families </w:t>
      </w:r>
      <w:sdt>
        <w:sdtPr>
          <w:rPr>
            <w:rFonts w:cstheme="minorHAnsi"/>
          </w:rPr>
          <w:alias w:val="Don't edit this field"/>
          <w:tag w:val="CitaviPlaceholder#6db1f40a-f9d2-448b-8d07-d1bad1123d0e"/>
          <w:id w:val="-976600225"/>
          <w:placeholder>
            <w:docPart w:val="AECBEB532A804B7496B893E4A3B73E5A"/>
          </w:placeholder>
        </w:sdtPr>
        <w:sdtEndPr/>
        <w:sdtContent>
          <w:r w:rsidRPr="000B17D6">
            <w:rPr>
              <w:rFonts w:cstheme="minorHAnsi"/>
            </w:rPr>
            <w:fldChar w:fldCharType="begin"/>
          </w:r>
          <w:r w:rsidR="00AE7D50">
            <w:rPr>
              <w:rFonts w:cstheme="minorHAnsi"/>
            </w:rPr>
            <w:instrText>ADDIN CitaviPlaceholder{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}</w:instrText>
          </w:r>
          <w:r w:rsidRPr="000B17D6">
            <w:rPr>
              <w:rFonts w:cstheme="minorHAnsi"/>
            </w:rPr>
            <w:fldChar w:fldCharType="separate"/>
          </w:r>
          <w:r w:rsidRPr="000B17D6">
            <w:rPr>
              <w:rFonts w:cstheme="minorHAnsi"/>
            </w:rPr>
            <w:t>(Milani et al., 2020; Zoelzer et al., 2021)</w:t>
          </w:r>
          <w:r w:rsidRPr="000B17D6">
            <w:rPr>
              <w:rFonts w:cstheme="minorHAnsi"/>
            </w:rPr>
            <w:fldChar w:fldCharType="end"/>
          </w:r>
        </w:sdtContent>
      </w:sdt>
      <w:r w:rsidRPr="000B17D6">
        <w:rPr>
          <w:rFonts w:cstheme="minorHAnsi"/>
        </w:rPr>
        <w:t xml:space="preserve"> and play an important </w:t>
      </w:r>
      <w:r w:rsidRPr="000B17D6">
        <w:rPr>
          <w:rFonts w:cstheme="minorHAnsi"/>
        </w:rPr>
        <w:lastRenderedPageBreak/>
        <w:t xml:space="preserve">role in cellulose degradation and fiber digestion </w:t>
      </w:r>
      <w:sdt>
        <w:sdtPr>
          <w:rPr>
            <w:rFonts w:cstheme="minorHAnsi"/>
          </w:rPr>
          <w:alias w:val="Don't edit this field"/>
          <w:tag w:val="CitaviPlaceholder#f29f21a8-2147-46cd-a8d1-f980145ee7b4"/>
          <w:id w:val="-1181662492"/>
          <w:placeholder>
            <w:docPart w:val="AECBEB532A804B7496B893E4A3B73E5A"/>
          </w:placeholder>
        </w:sdtPr>
        <w:sdtEndPr/>
        <w:sdtContent>
          <w:r w:rsidRPr="000B17D6">
            <w:rPr>
              <w:rFonts w:cstheme="minorHAnsi"/>
            </w:rPr>
            <w:fldChar w:fldCharType="begin"/>
          </w:r>
          <w:r w:rsidR="00AE7D50">
            <w:rPr>
              <w:rFonts w:cstheme="minorHAnsi"/>
            </w:rPr>
            <w:instrText>ADDIN CitaviPlaceholder{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}</w:instrText>
          </w:r>
          <w:r w:rsidRPr="000B17D6">
            <w:rPr>
              <w:rFonts w:cstheme="minorHAnsi"/>
            </w:rPr>
            <w:fldChar w:fldCharType="separate"/>
          </w:r>
          <w:r w:rsidRPr="000B17D6">
            <w:rPr>
              <w:rFonts w:cstheme="minorHAnsi"/>
            </w:rPr>
            <w:t>(Obregon-Tito et al., 2015; La Reau and Suen, 2018)</w:t>
          </w:r>
          <w:r w:rsidRPr="000B17D6">
            <w:rPr>
              <w:rFonts w:cstheme="minorHAnsi"/>
            </w:rPr>
            <w:fldChar w:fldCharType="end"/>
          </w:r>
        </w:sdtContent>
      </w:sdt>
      <w:r w:rsidRPr="000B17D6">
        <w:rPr>
          <w:rFonts w:cstheme="minorHAnsi"/>
        </w:rPr>
        <w:t xml:space="preserve">. Another important aspect of fiber digestion by fermentative bacteria is the production of short-chain fatty acids (SCFAs), which serve as an energy source for the host. Spirochaetaceae, which correlate strongly with herbivores, are able to produce the  SCFAs butyrate and acetate from different polysaccharide intakes </w:t>
      </w:r>
      <w:sdt>
        <w:sdtPr>
          <w:rPr>
            <w:rFonts w:cstheme="minorHAnsi"/>
          </w:rPr>
          <w:alias w:val="Don't edit this field"/>
          <w:tag w:val="CitaviPlaceholder#679e5b12-0d4d-4b56-bff5-dbfbb02cd4b1"/>
          <w:id w:val="569080310"/>
          <w:placeholder>
            <w:docPart w:val="AECBEB532A804B7496B893E4A3B73E5A"/>
          </w:placeholder>
        </w:sdtPr>
        <w:sdtEndPr/>
        <w:sdtContent>
          <w:r w:rsidRPr="000B17D6">
            <w:rPr>
              <w:rFonts w:cstheme="minorHAnsi"/>
            </w:rPr>
            <w:fldChar w:fldCharType="begin"/>
          </w:r>
          <w:r w:rsidR="00AE7D50">
            <w:rPr>
              <w:rFonts w:cstheme="minorHAnsi"/>
            </w:rPr>
            <w:instrText>ADDIN CitaviPlaceholder{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}</w:instrText>
          </w:r>
          <w:r w:rsidRPr="000B17D6">
            <w:rPr>
              <w:rFonts w:cstheme="minorHAnsi"/>
            </w:rPr>
            <w:fldChar w:fldCharType="separate"/>
          </w:r>
          <w:r w:rsidRPr="000B17D6">
            <w:rPr>
              <w:rFonts w:cstheme="minorHAnsi"/>
            </w:rPr>
            <w:t>(Pascale et al., 2018; van den Abbeele et al., 2022)</w:t>
          </w:r>
          <w:r w:rsidRPr="000B17D6">
            <w:rPr>
              <w:rFonts w:cstheme="minorHAnsi"/>
            </w:rPr>
            <w:fldChar w:fldCharType="end"/>
          </w:r>
        </w:sdtContent>
      </w:sdt>
      <w:r w:rsidRPr="000B17D6">
        <w:rPr>
          <w:rFonts w:cstheme="minorHAnsi"/>
        </w:rPr>
        <w:t xml:space="preserve">. In contrast, less positively correlating taxa are found in carnivores. Only Fusobacteriaceae show strong correlation with carnivore </w:t>
      </w:r>
      <w:r w:rsidR="00915081" w:rsidRPr="000B17D6">
        <w:rPr>
          <w:rFonts w:cstheme="minorHAnsi"/>
        </w:rPr>
        <w:t>hosts</w:t>
      </w:r>
      <w:r w:rsidRPr="000B17D6">
        <w:rPr>
          <w:rFonts w:cstheme="minorHAnsi"/>
        </w:rPr>
        <w:t xml:space="preserve">. This family is known to be dominant in meat-based diets and is involved in protein digestion </w:t>
      </w:r>
      <w:sdt>
        <w:sdtPr>
          <w:rPr>
            <w:rFonts w:cstheme="minorHAnsi"/>
          </w:rPr>
          <w:alias w:val="Don't edit this field"/>
          <w:tag w:val="CitaviPlaceholder#aa063dca-d7f3-4333-90b8-979ab435f457"/>
          <w:id w:val="-659223204"/>
          <w:placeholder>
            <w:docPart w:val="AECBEB532A804B7496B893E4A3B73E5A"/>
          </w:placeholder>
        </w:sdtPr>
        <w:sdtEndPr/>
        <w:sdtContent>
          <w:r w:rsidRPr="000B17D6">
            <w:rPr>
              <w:rFonts w:cstheme="minorHAnsi"/>
            </w:rPr>
            <w:fldChar w:fldCharType="begin"/>
          </w:r>
          <w:r w:rsidR="00AE7D50">
            <w:rPr>
              <w:rFonts w:cstheme="minorHAnsi"/>
            </w:rPr>
            <w:instrText>ADDIN CitaviPlaceholder{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}</w:instrText>
          </w:r>
          <w:r w:rsidRPr="000B17D6">
            <w:rPr>
              <w:rFonts w:cstheme="minorHAnsi"/>
            </w:rPr>
            <w:fldChar w:fldCharType="separate"/>
          </w:r>
          <w:r w:rsidRPr="000B17D6">
            <w:rPr>
              <w:rFonts w:cstheme="minorHAnsi"/>
            </w:rPr>
            <w:t>(Vital et al., 2014; An et al., 2017; Badri et al., 2021; Martínez-López et al., 2021)</w:t>
          </w:r>
          <w:r w:rsidRPr="000B17D6">
            <w:rPr>
              <w:rFonts w:cstheme="minorHAnsi"/>
            </w:rPr>
            <w:fldChar w:fldCharType="end"/>
          </w:r>
        </w:sdtContent>
      </w:sdt>
      <w:r w:rsidRPr="000B17D6">
        <w:rPr>
          <w:rFonts w:cstheme="minorHAnsi"/>
        </w:rPr>
        <w:t xml:space="preserve">. A different pattern is observed within omnivores. Here only two bacterial families are found to correlate moderately, Enterococcaceae and Clostridiaceae. Nevertheless, both taxa belong to the phylum Firmicutes, which </w:t>
      </w:r>
      <w:r w:rsidR="00915081" w:rsidRPr="000B17D6">
        <w:rPr>
          <w:rFonts w:cstheme="minorHAnsi"/>
        </w:rPr>
        <w:t>is</w:t>
      </w:r>
      <w:r w:rsidRPr="000B17D6">
        <w:rPr>
          <w:rFonts w:cstheme="minorHAnsi"/>
        </w:rPr>
        <w:t xml:space="preserve"> known to be highly represented in omnivore species </w:t>
      </w:r>
      <w:sdt>
        <w:sdtPr>
          <w:rPr>
            <w:rFonts w:cstheme="minorHAnsi"/>
          </w:rPr>
          <w:alias w:val="Don't edit this field"/>
          <w:tag w:val="CitaviPlaceholder#cc04bd89-9379-42b3-925d-de1b6eca3e33"/>
          <w:id w:val="-676187657"/>
          <w:placeholder>
            <w:docPart w:val="AECBEB532A804B7496B893E4A3B73E5A"/>
          </w:placeholder>
        </w:sdtPr>
        <w:sdtEndPr/>
        <w:sdtContent>
          <w:r w:rsidRPr="000B17D6">
            <w:rPr>
              <w:rFonts w:cstheme="minorHAnsi"/>
            </w:rPr>
            <w:fldChar w:fldCharType="begin"/>
          </w:r>
          <w:r w:rsidR="00AE7D50">
            <w:rPr>
              <w:rFonts w:cstheme="minorHAnsi"/>
            </w:rPr>
            <w:instrText>ADDIN CitaviPlaceholder{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}</w:instrText>
          </w:r>
          <w:r w:rsidRPr="000B17D6">
            <w:rPr>
              <w:rFonts w:cstheme="minorHAnsi"/>
            </w:rPr>
            <w:fldChar w:fldCharType="separate"/>
          </w:r>
          <w:r w:rsidRPr="000B17D6">
            <w:rPr>
              <w:rFonts w:cstheme="minorHAnsi"/>
            </w:rPr>
            <w:t>(Sommer et al., 2016; Trujillo et al., 2022a, 2022b)</w:t>
          </w:r>
          <w:r w:rsidRPr="000B17D6">
            <w:rPr>
              <w:rFonts w:cstheme="minorHAnsi"/>
            </w:rPr>
            <w:fldChar w:fldCharType="end"/>
          </w:r>
        </w:sdtContent>
      </w:sdt>
      <w:r w:rsidRPr="000B17D6">
        <w:rPr>
          <w:rFonts w:cstheme="minorHAnsi"/>
        </w:rPr>
        <w:t>. Overall, these results suggest that there are considerable differences in the microbiota, especially between herbivores and carnivores/omnivores.</w:t>
      </w:r>
    </w:p>
    <w:p w14:paraId="3861A7FB" w14:textId="285603D1" w:rsidR="00F07ACB" w:rsidRPr="000B17D6" w:rsidRDefault="00F07ACB" w:rsidP="00F07ACB">
      <w:pPr>
        <w:jc w:val="both"/>
      </w:pPr>
      <w:r w:rsidRPr="000B17D6">
        <w:rPr>
          <w:rFonts w:cstheme="minorHAnsi"/>
        </w:rPr>
        <w:t>Further</w:t>
      </w:r>
      <w:r w:rsidR="00915081" w:rsidRPr="000B17D6">
        <w:rPr>
          <w:rFonts w:cstheme="minorHAnsi"/>
        </w:rPr>
        <w:t>more</w:t>
      </w:r>
      <w:r w:rsidRPr="000B17D6">
        <w:rPr>
          <w:rFonts w:cstheme="minorHAnsi"/>
        </w:rPr>
        <w:t xml:space="preserve">, we analyzed microbial taxa that correlate with the morphology of the digestive system. We found clear differences here as well (Figure 1). </w:t>
      </w:r>
      <w:r w:rsidRPr="000B17D6">
        <w:t>Both herbivore digestive systems rely on microbial degradation of cellulose and production of SCFA’s, but the site of fermentation differs. As the name indicates, the fermentation in ruminants takes place in the highly comparted forestomach, prior to enzymatic digestion. We identified Ruminococcaceae, Prevotellaceae and Methanobacteriaceae as strongly correlating with this digestive system. The two ruminant</w:t>
      </w:r>
      <w:r w:rsidR="00915081" w:rsidRPr="000B17D6">
        <w:t>s</w:t>
      </w:r>
      <w:r w:rsidRPr="000B17D6">
        <w:t xml:space="preserve"> assessed in this study,</w:t>
      </w:r>
      <w:r w:rsidR="00915081" w:rsidRPr="000B17D6">
        <w:t xml:space="preserve"> namely</w:t>
      </w:r>
      <w:r w:rsidRPr="000B17D6">
        <w:t xml:space="preserve"> Giraffidae and Bovidae, can be distinguished in terms of the methanogenic archaea. While Bovidae correlate strongly with Methanobacteriaceae, Giraffidae show a strong correlation with Methanomethylophilaceae. The low proportion of Methanobacteriaceae in Giraffidae has also been demonstrated in several studies </w:t>
      </w:r>
      <w:sdt>
        <w:sdtPr>
          <w:alias w:val="Don't edit this field"/>
          <w:tag w:val="CitaviPlaceholder#088d6870-c21b-4bc1-ad7a-e8b922b8952d"/>
          <w:id w:val="-863664821"/>
          <w:placeholder>
            <w:docPart w:val="AECBEB532A804B7496B893E4A3B73E5A"/>
          </w:placeholder>
        </w:sdtPr>
        <w:sdtEndPr/>
        <w:sdtContent>
          <w:r w:rsidRPr="000B17D6">
            <w:fldChar w:fldCharType="begin"/>
          </w:r>
          <w:r w:rsidR="00AE7D50">
            <w:instrText>ADDIN CitaviPlaceholder{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}</w:instrText>
          </w:r>
          <w:r w:rsidRPr="000B17D6">
            <w:fldChar w:fldCharType="separate"/>
          </w:r>
          <w:r w:rsidRPr="000B17D6">
            <w:t>(Roggenbuck et al., 2014; Zoelzer et al., 2021)</w:t>
          </w:r>
          <w:r w:rsidRPr="000B17D6">
            <w:fldChar w:fldCharType="end"/>
          </w:r>
        </w:sdtContent>
      </w:sdt>
      <w:r w:rsidRPr="000B17D6">
        <w:t>. The differences between these two ruminants may be due to adaptation to either browsing (Giraffidae) or grazing (Bovidae)</w:t>
      </w:r>
      <w:r w:rsidR="00106E31" w:rsidRPr="000B17D6">
        <w:t xml:space="preserve">. </w:t>
      </w:r>
      <w:r w:rsidRPr="000B17D6">
        <w:t xml:space="preserve">Compared to grazing ruminants, browsers have </w:t>
      </w:r>
      <w:r w:rsidR="00106E31" w:rsidRPr="000B17D6">
        <w:t>a smaller rumen</w:t>
      </w:r>
      <w:r w:rsidRPr="000B17D6">
        <w:t xml:space="preserve"> and larger intestines to increase retention time in the digestive system </w:t>
      </w:r>
      <w:sdt>
        <w:sdtPr>
          <w:alias w:val="Don't edit this field"/>
          <w:tag w:val="CitaviPlaceholder#c6a388e5-09e4-4575-a2b6-76586fb38840"/>
          <w:id w:val="-1152049084"/>
          <w:placeholder>
            <w:docPart w:val="AECBEB532A804B7496B893E4A3B73E5A"/>
          </w:placeholder>
        </w:sdtPr>
        <w:sdtEndPr/>
        <w:sdtContent>
          <w:r w:rsidRPr="000B17D6">
            <w:fldChar w:fldCharType="begin"/>
          </w:r>
          <w:r w:rsidR="00AE7D50">
            <w:instrText>ADDIN CitaviPlaceholder{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}</w:instrText>
          </w:r>
          <w:r w:rsidRPr="000B17D6">
            <w:fldChar w:fldCharType="separate"/>
          </w:r>
          <w:r w:rsidRPr="000B17D6">
            <w:t>(Giesecke and van Gylswyk, 1975; Hofmann, 1989; Woodall and Skinner, 1993; Ginnett and Demment, 1997; Clauss et al., 2003; Mitchell, 2021)</w:t>
          </w:r>
          <w:r w:rsidRPr="000B17D6">
            <w:fldChar w:fldCharType="end"/>
          </w:r>
        </w:sdtContent>
      </w:sdt>
      <w:r w:rsidRPr="000B17D6">
        <w:t>. As methanogenic archaea are responsible for balancing the pH-value in the rumen, as mentioned above, the different archaeal taxa may be adapted to different rumen sizes and compartments.</w:t>
      </w:r>
    </w:p>
    <w:p w14:paraId="15762805" w14:textId="2AE73C02" w:rsidR="00F07ACB" w:rsidRPr="000B17D6" w:rsidRDefault="00F07ACB" w:rsidP="00F07ACB">
      <w:pPr>
        <w:jc w:val="both"/>
      </w:pPr>
      <w:r w:rsidRPr="000B17D6">
        <w:t>Hindgut fermenting species are adapted to a microbial fermentation that occurs after the enzymatic digestion. Although the site of fermentation is not the rumen but the large intestine, the fermentation process is quite similar. In this study, we identified Spirochaeta</w:t>
      </w:r>
      <w:r w:rsidR="00915081" w:rsidRPr="000B17D6">
        <w:t>ceae as significantly correlating</w:t>
      </w:r>
      <w:r w:rsidRPr="000B17D6">
        <w:t xml:space="preserve"> with </w:t>
      </w:r>
      <w:r w:rsidR="00915081" w:rsidRPr="000B17D6">
        <w:t>this digestive system</w:t>
      </w:r>
      <w:r w:rsidRPr="000B17D6">
        <w:t xml:space="preserve"> and, as it is the only family </w:t>
      </w:r>
      <w:r w:rsidR="00106E31" w:rsidRPr="000B17D6">
        <w:t>assessed</w:t>
      </w:r>
      <w:r w:rsidRPr="000B17D6">
        <w:t>, with Equidae. This is consistent with previous finding</w:t>
      </w:r>
      <w:r w:rsidR="0029580C" w:rsidRPr="000B17D6">
        <w:t>s</w:t>
      </w:r>
      <w:r w:rsidRPr="000B17D6">
        <w:t xml:space="preserve"> that Spirochaetaceae </w:t>
      </w:r>
      <w:r w:rsidR="0029580C" w:rsidRPr="000B17D6">
        <w:t>is</w:t>
      </w:r>
      <w:r w:rsidRPr="000B17D6">
        <w:t xml:space="preserve"> a predominant core member in the equid microbiota </w:t>
      </w:r>
      <w:sdt>
        <w:sdtPr>
          <w:alias w:val="Don't edit this field"/>
          <w:tag w:val="CitaviPlaceholder#cbe106bc-e7de-45a3-bdc7-fdce63425a9c"/>
          <w:id w:val="-1401589176"/>
          <w:placeholder>
            <w:docPart w:val="AECBEB532A804B7496B893E4A3B73E5A"/>
          </w:placeholder>
        </w:sdtPr>
        <w:sdtEndPr/>
        <w:sdtContent>
          <w:r w:rsidRPr="000B17D6">
            <w:fldChar w:fldCharType="begin"/>
          </w:r>
          <w:r w:rsidR="00AE7D50">
            <w:instrText>ADDIN CitaviPlaceholder{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}</w:instrText>
          </w:r>
          <w:r w:rsidRPr="000B17D6">
            <w:fldChar w:fldCharType="separate"/>
          </w:r>
          <w:r w:rsidRPr="000B17D6">
            <w:t>(Yatsunenko et al., 2012; Obregon-Tito et al., 2015; Edwards et al., 2020)</w:t>
          </w:r>
          <w:r w:rsidRPr="000B17D6">
            <w:fldChar w:fldCharType="end"/>
          </w:r>
        </w:sdtContent>
      </w:sdt>
      <w:r w:rsidRPr="000B17D6">
        <w:t xml:space="preserve">. Another important taxon in </w:t>
      </w:r>
      <w:r w:rsidR="0029580C" w:rsidRPr="000B17D6">
        <w:t xml:space="preserve">the </w:t>
      </w:r>
      <w:r w:rsidRPr="000B17D6">
        <w:t xml:space="preserve">Equidae </w:t>
      </w:r>
      <w:r w:rsidR="0029580C" w:rsidRPr="000B17D6">
        <w:t>is</w:t>
      </w:r>
      <w:r w:rsidRPr="000B17D6">
        <w:t xml:space="preserve"> Fibrobacteraceae (Figure 1</w:t>
      </w:r>
      <w:r w:rsidR="00E00BC3">
        <w:t>,2</w:t>
      </w:r>
      <w:r w:rsidRPr="000B17D6">
        <w:t xml:space="preserve">). This family consists of only one genus, </w:t>
      </w:r>
      <w:r w:rsidRPr="000B17D6">
        <w:rPr>
          <w:i/>
        </w:rPr>
        <w:t>Fibrobacter</w:t>
      </w:r>
      <w:r w:rsidRPr="000B17D6">
        <w:t xml:space="preserve">. Taxa within this genus are particularly known for their </w:t>
      </w:r>
      <w:r w:rsidR="00106E31" w:rsidRPr="000B17D6">
        <w:t>ability</w:t>
      </w:r>
      <w:r w:rsidRPr="000B17D6">
        <w:t xml:space="preserve"> to degrade cellulose in low-oxygen environments, and therefore contain many genes encoding glycoside hydrolases </w:t>
      </w:r>
      <w:sdt>
        <w:sdtPr>
          <w:alias w:val="Don't edit this field"/>
          <w:tag w:val="CitaviPlaceholder#26b3481e-1ee9-4233-a068-15e83867e10a"/>
          <w:id w:val="1082265485"/>
          <w:placeholder>
            <w:docPart w:val="AECBEB532A804B7496B893E4A3B73E5A"/>
          </w:placeholder>
        </w:sdtPr>
        <w:sdtEndPr/>
        <w:sdtContent>
          <w:r w:rsidRPr="000B17D6">
            <w:fldChar w:fldCharType="begin"/>
          </w:r>
          <w:r w:rsidR="00AE7D50">
            <w:instrText>ADDIN CitaviPlaceholder{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}</w:instrText>
          </w:r>
          <w:r w:rsidRPr="000B17D6">
            <w:fldChar w:fldCharType="separate"/>
          </w:r>
          <w:r w:rsidRPr="000B17D6">
            <w:t>(Montgomery et al., 1988; Abdul Rahman et al., 2015)</w:t>
          </w:r>
          <w:r w:rsidRPr="000B17D6">
            <w:fldChar w:fldCharType="end"/>
          </w:r>
        </w:sdtContent>
      </w:sdt>
      <w:r w:rsidRPr="000B17D6">
        <w:t xml:space="preserve">. In terms of archaeal taxa, the Equidae are distinct from the Giraffidae and Bovidae. Here, we identified Methanocorpuscularceae as another class of methanogenic archaea within the fecal microbiota of herbivores. This taxon has also been identified in several Equidae species </w:t>
      </w:r>
      <w:sdt>
        <w:sdtPr>
          <w:alias w:val="Don't edit this field"/>
          <w:tag w:val="CitaviPlaceholder#9fb06398-0d22-4425-9a54-c4129729faf4"/>
          <w:id w:val="-1223830432"/>
          <w:placeholder>
            <w:docPart w:val="AECBEB532A804B7496B893E4A3B73E5A"/>
          </w:placeholder>
        </w:sdtPr>
        <w:sdtEndPr/>
        <w:sdtContent>
          <w:r w:rsidRPr="000B17D6">
            <w:fldChar w:fldCharType="begin"/>
          </w:r>
          <w:r w:rsidR="00AE7D50">
            <w:instrText>ADDIN CitaviPlaceholder{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}</w:instrText>
          </w:r>
          <w:r w:rsidRPr="000B17D6">
            <w:fldChar w:fldCharType="separate"/>
          </w:r>
          <w:r w:rsidRPr="000B17D6">
            <w:t>(Edwards et al., 2020)</w:t>
          </w:r>
          <w:r w:rsidRPr="000B17D6">
            <w:fldChar w:fldCharType="end"/>
          </w:r>
        </w:sdtContent>
      </w:sdt>
      <w:r w:rsidRPr="000B17D6">
        <w:t xml:space="preserve"> suggesting that the archaeal microbiota is also host- or at least digestion type specific.  </w:t>
      </w:r>
    </w:p>
    <w:p w14:paraId="545FDCED" w14:textId="72DD23FF" w:rsidR="0029580C" w:rsidRPr="000B17D6" w:rsidRDefault="00F07ACB" w:rsidP="00F07ACB">
      <w:pPr>
        <w:jc w:val="both"/>
        <w:rPr>
          <w:rFonts w:cstheme="minorHAnsi"/>
        </w:rPr>
      </w:pPr>
      <w:r w:rsidRPr="000B17D6">
        <w:rPr>
          <w:rFonts w:cstheme="minorHAnsi"/>
        </w:rPr>
        <w:t xml:space="preserve">Regarding the simple digestive system, strongly correlating taxa </w:t>
      </w:r>
      <w:r w:rsidR="0029580C" w:rsidRPr="000B17D6">
        <w:rPr>
          <w:rFonts w:cstheme="minorHAnsi"/>
        </w:rPr>
        <w:t xml:space="preserve">such </w:t>
      </w:r>
      <w:r w:rsidRPr="000B17D6">
        <w:rPr>
          <w:rFonts w:cstheme="minorHAnsi"/>
        </w:rPr>
        <w:t>as Fusobacteriaceae and Clostridiaceae, are mainly involved in protein degradation and digestion of high-fat diets, which</w:t>
      </w:r>
      <w:r w:rsidR="0029580C" w:rsidRPr="000B17D6">
        <w:rPr>
          <w:rFonts w:cstheme="minorHAnsi"/>
        </w:rPr>
        <w:t xml:space="preserve"> again</w:t>
      </w:r>
      <w:r w:rsidRPr="000B17D6">
        <w:rPr>
          <w:rFonts w:cstheme="minorHAnsi"/>
        </w:rPr>
        <w:t xml:space="preserve"> strengthens the influence of diet on the microbiota. </w:t>
      </w:r>
      <w:r w:rsidRPr="000B17D6">
        <w:t xml:space="preserve">We found no strong correlations with microbial </w:t>
      </w:r>
      <w:r w:rsidRPr="000B17D6">
        <w:lastRenderedPageBreak/>
        <w:t xml:space="preserve">taxa for carnivore and omnivore host species, which may be a limitation for the model prediction. One reason for this may be that this digestive system does not show a specific adaptation to microbial fermentation, as </w:t>
      </w:r>
      <w:r w:rsidR="0029580C" w:rsidRPr="000B17D6">
        <w:t>is</w:t>
      </w:r>
      <w:r w:rsidRPr="000B17D6">
        <w:t xml:space="preserve"> the case for herbivores. An exception within the simple digestive system is </w:t>
      </w:r>
      <w:r w:rsidR="0029580C" w:rsidRPr="000B17D6">
        <w:t>the Ailuridae</w:t>
      </w:r>
      <w:r w:rsidRPr="000B17D6">
        <w:rPr>
          <w:rFonts w:cstheme="minorHAnsi"/>
        </w:rPr>
        <w:t xml:space="preserve">, which belongs to the order of Carnivora but in its natural habitat the diet of this </w:t>
      </w:r>
      <w:r w:rsidR="0029580C" w:rsidRPr="000B17D6">
        <w:rPr>
          <w:rFonts w:cstheme="minorHAnsi"/>
        </w:rPr>
        <w:t>family</w:t>
      </w:r>
      <w:r w:rsidRPr="000B17D6">
        <w:rPr>
          <w:rFonts w:cstheme="minorHAnsi"/>
        </w:rPr>
        <w:t xml:space="preserve"> consists mainly of </w:t>
      </w:r>
      <w:r w:rsidRPr="000B17D6">
        <w:rPr>
          <w:i/>
        </w:rPr>
        <w:t>Arundinaria spp</w:t>
      </w:r>
      <w:r w:rsidRPr="000B17D6">
        <w:rPr>
          <w:rFonts w:cstheme="minorHAnsi"/>
        </w:rPr>
        <w:t xml:space="preserve">. as well as seasonal fruits </w:t>
      </w:r>
      <w:sdt>
        <w:sdtPr>
          <w:rPr>
            <w:rFonts w:cstheme="minorHAnsi"/>
          </w:rPr>
          <w:alias w:val="Don't edit this field"/>
          <w:tag w:val="CitaviPlaceholder#f4498d91-cd56-480a-b540-bf268dfb440a"/>
          <w:id w:val="1143473111"/>
          <w:placeholder>
            <w:docPart w:val="94F133AE94B2416B960BBE37B222A1B2"/>
          </w:placeholder>
        </w:sdtPr>
        <w:sdtEndPr/>
        <w:sdtContent>
          <w:r w:rsidRPr="000B17D6">
            <w:rPr>
              <w:rFonts w:cstheme="minorHAnsi"/>
            </w:rPr>
            <w:fldChar w:fldCharType="begin"/>
          </w:r>
          <w:r w:rsidR="00AE7D50">
            <w:rPr>
              <w:rFonts w:cstheme="minorHAnsi"/>
            </w:rPr>
            <w:instrText>ADDIN CitaviPlaceholder{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}</w:instrText>
          </w:r>
          <w:r w:rsidRPr="000B17D6">
            <w:rPr>
              <w:rFonts w:cstheme="minorHAnsi"/>
            </w:rPr>
            <w:fldChar w:fldCharType="separate"/>
          </w:r>
          <w:r w:rsidRPr="000B17D6">
            <w:rPr>
              <w:rFonts w:cstheme="minorHAnsi"/>
            </w:rPr>
            <w:t>(Pradhan et al., 2001; Panthi et al., 2015)</w:t>
          </w:r>
          <w:r w:rsidRPr="000B17D6">
            <w:rPr>
              <w:rFonts w:cstheme="minorHAnsi"/>
            </w:rPr>
            <w:fldChar w:fldCharType="end"/>
          </w:r>
        </w:sdtContent>
      </w:sdt>
      <w:r w:rsidRPr="000B17D6">
        <w:rPr>
          <w:rFonts w:cstheme="minorHAnsi"/>
        </w:rPr>
        <w:t xml:space="preserve">. Across the </w:t>
      </w:r>
      <w:r w:rsidR="00A45D1F" w:rsidRPr="000B17D6">
        <w:rPr>
          <w:rFonts w:cstheme="minorHAnsi"/>
        </w:rPr>
        <w:t>assessed</w:t>
      </w:r>
      <w:r w:rsidRPr="000B17D6">
        <w:rPr>
          <w:rFonts w:cstheme="minorHAnsi"/>
        </w:rPr>
        <w:t xml:space="preserve"> zoos, the diet of this </w:t>
      </w:r>
      <w:r w:rsidR="0029580C" w:rsidRPr="000B17D6">
        <w:rPr>
          <w:rFonts w:cstheme="minorHAnsi"/>
        </w:rPr>
        <w:t>family</w:t>
      </w:r>
      <w:r w:rsidRPr="000B17D6">
        <w:rPr>
          <w:rFonts w:cstheme="minorHAnsi"/>
        </w:rPr>
        <w:t xml:space="preserve"> was very close to this. Bamboo was </w:t>
      </w:r>
      <w:r w:rsidR="00A45D1F" w:rsidRPr="000B17D6">
        <w:rPr>
          <w:rFonts w:cstheme="minorHAnsi"/>
        </w:rPr>
        <w:t>provided</w:t>
      </w:r>
      <w:r w:rsidRPr="000B17D6">
        <w:rPr>
          <w:rFonts w:cstheme="minorHAnsi"/>
        </w:rPr>
        <w:t xml:space="preserve"> </w:t>
      </w:r>
      <w:r w:rsidRPr="000B17D6">
        <w:rPr>
          <w:rFonts w:cstheme="minorHAnsi"/>
          <w:i/>
        </w:rPr>
        <w:t>ad libitum</w:t>
      </w:r>
      <w:r w:rsidRPr="000B17D6">
        <w:rPr>
          <w:rFonts w:cstheme="minorHAnsi"/>
        </w:rPr>
        <w:t xml:space="preserve"> and a daily variation of fresh fruit was added to the feeding protocol. This </w:t>
      </w:r>
      <w:r w:rsidR="0029580C" w:rsidRPr="000B17D6">
        <w:rPr>
          <w:rFonts w:cstheme="minorHAnsi"/>
        </w:rPr>
        <w:t>family</w:t>
      </w:r>
      <w:r w:rsidRPr="000B17D6">
        <w:rPr>
          <w:rFonts w:cstheme="minorHAnsi"/>
        </w:rPr>
        <w:t xml:space="preserve"> shows a large proportion of Enterobacteriaceae. </w:t>
      </w:r>
      <w:r w:rsidR="0029580C" w:rsidRPr="000B17D6">
        <w:rPr>
          <w:rFonts w:cstheme="minorHAnsi"/>
        </w:rPr>
        <w:t>Enterobacteriaceae express</w:t>
      </w:r>
      <w:r w:rsidR="00E41E96" w:rsidRPr="000B17D6">
        <w:rPr>
          <w:rFonts w:cstheme="minorHAnsi"/>
        </w:rPr>
        <w:t xml:space="preserve"> many genes encoding </w:t>
      </w:r>
      <w:r w:rsidR="00E41E96" w:rsidRPr="000B17D6">
        <w:t>thiosulfate sulfurtransferases</w:t>
      </w:r>
      <w:r w:rsidR="00E41E96" w:rsidRPr="000B17D6">
        <w:rPr>
          <w:rFonts w:cstheme="minorHAnsi"/>
        </w:rPr>
        <w:t xml:space="preserve"> that is able to break down cyanide compounds. These metabolites are found in bamboo species such as </w:t>
      </w:r>
      <w:r w:rsidR="00E41E96" w:rsidRPr="000B17D6">
        <w:rPr>
          <w:i/>
        </w:rPr>
        <w:t>Arundinaria spp</w:t>
      </w:r>
      <w:r w:rsidR="00E41E96" w:rsidRPr="000B17D6">
        <w:rPr>
          <w:rFonts w:cstheme="minorHAnsi"/>
        </w:rPr>
        <w:t xml:space="preserve">. and therefore this bacterial taxon </w:t>
      </w:r>
      <w:r w:rsidRPr="000B17D6">
        <w:t>ma</w:t>
      </w:r>
      <w:r w:rsidRPr="000B17D6">
        <w:rPr>
          <w:rFonts w:cstheme="minorHAnsi"/>
        </w:rPr>
        <w:t>y play a role in detoxification</w:t>
      </w:r>
      <w:r w:rsidR="00E41E96" w:rsidRPr="000B17D6">
        <w:rPr>
          <w:rFonts w:cstheme="minorHAnsi"/>
        </w:rPr>
        <w:t xml:space="preserve"> of the Ailuridae</w:t>
      </w:r>
      <w:r w:rsidRPr="000B17D6">
        <w:rPr>
          <w:rFonts w:cstheme="minorHAnsi"/>
        </w:rPr>
        <w:t xml:space="preserve"> </w:t>
      </w:r>
      <w:sdt>
        <w:sdtPr>
          <w:alias w:val="Don't edit this field"/>
          <w:tag w:val="CitaviPlaceholder#8ec510df-e50e-494f-a000-be6f6065552c"/>
          <w:id w:val="-40828925"/>
          <w:placeholder>
            <w:docPart w:val="94F133AE94B2416B960BBE37B222A1B2"/>
          </w:placeholder>
        </w:sdtPr>
        <w:sdtEndPr/>
        <w:sdtContent>
          <w:r w:rsidRPr="000B17D6">
            <w:fldChar w:fldCharType="begin"/>
          </w:r>
          <w:r w:rsidR="00AE7D50">
            <w:instrText>ADDIN CitaviPlaceholder{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}</w:instrText>
          </w:r>
          <w:r w:rsidRPr="000B17D6">
            <w:fldChar w:fldCharType="separate"/>
          </w:r>
          <w:r w:rsidRPr="000B17D6">
            <w:t>(McKenney et al., 2018; Zhu et al., 2018)</w:t>
          </w:r>
          <w:r w:rsidRPr="000B17D6">
            <w:fldChar w:fldCharType="end"/>
          </w:r>
        </w:sdtContent>
      </w:sdt>
      <w:r w:rsidRPr="000B17D6">
        <w:t xml:space="preserve">. </w:t>
      </w:r>
    </w:p>
    <w:p w14:paraId="70EA0781" w14:textId="199118A9" w:rsidR="00F07ACB" w:rsidRPr="000B17D6" w:rsidRDefault="00F07ACB" w:rsidP="00F07ACB">
      <w:pPr>
        <w:jc w:val="both"/>
      </w:pPr>
      <w:r w:rsidRPr="000B17D6">
        <w:t xml:space="preserve">Further indications for a possible differentiation of carnivore and omnivore host species </w:t>
      </w:r>
      <w:r w:rsidR="00E41E96" w:rsidRPr="000B17D6">
        <w:t>can</w:t>
      </w:r>
      <w:r w:rsidRPr="000B17D6">
        <w:t xml:space="preserve"> be morphological differences in the simple digestive system. For example, both </w:t>
      </w:r>
      <w:r w:rsidRPr="000B17D6">
        <w:rPr>
          <w:i/>
        </w:rPr>
        <w:t>Ailurus fulgens</w:t>
      </w:r>
      <w:r w:rsidRPr="000B17D6">
        <w:t xml:space="preserve"> and </w:t>
      </w:r>
      <w:r w:rsidRPr="000B17D6">
        <w:rPr>
          <w:i/>
        </w:rPr>
        <w:t>Ursus arctos</w:t>
      </w:r>
      <w:r w:rsidRPr="000B17D6">
        <w:t xml:space="preserve"> have no caecum so microbial fermentation takes place in the enlarged large intestine </w:t>
      </w:r>
      <w:sdt>
        <w:sdtPr>
          <w:alias w:val="Don't edit this field"/>
          <w:tag w:val="CitaviPlaceholder#94d133e6-092f-414e-8409-a40849cefe5d"/>
          <w:id w:val="-667474491"/>
          <w:placeholder>
            <w:docPart w:val="AECBEB532A804B7496B893E4A3B73E5A"/>
          </w:placeholder>
        </w:sdtPr>
        <w:sdtEndPr/>
        <w:sdtContent>
          <w:r w:rsidRPr="000B17D6">
            <w:fldChar w:fldCharType="begin"/>
          </w:r>
          <w:r w:rsidR="00AE7D50">
            <w:instrText>ADDIN CitaviPlaceholder{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}</w:instrText>
          </w:r>
          <w:r w:rsidRPr="000B17D6">
            <w:fldChar w:fldCharType="separate"/>
          </w:r>
          <w:r w:rsidRPr="000B17D6">
            <w:t>(Roberts and Gittleman, 1984; Stevens and Hume, 1995)</w:t>
          </w:r>
          <w:r w:rsidRPr="000B17D6">
            <w:fldChar w:fldCharType="end"/>
          </w:r>
        </w:sdtContent>
      </w:sdt>
      <w:r w:rsidRPr="000B17D6">
        <w:t xml:space="preserve">. This increased intestinal surface might be an adaptation for microbial fermentation of plant material. </w:t>
      </w:r>
    </w:p>
    <w:p w14:paraId="5D2EC8D6" w14:textId="3B66F6B4" w:rsidR="00F07ACB" w:rsidRPr="000B17D6" w:rsidRDefault="00F07ACB" w:rsidP="00F07ACB">
      <w:pPr>
        <w:jc w:val="both"/>
      </w:pPr>
      <w:r w:rsidRPr="000B17D6">
        <w:t xml:space="preserve">Overall, the different digestive systems have a strong </w:t>
      </w:r>
      <w:r w:rsidR="00A45D1F" w:rsidRPr="000B17D6">
        <w:t>impact</w:t>
      </w:r>
      <w:r w:rsidRPr="000B17D6">
        <w:t xml:space="preserve"> on the respective microbiota and</w:t>
      </w:r>
      <w:r w:rsidR="00A45D1F" w:rsidRPr="000B17D6">
        <w:t xml:space="preserve"> the</w:t>
      </w:r>
      <w:r w:rsidRPr="000B17D6">
        <w:t xml:space="preserve"> microbial taxa necessary for the digestive process are important to distinguish between the digestive system or </w:t>
      </w:r>
      <w:r w:rsidR="00082165">
        <w:t>host-families</w:t>
      </w:r>
      <w:r w:rsidRPr="000B17D6">
        <w:t>.</w:t>
      </w:r>
    </w:p>
    <w:p w14:paraId="6478713E" w14:textId="03EDD767" w:rsidR="00F07ACB" w:rsidRPr="000B17D6" w:rsidRDefault="00F07ACB" w:rsidP="00F07ACB">
      <w:pPr>
        <w:pStyle w:val="berschrift2"/>
      </w:pPr>
      <w:r w:rsidRPr="000B17D6">
        <w:t>Developing a model to identify host-specific information from the microbiota</w:t>
      </w:r>
    </w:p>
    <w:p w14:paraId="5F96F9BF" w14:textId="7ADE8BF7" w:rsidR="00C650F6" w:rsidRPr="000B17D6" w:rsidRDefault="00C650F6" w:rsidP="00C650F6">
      <w:pPr>
        <w:jc w:val="both"/>
      </w:pPr>
      <w:r w:rsidRPr="000B17D6">
        <w:t xml:space="preserve">The analytical challenge we addressed is a classification problem, </w:t>
      </w:r>
      <w:r w:rsidR="00A45D1F" w:rsidRPr="000B17D6">
        <w:t>with</w:t>
      </w:r>
      <w:r w:rsidRPr="000B17D6">
        <w:t xml:space="preserve"> the </w:t>
      </w:r>
      <w:r w:rsidR="00B913CF" w:rsidRPr="000B17D6">
        <w:t>aim</w:t>
      </w:r>
      <w:r w:rsidRPr="000B17D6">
        <w:t xml:space="preserve"> to predi</w:t>
      </w:r>
      <w:r w:rsidR="006E1F2F" w:rsidRPr="000B17D6">
        <w:t>ct categorical outcomes such as</w:t>
      </w:r>
      <w:r w:rsidRPr="000B17D6">
        <w:t xml:space="preserve"> diet, digestion </w:t>
      </w:r>
      <w:r w:rsidR="00A45D1F" w:rsidRPr="000B17D6">
        <w:t xml:space="preserve">type </w:t>
      </w:r>
      <w:r w:rsidRPr="000B17D6">
        <w:t xml:space="preserve">or </w:t>
      </w:r>
      <w:r w:rsidR="006E1F2F" w:rsidRPr="000B17D6">
        <w:t>host-</w:t>
      </w:r>
      <w:r w:rsidRPr="000B17D6">
        <w:t>family</w:t>
      </w:r>
      <w:r w:rsidR="006E1F2F" w:rsidRPr="000B17D6">
        <w:t>,</w:t>
      </w:r>
      <w:r w:rsidRPr="000B17D6">
        <w:t xml:space="preserve"> based on the microbiota composition of </w:t>
      </w:r>
      <w:r w:rsidR="00A45D1F" w:rsidRPr="000B17D6">
        <w:t>various</w:t>
      </w:r>
      <w:r w:rsidR="006E1F2F" w:rsidRPr="000B17D6">
        <w:t xml:space="preserve"> species</w:t>
      </w:r>
      <w:r w:rsidRPr="000B17D6">
        <w:t xml:space="preserve">. For such classification </w:t>
      </w:r>
      <w:r w:rsidR="00A45D1F" w:rsidRPr="000B17D6">
        <w:t>issues</w:t>
      </w:r>
      <w:r w:rsidRPr="000B17D6">
        <w:t xml:space="preserve">, logistic regression and decision trees are commonly employed models. Logistic regression is advantageous when the probability of a class membership is a linear function of the features, and it is particularly effective in binary and multinomial scenarios. Decision trees are </w:t>
      </w:r>
      <w:r w:rsidR="003C38E1" w:rsidRPr="000B17D6">
        <w:t>favored</w:t>
      </w:r>
      <w:r w:rsidRPr="000B17D6">
        <w:t xml:space="preserve"> for their interpretability and ease of handling non-linear relationships</w:t>
      </w:r>
      <w:r w:rsidR="00845A70">
        <w:t xml:space="preserve"> and have been used in microbiome studies as well </w:t>
      </w:r>
      <w:sdt>
        <w:sdtPr>
          <w:alias w:val="Don't edit this field"/>
          <w:tag w:val="CitaviPlaceholder#434dc891-8ede-44c2-9561-8c482c72a734"/>
          <w:id w:val="1416428235"/>
          <w:placeholder>
            <w:docPart w:val="DefaultPlaceholder_-1854013440"/>
          </w:placeholder>
        </w:sdtPr>
        <w:sdtEndPr/>
        <w:sdtContent>
          <w:r w:rsidR="00845A70">
            <w:fldChar w:fldCharType="begin"/>
          </w:r>
          <w:r w:rsidR="00AE7D50">
            <w:instrText>ADDIN CitaviPlaceholder{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}</w:instrText>
          </w:r>
          <w:r w:rsidR="00845A70">
            <w:fldChar w:fldCharType="separate"/>
          </w:r>
          <w:r w:rsidR="00845A70">
            <w:t>(Roguet et al., 2018)</w:t>
          </w:r>
          <w:r w:rsidR="00845A70">
            <w:fldChar w:fldCharType="end"/>
          </w:r>
        </w:sdtContent>
      </w:sdt>
      <w:r w:rsidRPr="000B17D6">
        <w:t>.</w:t>
      </w:r>
      <w:r w:rsidR="00814168" w:rsidRPr="000B17D6">
        <w:t xml:space="preserve"> </w:t>
      </w:r>
      <w:r w:rsidR="00845A70" w:rsidRPr="00845A70">
        <w:t>In the present study, however, we dec</w:t>
      </w:r>
      <w:r w:rsidR="00845A70">
        <w:t>ided to use logistic regression instead of random forest models</w:t>
      </w:r>
      <w:r w:rsidRPr="000B17D6">
        <w:t>. This improved efficacy can be attributed to logistic regression's resilience against overfitting, especially when the underlying relationship between the predictor variables and the log-odds is linear. Decision trees, while powerful, can sometimes overfit the training data, particularly when the feature space is large, and the model is complex. Given these considerations, logistic regression was selected as the primary model moving forward.</w:t>
      </w:r>
    </w:p>
    <w:p w14:paraId="7FBEE23B" w14:textId="606D800C" w:rsidR="00665042" w:rsidRPr="000B17D6" w:rsidRDefault="00176129" w:rsidP="00665042">
      <w:pPr>
        <w:contextualSpacing/>
        <w:jc w:val="both"/>
        <w:rPr>
          <w:rFonts w:cstheme="minorHAnsi"/>
        </w:rPr>
      </w:pPr>
      <w:r w:rsidRPr="000B17D6">
        <w:rPr>
          <w:rFonts w:cstheme="minorHAnsi"/>
        </w:rPr>
        <w:t>A</w:t>
      </w:r>
      <w:r w:rsidR="00F07ACB" w:rsidRPr="000B17D6">
        <w:rPr>
          <w:rFonts w:cstheme="minorHAnsi"/>
        </w:rPr>
        <w:t xml:space="preserve"> </w:t>
      </w:r>
      <w:r w:rsidR="003C38E1" w:rsidRPr="000B17D6">
        <w:rPr>
          <w:rFonts w:cstheme="minorHAnsi"/>
        </w:rPr>
        <w:t>logistic ensemble</w:t>
      </w:r>
      <w:r w:rsidR="00F07ACB" w:rsidRPr="000B17D6">
        <w:rPr>
          <w:rFonts w:cstheme="minorHAnsi"/>
        </w:rPr>
        <w:t xml:space="preserve"> model </w:t>
      </w:r>
      <w:r w:rsidR="006E1F2F" w:rsidRPr="000B17D6">
        <w:rPr>
          <w:rFonts w:cstheme="minorHAnsi"/>
        </w:rPr>
        <w:t xml:space="preserve">was developed </w:t>
      </w:r>
      <w:r w:rsidR="00F07ACB" w:rsidRPr="000B17D6">
        <w:rPr>
          <w:rFonts w:cstheme="minorHAnsi"/>
        </w:rPr>
        <w:t xml:space="preserve">to </w:t>
      </w:r>
      <w:r w:rsidR="003C38E1" w:rsidRPr="000B17D6">
        <w:rPr>
          <w:rFonts w:cstheme="minorHAnsi"/>
        </w:rPr>
        <w:t>extract as many host-specific information as possible from</w:t>
      </w:r>
      <w:r w:rsidR="00F07ACB" w:rsidRPr="000B17D6">
        <w:rPr>
          <w:rFonts w:cstheme="minorHAnsi"/>
        </w:rPr>
        <w:t xml:space="preserve"> an unknown fecal sample. </w:t>
      </w:r>
      <w:r w:rsidR="00A45D1F" w:rsidRPr="000B17D6">
        <w:rPr>
          <w:rFonts w:cstheme="minorHAnsi"/>
        </w:rPr>
        <w:t>Mainly</w:t>
      </w:r>
      <w:r w:rsidR="00F07ACB" w:rsidRPr="000B17D6">
        <w:rPr>
          <w:rFonts w:cstheme="minorHAnsi"/>
        </w:rPr>
        <w:t xml:space="preserve">, the three factors diet, digestive system and host species, </w:t>
      </w:r>
      <w:r w:rsidR="003C38E1" w:rsidRPr="000B17D6">
        <w:rPr>
          <w:rFonts w:cstheme="minorHAnsi"/>
        </w:rPr>
        <w:t xml:space="preserve">that </w:t>
      </w:r>
      <w:r w:rsidR="00F07ACB" w:rsidRPr="000B17D6">
        <w:rPr>
          <w:rFonts w:cstheme="minorHAnsi"/>
        </w:rPr>
        <w:t>shape the microbiota composition</w:t>
      </w:r>
      <w:r w:rsidR="003C38E1" w:rsidRPr="000B17D6">
        <w:rPr>
          <w:rFonts w:cstheme="minorHAnsi"/>
        </w:rPr>
        <w:t>, are of interest</w:t>
      </w:r>
      <w:r w:rsidR="00F07ACB" w:rsidRPr="000B17D6">
        <w:rPr>
          <w:rFonts w:cstheme="minorHAnsi"/>
        </w:rPr>
        <w:t>.</w:t>
      </w:r>
      <w:r w:rsidR="00665042" w:rsidRPr="000B17D6">
        <w:rPr>
          <w:rFonts w:cstheme="minorHAnsi"/>
        </w:rPr>
        <w:t xml:space="preserve"> </w:t>
      </w:r>
      <w:r w:rsidR="0037741E" w:rsidRPr="000B17D6">
        <w:rPr>
          <w:rFonts w:cstheme="minorHAnsi"/>
        </w:rPr>
        <w:t xml:space="preserve">The </w:t>
      </w:r>
      <w:r w:rsidR="00F07ACB" w:rsidRPr="000B17D6">
        <w:rPr>
          <w:rFonts w:cstheme="minorHAnsi"/>
        </w:rPr>
        <w:t xml:space="preserve">model </w:t>
      </w:r>
      <w:r w:rsidR="006E1F2F" w:rsidRPr="000B17D6">
        <w:rPr>
          <w:rFonts w:cstheme="minorHAnsi"/>
        </w:rPr>
        <w:t xml:space="preserve">accurately </w:t>
      </w:r>
      <w:r w:rsidR="00F07ACB" w:rsidRPr="000B17D6">
        <w:rPr>
          <w:rFonts w:cstheme="minorHAnsi"/>
        </w:rPr>
        <w:t xml:space="preserve">distinguishes between </w:t>
      </w:r>
      <w:r w:rsidR="0037741E" w:rsidRPr="000B17D6">
        <w:rPr>
          <w:rFonts w:cstheme="minorHAnsi"/>
        </w:rPr>
        <w:t>the diet type and the herbivore digestive system</w:t>
      </w:r>
      <w:r w:rsidR="006E1F2F" w:rsidRPr="000B17D6">
        <w:rPr>
          <w:rFonts w:cstheme="minorHAnsi"/>
        </w:rPr>
        <w:t>s</w:t>
      </w:r>
      <w:r w:rsidR="0037741E" w:rsidRPr="000B17D6">
        <w:rPr>
          <w:rFonts w:cstheme="minorHAnsi"/>
        </w:rPr>
        <w:t xml:space="preserve"> with a high </w:t>
      </w:r>
      <w:r w:rsidR="00F07ACB" w:rsidRPr="000B17D6">
        <w:rPr>
          <w:rFonts w:cstheme="minorHAnsi"/>
        </w:rPr>
        <w:t xml:space="preserve">model accuracy </w:t>
      </w:r>
      <w:r w:rsidR="00665042" w:rsidRPr="000B17D6">
        <w:rPr>
          <w:rFonts w:cstheme="minorHAnsi"/>
        </w:rPr>
        <w:t>and nearly</w:t>
      </w:r>
      <w:r w:rsidR="0037741E" w:rsidRPr="000B17D6">
        <w:rPr>
          <w:rFonts w:cstheme="minorHAnsi"/>
        </w:rPr>
        <w:t xml:space="preserve"> perfect</w:t>
      </w:r>
      <w:r w:rsidR="00F07ACB" w:rsidRPr="000B17D6">
        <w:rPr>
          <w:rFonts w:cstheme="minorHAnsi"/>
        </w:rPr>
        <w:t xml:space="preserve"> </w:t>
      </w:r>
      <w:r w:rsidR="00DB79C7" w:rsidRPr="000B17D6">
        <w:rPr>
          <w:rFonts w:cstheme="minorHAnsi"/>
        </w:rPr>
        <w:t>F1 score</w:t>
      </w:r>
      <w:r w:rsidR="00F07ACB" w:rsidRPr="000B17D6">
        <w:rPr>
          <w:rFonts w:cstheme="minorHAnsi"/>
        </w:rPr>
        <w:t>s.</w:t>
      </w:r>
      <w:r w:rsidR="0037741E" w:rsidRPr="000B17D6">
        <w:rPr>
          <w:rFonts w:cstheme="minorHAnsi"/>
        </w:rPr>
        <w:t xml:space="preserve"> This indicates that </w:t>
      </w:r>
      <w:r w:rsidR="00F07ACB" w:rsidRPr="000B17D6">
        <w:rPr>
          <w:rFonts w:cstheme="minorHAnsi"/>
        </w:rPr>
        <w:t xml:space="preserve">the model </w:t>
      </w:r>
      <w:r w:rsidR="0037741E" w:rsidRPr="000B17D6">
        <w:rPr>
          <w:rFonts w:cstheme="minorHAnsi"/>
        </w:rPr>
        <w:t xml:space="preserve">is </w:t>
      </w:r>
      <w:r w:rsidR="00F07ACB" w:rsidRPr="000B17D6">
        <w:rPr>
          <w:rFonts w:cstheme="minorHAnsi"/>
        </w:rPr>
        <w:t>sound from a computational perspective</w:t>
      </w:r>
      <w:r w:rsidR="0037741E" w:rsidRPr="000B17D6">
        <w:rPr>
          <w:rFonts w:cstheme="minorHAnsi"/>
        </w:rPr>
        <w:t xml:space="preserve"> and furthermore supports </w:t>
      </w:r>
      <w:r w:rsidR="00F07ACB" w:rsidRPr="000B17D6">
        <w:rPr>
          <w:rFonts w:cstheme="minorHAnsi"/>
        </w:rPr>
        <w:t xml:space="preserve">the hypothesis that </w:t>
      </w:r>
      <w:r w:rsidR="0037741E" w:rsidRPr="000B17D6">
        <w:rPr>
          <w:rFonts w:cstheme="minorHAnsi"/>
        </w:rPr>
        <w:t xml:space="preserve">diet and </w:t>
      </w:r>
      <w:r w:rsidR="00F07ACB" w:rsidRPr="000B17D6">
        <w:rPr>
          <w:rFonts w:cstheme="minorHAnsi"/>
        </w:rPr>
        <w:t>the morpho</w:t>
      </w:r>
      <w:r w:rsidR="0037741E" w:rsidRPr="000B17D6">
        <w:rPr>
          <w:rFonts w:cstheme="minorHAnsi"/>
        </w:rPr>
        <w:t>logy of the digestive system have</w:t>
      </w:r>
      <w:r w:rsidR="00F07ACB" w:rsidRPr="000B17D6">
        <w:rPr>
          <w:rFonts w:cstheme="minorHAnsi"/>
        </w:rPr>
        <w:t xml:space="preserve"> a strong influence on the composition of the microbiota </w:t>
      </w:r>
      <w:sdt>
        <w:sdtPr>
          <w:rPr>
            <w:rFonts w:cstheme="minorHAnsi"/>
          </w:rPr>
          <w:alias w:val="Don't edit this field"/>
          <w:tag w:val="CitaviPlaceholder#361ceace-6751-4835-8cc7-d1953811c620"/>
          <w:id w:val="-435130673"/>
          <w:placeholder>
            <w:docPart w:val="42F33B25984245A08CBCD3ECE95ECEE6"/>
          </w:placeholder>
        </w:sdtPr>
        <w:sdtEndPr/>
        <w:sdtContent>
          <w:r w:rsidR="00F07ACB" w:rsidRPr="000B17D6">
            <w:rPr>
              <w:rFonts w:cstheme="minorHAnsi"/>
            </w:rPr>
            <w:fldChar w:fldCharType="begin"/>
          </w:r>
          <w:r w:rsidR="00AE7D50">
            <w:rPr>
              <w:rFonts w:cstheme="minorHAnsi"/>
            </w:rPr>
            <w:instrText>ADDIN CitaviPlaceholder{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}</w:instrText>
          </w:r>
          <w:r w:rsidR="00F07ACB" w:rsidRPr="000B17D6">
            <w:rPr>
              <w:rFonts w:cstheme="minorHAnsi"/>
            </w:rPr>
            <w:fldChar w:fldCharType="separate"/>
          </w:r>
          <w:r w:rsidR="00F07ACB" w:rsidRPr="000B17D6">
            <w:rPr>
              <w:rFonts w:cstheme="minorHAnsi"/>
            </w:rPr>
            <w:t>(Ley et al., 2008a; Ley et al., 2008b; O' Donnell et al., 2017; Zoelzer et al., 2021)</w:t>
          </w:r>
          <w:r w:rsidR="00F07ACB" w:rsidRPr="000B17D6">
            <w:rPr>
              <w:rFonts w:cstheme="minorHAnsi"/>
            </w:rPr>
            <w:fldChar w:fldCharType="end"/>
          </w:r>
        </w:sdtContent>
      </w:sdt>
      <w:r w:rsidR="00F07ACB" w:rsidRPr="000B17D6">
        <w:rPr>
          <w:rFonts w:cstheme="minorHAnsi"/>
        </w:rPr>
        <w:t xml:space="preserve">. </w:t>
      </w:r>
      <w:r w:rsidR="00665042" w:rsidRPr="000B17D6">
        <w:rPr>
          <w:rFonts w:cstheme="minorHAnsi"/>
        </w:rPr>
        <w:t xml:space="preserve">For carnivores, which </w:t>
      </w:r>
      <w:r w:rsidR="006E1F2F" w:rsidRPr="000B17D6">
        <w:rPr>
          <w:rFonts w:cstheme="minorHAnsi"/>
        </w:rPr>
        <w:t xml:space="preserve">all have a simple </w:t>
      </w:r>
      <w:r w:rsidR="00665042" w:rsidRPr="000B17D6">
        <w:rPr>
          <w:rFonts w:cstheme="minorHAnsi"/>
        </w:rPr>
        <w:t xml:space="preserve">digestive system, </w:t>
      </w:r>
      <w:r w:rsidR="006E1F2F" w:rsidRPr="000B17D6">
        <w:rPr>
          <w:rFonts w:cstheme="minorHAnsi"/>
        </w:rPr>
        <w:t>we tried</w:t>
      </w:r>
      <w:r w:rsidR="00F07ACB" w:rsidRPr="000B17D6">
        <w:rPr>
          <w:rFonts w:cstheme="minorHAnsi"/>
        </w:rPr>
        <w:t xml:space="preserve"> to identify the </w:t>
      </w:r>
      <w:r w:rsidR="00082165">
        <w:rPr>
          <w:rFonts w:cstheme="minorHAnsi"/>
        </w:rPr>
        <w:t>host-family</w:t>
      </w:r>
      <w:r w:rsidR="00F07ACB" w:rsidRPr="000B17D6">
        <w:rPr>
          <w:rFonts w:cstheme="minorHAnsi"/>
        </w:rPr>
        <w:t xml:space="preserve">. The overall model accuracy is </w:t>
      </w:r>
      <w:r w:rsidR="00665042" w:rsidRPr="000B17D6">
        <w:rPr>
          <w:rFonts w:cstheme="minorHAnsi"/>
        </w:rPr>
        <w:t>79</w:t>
      </w:r>
      <w:r w:rsidR="00F07ACB" w:rsidRPr="000B17D6">
        <w:rPr>
          <w:rFonts w:cstheme="minorHAnsi"/>
        </w:rPr>
        <w:t xml:space="preserve">%, </w:t>
      </w:r>
      <w:r w:rsidR="00665042" w:rsidRPr="000B17D6">
        <w:rPr>
          <w:rFonts w:cstheme="minorHAnsi"/>
        </w:rPr>
        <w:t xml:space="preserve">but </w:t>
      </w:r>
      <w:r w:rsidR="00F07ACB" w:rsidRPr="000B17D6">
        <w:rPr>
          <w:rFonts w:cstheme="minorHAnsi"/>
        </w:rPr>
        <w:t xml:space="preserve">the </w:t>
      </w:r>
      <w:r w:rsidR="00DB79C7" w:rsidRPr="000B17D6">
        <w:rPr>
          <w:rFonts w:cstheme="minorHAnsi"/>
        </w:rPr>
        <w:t>F1 score</w:t>
      </w:r>
      <w:r w:rsidR="00F07ACB" w:rsidRPr="000B17D6">
        <w:rPr>
          <w:rFonts w:cstheme="minorHAnsi"/>
        </w:rPr>
        <w:t xml:space="preserve">s vary between the </w:t>
      </w:r>
      <w:r w:rsidR="00082165">
        <w:rPr>
          <w:rFonts w:cstheme="minorHAnsi"/>
        </w:rPr>
        <w:t>host-families</w:t>
      </w:r>
      <w:r w:rsidR="00F07ACB" w:rsidRPr="000B17D6">
        <w:rPr>
          <w:rFonts w:cstheme="minorHAnsi"/>
        </w:rPr>
        <w:t xml:space="preserve">. </w:t>
      </w:r>
      <w:r w:rsidR="00665042" w:rsidRPr="000B17D6">
        <w:rPr>
          <w:rFonts w:cstheme="minorHAnsi"/>
        </w:rPr>
        <w:t xml:space="preserve">The best results </w:t>
      </w:r>
      <w:r w:rsidR="003C38E1" w:rsidRPr="000B17D6">
        <w:rPr>
          <w:rFonts w:cstheme="minorHAnsi"/>
        </w:rPr>
        <w:t>are</w:t>
      </w:r>
      <w:r w:rsidR="00665042" w:rsidRPr="000B17D6">
        <w:rPr>
          <w:rFonts w:cstheme="minorHAnsi"/>
        </w:rPr>
        <w:t xml:space="preserve"> obtained for Canidae (F1=0.93)</w:t>
      </w:r>
      <w:r w:rsidR="00166293" w:rsidRPr="000B17D6">
        <w:rPr>
          <w:rFonts w:cstheme="minorHAnsi"/>
        </w:rPr>
        <w:t xml:space="preserve"> and Felidae (F1=0.82) samples</w:t>
      </w:r>
      <w:r w:rsidR="00665042" w:rsidRPr="000B17D6">
        <w:rPr>
          <w:rFonts w:cstheme="minorHAnsi"/>
        </w:rPr>
        <w:t xml:space="preserve">. </w:t>
      </w:r>
      <w:r w:rsidR="009739E6" w:rsidRPr="000B17D6">
        <w:rPr>
          <w:rFonts w:cstheme="minorHAnsi"/>
        </w:rPr>
        <w:t xml:space="preserve">To the best of our knowledge, this is one of the first studies that clearly distinguishes between canid and felid microbiota sample. Many studies focusing on the differences between carnivores, herbivores and omnivores found no </w:t>
      </w:r>
      <w:r w:rsidR="00A45D1F" w:rsidRPr="000B17D6">
        <w:rPr>
          <w:rFonts w:cstheme="minorHAnsi"/>
        </w:rPr>
        <w:t>distinct</w:t>
      </w:r>
      <w:r w:rsidR="009739E6" w:rsidRPr="000B17D6">
        <w:rPr>
          <w:rFonts w:cstheme="minorHAnsi"/>
        </w:rPr>
        <w:t xml:space="preserve"> </w:t>
      </w:r>
      <w:r w:rsidR="009739E6" w:rsidRPr="000B17D6">
        <w:rPr>
          <w:rFonts w:cstheme="minorHAnsi"/>
        </w:rPr>
        <w:lastRenderedPageBreak/>
        <w:t xml:space="preserve">clustering </w:t>
      </w:r>
      <w:r w:rsidR="003C38E1" w:rsidRPr="000B17D6">
        <w:rPr>
          <w:rFonts w:cstheme="minorHAnsi"/>
        </w:rPr>
        <w:t>of</w:t>
      </w:r>
      <w:r w:rsidR="009739E6" w:rsidRPr="000B17D6">
        <w:rPr>
          <w:rFonts w:cstheme="minorHAnsi"/>
        </w:rPr>
        <w:t xml:space="preserve"> samples from these two groups. In contrast, canids and felids </w:t>
      </w:r>
      <w:r w:rsidR="003C38E1" w:rsidRPr="000B17D6">
        <w:rPr>
          <w:rFonts w:cstheme="minorHAnsi"/>
        </w:rPr>
        <w:t xml:space="preserve">mostly </w:t>
      </w:r>
      <w:r w:rsidR="009739E6" w:rsidRPr="000B17D6">
        <w:rPr>
          <w:rFonts w:cstheme="minorHAnsi"/>
        </w:rPr>
        <w:t xml:space="preserve">fall into the same cluster and even express a high variability within the respective cluster </w:t>
      </w:r>
      <w:sdt>
        <w:sdtPr>
          <w:rPr>
            <w:rFonts w:cstheme="minorHAnsi"/>
          </w:rPr>
          <w:alias w:val="Don't edit this field"/>
          <w:tag w:val="CitaviPlaceholder#7229501a-5530-49b9-ad5c-30ec5b2d62fd"/>
          <w:id w:val="-1433656653"/>
          <w:placeholder>
            <w:docPart w:val="DefaultPlaceholder_-1854013440"/>
          </w:placeholder>
        </w:sdtPr>
        <w:sdtEndPr/>
        <w:sdtContent>
          <w:r w:rsidR="00DC0880" w:rsidRPr="000B17D6">
            <w:rPr>
              <w:rFonts w:cstheme="minorHAnsi"/>
            </w:rPr>
            <w:fldChar w:fldCharType="begin"/>
          </w:r>
          <w:r w:rsidR="00AE7D50">
            <w:rPr>
              <w:rFonts w:cstheme="minorHAnsi"/>
            </w:rPr>
            <w:instrText>ADDIN CitaviPlaceholder{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}</w:instrText>
          </w:r>
          <w:r w:rsidR="00DC0880" w:rsidRPr="000B17D6">
            <w:rPr>
              <w:rFonts w:cstheme="minorHAnsi"/>
            </w:rPr>
            <w:fldChar w:fldCharType="separate"/>
          </w:r>
          <w:r w:rsidR="00DC0880" w:rsidRPr="000B17D6">
            <w:rPr>
              <w:rFonts w:cstheme="minorHAnsi"/>
            </w:rPr>
            <w:t>(Vital et al., 2014; Zhu et al., 2018; Guo et al., 2020)</w:t>
          </w:r>
          <w:r w:rsidR="00DC0880" w:rsidRPr="000B17D6">
            <w:rPr>
              <w:rFonts w:cstheme="minorHAnsi"/>
            </w:rPr>
            <w:fldChar w:fldCharType="end"/>
          </w:r>
        </w:sdtContent>
      </w:sdt>
      <w:r w:rsidR="00DC0880" w:rsidRPr="000B17D6">
        <w:rPr>
          <w:rFonts w:cstheme="minorHAnsi"/>
        </w:rPr>
        <w:t xml:space="preserve">. </w:t>
      </w:r>
      <w:r w:rsidR="00423A84" w:rsidRPr="000B17D6">
        <w:rPr>
          <w:rFonts w:cstheme="minorHAnsi"/>
        </w:rPr>
        <w:t>The fact that it is possible to distinguish between these two families using the modelling approach shown here</w:t>
      </w:r>
      <w:r w:rsidR="003C38E1" w:rsidRPr="000B17D6">
        <w:rPr>
          <w:rFonts w:cstheme="minorHAnsi"/>
        </w:rPr>
        <w:t>,</w:t>
      </w:r>
      <w:r w:rsidR="00423A84" w:rsidRPr="000B17D6">
        <w:rPr>
          <w:rFonts w:cstheme="minorHAnsi"/>
        </w:rPr>
        <w:t xml:space="preserve"> demonstrates the </w:t>
      </w:r>
      <w:r w:rsidR="00A45D1F" w:rsidRPr="000B17D6">
        <w:rPr>
          <w:rFonts w:cstheme="minorHAnsi"/>
        </w:rPr>
        <w:t>potential utility</w:t>
      </w:r>
      <w:r w:rsidR="00423A84" w:rsidRPr="000B17D6">
        <w:rPr>
          <w:rFonts w:cstheme="minorHAnsi"/>
        </w:rPr>
        <w:t xml:space="preserve"> of the method in the field of microbiome research. Differences in the microbiota of canids and felids occur e.g. in the respective correlating taxa (Figure 1). While canids correlate </w:t>
      </w:r>
      <w:r w:rsidR="00637189" w:rsidRPr="000B17D6">
        <w:rPr>
          <w:rFonts w:cstheme="minorHAnsi"/>
        </w:rPr>
        <w:t xml:space="preserve">with Bacteroidaceae, felids show a correlation with Peptostreptococcaceae that occur in greater proportion in this family. </w:t>
      </w:r>
      <w:r w:rsidR="00DB2D41" w:rsidRPr="000B17D6">
        <w:rPr>
          <w:rFonts w:cstheme="minorHAnsi"/>
        </w:rPr>
        <w:t xml:space="preserve">This is in line with the fact that canids are able to cope with higher amounts of dietary carbohydrates and a </w:t>
      </w:r>
      <w:r w:rsidR="003C38E1" w:rsidRPr="000B17D6">
        <w:rPr>
          <w:rFonts w:cstheme="minorHAnsi"/>
        </w:rPr>
        <w:t>fiber</w:t>
      </w:r>
      <w:r w:rsidR="00DB2D41" w:rsidRPr="000B17D6">
        <w:rPr>
          <w:rFonts w:cstheme="minorHAnsi"/>
        </w:rPr>
        <w:t xml:space="preserve">-rich diet </w:t>
      </w:r>
      <w:sdt>
        <w:sdtPr>
          <w:rPr>
            <w:rFonts w:cstheme="minorHAnsi"/>
          </w:rPr>
          <w:alias w:val="Don't edit this field"/>
          <w:tag w:val="CitaviPlaceholder#038dbcae-c901-4009-8032-2fe569ed336c"/>
          <w:id w:val="-1170485471"/>
          <w:placeholder>
            <w:docPart w:val="DefaultPlaceholder_-1854013440"/>
          </w:placeholder>
        </w:sdtPr>
        <w:sdtEndPr/>
        <w:sdtContent>
          <w:r w:rsidR="00DB2D41" w:rsidRPr="000B17D6">
            <w:rPr>
              <w:rFonts w:cstheme="minorHAnsi"/>
            </w:rPr>
            <w:fldChar w:fldCharType="begin"/>
          </w:r>
          <w:r w:rsidR="00AE7D50">
            <w:rPr>
              <w:rFonts w:cstheme="minorHAnsi"/>
            </w:rPr>
            <w:instrText>ADDIN CitaviPlaceholder{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}</w:instrText>
          </w:r>
          <w:r w:rsidR="00DB2D41" w:rsidRPr="000B17D6">
            <w:rPr>
              <w:rFonts w:cstheme="minorHAnsi"/>
            </w:rPr>
            <w:fldChar w:fldCharType="separate"/>
          </w:r>
          <w:r w:rsidR="00DB2D41" w:rsidRPr="000B17D6">
            <w:rPr>
              <w:rFonts w:cstheme="minorHAnsi"/>
            </w:rPr>
            <w:t>(Deng and Swanson, 2015)</w:t>
          </w:r>
          <w:r w:rsidR="00DB2D41" w:rsidRPr="000B17D6">
            <w:rPr>
              <w:rFonts w:cstheme="minorHAnsi"/>
            </w:rPr>
            <w:fldChar w:fldCharType="end"/>
          </w:r>
        </w:sdtContent>
      </w:sdt>
      <w:r w:rsidR="00DB2D41" w:rsidRPr="000B17D6">
        <w:rPr>
          <w:rFonts w:cstheme="minorHAnsi"/>
        </w:rPr>
        <w:t>. Ba</w:t>
      </w:r>
      <w:r w:rsidR="003C38E1" w:rsidRPr="000B17D6">
        <w:rPr>
          <w:rFonts w:cstheme="minorHAnsi"/>
        </w:rPr>
        <w:t xml:space="preserve">cteroidaceae are often linked and </w:t>
      </w:r>
      <w:r w:rsidR="00DB2D41" w:rsidRPr="000B17D6">
        <w:rPr>
          <w:rFonts w:cstheme="minorHAnsi"/>
        </w:rPr>
        <w:t xml:space="preserve">affected by an increased amount of carbohydrates </w:t>
      </w:r>
      <w:sdt>
        <w:sdtPr>
          <w:rPr>
            <w:rFonts w:cstheme="minorHAnsi"/>
          </w:rPr>
          <w:alias w:val="Don't edit this field"/>
          <w:tag w:val="CitaviPlaceholder#f716cb8c-5cd0-48d4-90cd-b15076cdb4bd"/>
          <w:id w:val="-1253663782"/>
          <w:placeholder>
            <w:docPart w:val="DefaultPlaceholder_-1854013440"/>
          </w:placeholder>
        </w:sdtPr>
        <w:sdtEndPr/>
        <w:sdtContent>
          <w:r w:rsidR="00DB2D41" w:rsidRPr="000B17D6">
            <w:rPr>
              <w:rFonts w:cstheme="minorHAnsi"/>
            </w:rPr>
            <w:fldChar w:fldCharType="begin"/>
          </w:r>
          <w:r w:rsidR="00AE7D50">
            <w:rPr>
              <w:rFonts w:cstheme="minorHAnsi"/>
            </w:rPr>
            <w:instrText>ADDIN CitaviPlaceholder{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}</w:instrText>
          </w:r>
          <w:r w:rsidR="00DB2D41" w:rsidRPr="000B17D6">
            <w:rPr>
              <w:rFonts w:cstheme="minorHAnsi"/>
            </w:rPr>
            <w:fldChar w:fldCharType="separate"/>
          </w:r>
          <w:r w:rsidR="00DB2D41" w:rsidRPr="000B17D6">
            <w:rPr>
              <w:rFonts w:cstheme="minorHAnsi"/>
            </w:rPr>
            <w:t>(Kerr et al., 2013; Panasevich et al., 2015; Vázquez-Baeza et al., 2016)</w:t>
          </w:r>
          <w:r w:rsidR="00DB2D41" w:rsidRPr="000B17D6">
            <w:rPr>
              <w:rFonts w:cstheme="minorHAnsi"/>
            </w:rPr>
            <w:fldChar w:fldCharType="end"/>
          </w:r>
        </w:sdtContent>
      </w:sdt>
      <w:r w:rsidR="00D2572C" w:rsidRPr="000B17D6">
        <w:rPr>
          <w:rFonts w:cstheme="minorHAnsi"/>
        </w:rPr>
        <w:t xml:space="preserve"> while P</w:t>
      </w:r>
      <w:r w:rsidR="00433152" w:rsidRPr="000B17D6">
        <w:rPr>
          <w:rFonts w:cstheme="minorHAnsi"/>
        </w:rPr>
        <w:t>eptostrept</w:t>
      </w:r>
      <w:r w:rsidR="00D2572C" w:rsidRPr="000B17D6">
        <w:rPr>
          <w:rFonts w:cstheme="minorHAnsi"/>
        </w:rPr>
        <w:t xml:space="preserve">ococcaceae are linked to the dietary protein metabolism </w:t>
      </w:r>
      <w:sdt>
        <w:sdtPr>
          <w:rPr>
            <w:rFonts w:cstheme="minorHAnsi"/>
          </w:rPr>
          <w:alias w:val="Don't edit this field"/>
          <w:tag w:val="CitaviPlaceholder#5cee2d89-0638-45e2-91c7-54f407da1b33"/>
          <w:id w:val="386529347"/>
          <w:placeholder>
            <w:docPart w:val="DefaultPlaceholder_-1854013440"/>
          </w:placeholder>
        </w:sdtPr>
        <w:sdtEndPr/>
        <w:sdtContent>
          <w:r w:rsidR="00D2572C" w:rsidRPr="000B17D6">
            <w:rPr>
              <w:rFonts w:cstheme="minorHAnsi"/>
            </w:rPr>
            <w:fldChar w:fldCharType="begin"/>
          </w:r>
          <w:r w:rsidR="00AE7D50">
            <w:rPr>
              <w:rFonts w:cstheme="minorHAnsi"/>
            </w:rPr>
            <w:instrText>ADDIN CitaviPlaceholder{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}</w:instrText>
          </w:r>
          <w:r w:rsidR="00D2572C" w:rsidRPr="000B17D6">
            <w:rPr>
              <w:rFonts w:cstheme="minorHAnsi"/>
            </w:rPr>
            <w:fldChar w:fldCharType="separate"/>
          </w:r>
          <w:r w:rsidR="00D2572C" w:rsidRPr="000B17D6">
            <w:rPr>
              <w:rFonts w:cstheme="minorHAnsi"/>
            </w:rPr>
            <w:t>(Schulz et al., 2014; Fan et al., 2017)</w:t>
          </w:r>
          <w:r w:rsidR="00D2572C" w:rsidRPr="000B17D6">
            <w:rPr>
              <w:rFonts w:cstheme="minorHAnsi"/>
            </w:rPr>
            <w:fldChar w:fldCharType="end"/>
          </w:r>
        </w:sdtContent>
      </w:sdt>
      <w:r w:rsidR="00D2572C" w:rsidRPr="000B17D6">
        <w:rPr>
          <w:rFonts w:cstheme="minorHAnsi"/>
        </w:rPr>
        <w:t xml:space="preserve">. Another aspect in the distinction of </w:t>
      </w:r>
      <w:r w:rsidR="003C38E1" w:rsidRPr="000B17D6">
        <w:rPr>
          <w:rFonts w:cstheme="minorHAnsi"/>
        </w:rPr>
        <w:t>the</w:t>
      </w:r>
      <w:r w:rsidR="00D2572C" w:rsidRPr="000B17D6">
        <w:rPr>
          <w:rFonts w:cstheme="minorHAnsi"/>
        </w:rPr>
        <w:t xml:space="preserve"> canid and felid microbiota may be phylosymbiosis. Since the Canidae evolved in the Eocene about 40-43 </w:t>
      </w:r>
      <w:r w:rsidR="003C38E1" w:rsidRPr="000B17D6">
        <w:rPr>
          <w:rFonts w:cstheme="minorHAnsi"/>
        </w:rPr>
        <w:t>Mya</w:t>
      </w:r>
      <w:r w:rsidR="001A00E6" w:rsidRPr="000B17D6">
        <w:rPr>
          <w:rFonts w:cstheme="minorHAnsi"/>
        </w:rPr>
        <w:t xml:space="preserve"> and the Felidae in the Oligocene about 34-24 </w:t>
      </w:r>
      <w:r w:rsidR="003C38E1" w:rsidRPr="000B17D6">
        <w:rPr>
          <w:rFonts w:cstheme="minorHAnsi"/>
        </w:rPr>
        <w:t>Mya</w:t>
      </w:r>
      <w:r w:rsidR="001A00E6" w:rsidRPr="000B17D6">
        <w:rPr>
          <w:rFonts w:cstheme="minorHAnsi"/>
        </w:rPr>
        <w:t xml:space="preserve"> each microbiota may have evolved with the respective </w:t>
      </w:r>
      <w:r w:rsidR="00082165">
        <w:rPr>
          <w:rFonts w:cstheme="minorHAnsi"/>
        </w:rPr>
        <w:t>host-family</w:t>
      </w:r>
      <w:r w:rsidR="001A00E6" w:rsidRPr="000B17D6">
        <w:rPr>
          <w:rFonts w:cstheme="minorHAnsi"/>
        </w:rPr>
        <w:t xml:space="preserve"> </w:t>
      </w:r>
      <w:sdt>
        <w:sdtPr>
          <w:rPr>
            <w:rFonts w:cstheme="minorHAnsi"/>
          </w:rPr>
          <w:alias w:val="Don't edit this field"/>
          <w:tag w:val="CitaviPlaceholder#79543f2a-b352-4129-b55a-15099d7f5941"/>
          <w:id w:val="-960110173"/>
          <w:placeholder>
            <w:docPart w:val="DefaultPlaceholder_-1854013440"/>
          </w:placeholder>
        </w:sdtPr>
        <w:sdtEndPr/>
        <w:sdtContent>
          <w:r w:rsidR="001A00E6" w:rsidRPr="000B17D6">
            <w:rPr>
              <w:rFonts w:cstheme="minorHAnsi"/>
            </w:rPr>
            <w:fldChar w:fldCharType="begin"/>
          </w:r>
          <w:r w:rsidR="00AE7D50">
            <w:rPr>
              <w:rFonts w:cstheme="minorHAnsi"/>
            </w:rPr>
            <w:instrText>ADDIN CitaviPlaceholder{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}</w:instrText>
          </w:r>
          <w:r w:rsidR="001A00E6" w:rsidRPr="000B17D6">
            <w:rPr>
              <w:rFonts w:cstheme="minorHAnsi"/>
            </w:rPr>
            <w:fldChar w:fldCharType="separate"/>
          </w:r>
          <w:r w:rsidR="001A00E6" w:rsidRPr="000B17D6">
            <w:rPr>
              <w:rFonts w:cstheme="minorHAnsi"/>
            </w:rPr>
            <w:t>(Wang, 2008; Tedford et al., 2009; Berta, 2011)</w:t>
          </w:r>
          <w:r w:rsidR="001A00E6" w:rsidRPr="000B17D6">
            <w:rPr>
              <w:rFonts w:cstheme="minorHAnsi"/>
            </w:rPr>
            <w:fldChar w:fldCharType="end"/>
          </w:r>
        </w:sdtContent>
      </w:sdt>
      <w:r w:rsidR="001A00E6" w:rsidRPr="000B17D6">
        <w:rPr>
          <w:rFonts w:cstheme="minorHAnsi"/>
        </w:rPr>
        <w:t xml:space="preserve">. </w:t>
      </w:r>
      <w:r w:rsidR="00271A9B" w:rsidRPr="000B17D6">
        <w:rPr>
          <w:rFonts w:cstheme="minorHAnsi"/>
        </w:rPr>
        <w:t xml:space="preserve">The classification of the Ursidae results in a </w:t>
      </w:r>
      <w:r w:rsidR="00DB79C7" w:rsidRPr="000B17D6">
        <w:rPr>
          <w:rFonts w:cstheme="minorHAnsi"/>
        </w:rPr>
        <w:t>F1 score</w:t>
      </w:r>
      <w:r w:rsidR="00271A9B" w:rsidRPr="000B17D6">
        <w:rPr>
          <w:rFonts w:cstheme="minorHAnsi"/>
        </w:rPr>
        <w:t xml:space="preserve"> of 0.79, slightly less accurate than </w:t>
      </w:r>
      <w:r w:rsidR="003C38E1" w:rsidRPr="000B17D6">
        <w:rPr>
          <w:rFonts w:cstheme="minorHAnsi"/>
        </w:rPr>
        <w:t xml:space="preserve">the </w:t>
      </w:r>
      <w:r w:rsidR="00271A9B" w:rsidRPr="000B17D6">
        <w:rPr>
          <w:rFonts w:cstheme="minorHAnsi"/>
        </w:rPr>
        <w:t xml:space="preserve">Canidae and Felidae. </w:t>
      </w:r>
      <w:r w:rsidR="00FA2CB8" w:rsidRPr="000B17D6">
        <w:rPr>
          <w:rFonts w:cstheme="minorHAnsi"/>
        </w:rPr>
        <w:t xml:space="preserve">Overall a distinction of the Ursidae </w:t>
      </w:r>
      <w:r w:rsidR="0092751D" w:rsidRPr="000B17D6">
        <w:rPr>
          <w:rFonts w:cstheme="minorHAnsi"/>
        </w:rPr>
        <w:t xml:space="preserve">was to be expected. Many descriptive studies on the microbiome of different mammals show that the Ursidae cluster slightly </w:t>
      </w:r>
      <w:r w:rsidR="00845A70" w:rsidRPr="000B17D6">
        <w:rPr>
          <w:rFonts w:cstheme="minorHAnsi"/>
        </w:rPr>
        <w:t>separated</w:t>
      </w:r>
      <w:r w:rsidR="00A45D1F" w:rsidRPr="000B17D6">
        <w:rPr>
          <w:rFonts w:cstheme="minorHAnsi"/>
        </w:rPr>
        <w:t xml:space="preserve"> from other carnivore species</w:t>
      </w:r>
      <w:r w:rsidR="0092751D" w:rsidRPr="000B17D6">
        <w:rPr>
          <w:rFonts w:cstheme="minorHAnsi"/>
        </w:rPr>
        <w:t xml:space="preserve">, being grouped together with panda species </w:t>
      </w:r>
      <w:sdt>
        <w:sdtPr>
          <w:rPr>
            <w:rFonts w:cstheme="minorHAnsi"/>
          </w:rPr>
          <w:alias w:val="Don't edit this field"/>
          <w:tag w:val="CitaviPlaceholder#10ac554d-6ee2-4cd7-b946-cb9b1925212b"/>
          <w:id w:val="-1311628508"/>
          <w:placeholder>
            <w:docPart w:val="DefaultPlaceholder_-1854013440"/>
          </w:placeholder>
        </w:sdtPr>
        <w:sdtEndPr/>
        <w:sdtContent>
          <w:r w:rsidR="0092751D" w:rsidRPr="000B17D6">
            <w:rPr>
              <w:rFonts w:cstheme="minorHAnsi"/>
            </w:rPr>
            <w:fldChar w:fldCharType="begin"/>
          </w:r>
          <w:r w:rsidR="00AE7D50">
            <w:rPr>
              <w:rFonts w:cstheme="minorHAnsi"/>
            </w:rPr>
            <w:instrText>ADDIN CitaviPlaceholder{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}</w:instrText>
          </w:r>
          <w:r w:rsidR="0092751D" w:rsidRPr="000B17D6">
            <w:rPr>
              <w:rFonts w:cstheme="minorHAnsi"/>
            </w:rPr>
            <w:fldChar w:fldCharType="separate"/>
          </w:r>
          <w:r w:rsidR="0092751D" w:rsidRPr="000B17D6">
            <w:rPr>
              <w:rFonts w:cstheme="minorHAnsi"/>
            </w:rPr>
            <w:t>(Ley et al., 2008a; Zoelzer et al., 2021)</w:t>
          </w:r>
          <w:r w:rsidR="0092751D" w:rsidRPr="000B17D6">
            <w:rPr>
              <w:rFonts w:cstheme="minorHAnsi"/>
            </w:rPr>
            <w:fldChar w:fldCharType="end"/>
          </w:r>
        </w:sdtContent>
      </w:sdt>
      <w:r w:rsidR="0092751D" w:rsidRPr="000B17D6">
        <w:rPr>
          <w:rFonts w:cstheme="minorHAnsi"/>
        </w:rPr>
        <w:t>. During this third step of host-family identification limit</w:t>
      </w:r>
      <w:r w:rsidR="003C38E1" w:rsidRPr="000B17D6">
        <w:rPr>
          <w:rFonts w:cstheme="minorHAnsi"/>
        </w:rPr>
        <w:t xml:space="preserve">ations occur in identifying the </w:t>
      </w:r>
      <w:r w:rsidR="0092751D" w:rsidRPr="000B17D6">
        <w:rPr>
          <w:rFonts w:cstheme="minorHAnsi"/>
        </w:rPr>
        <w:t xml:space="preserve">Herpestidae. Reasons for this may be the small sample size of 20, which is the minimum number that was being applied to the model. Therefore, it is recommended for future studies that for </w:t>
      </w:r>
      <w:r w:rsidR="00082165">
        <w:rPr>
          <w:rFonts w:cstheme="minorHAnsi"/>
        </w:rPr>
        <w:t>host-family</w:t>
      </w:r>
      <w:r w:rsidR="0092751D" w:rsidRPr="000B17D6">
        <w:rPr>
          <w:rFonts w:cstheme="minorHAnsi"/>
        </w:rPr>
        <w:t xml:space="preserve"> or even species detection, the sample size should be increased.</w:t>
      </w:r>
    </w:p>
    <w:p w14:paraId="78D6BEE1" w14:textId="3EAC5CE2" w:rsidR="009A4CD6" w:rsidRPr="000B17D6" w:rsidRDefault="009A4CD6" w:rsidP="00665042">
      <w:pPr>
        <w:contextualSpacing/>
        <w:jc w:val="both"/>
        <w:rPr>
          <w:rFonts w:cstheme="minorHAnsi"/>
        </w:rPr>
      </w:pPr>
    </w:p>
    <w:p w14:paraId="4D703C1A" w14:textId="2A0E8988" w:rsidR="009A4CD6" w:rsidRPr="000B17D6" w:rsidRDefault="009A4CD6" w:rsidP="00F07ACB">
      <w:pPr>
        <w:contextualSpacing/>
        <w:jc w:val="both"/>
        <w:rPr>
          <w:rFonts w:cstheme="minorHAnsi"/>
        </w:rPr>
      </w:pPr>
      <w:r w:rsidRPr="000B17D6">
        <w:rPr>
          <w:rFonts w:cstheme="minorHAnsi"/>
        </w:rPr>
        <w:t xml:space="preserve">With an increased sample size, host-family detection would also be possible within the different herbivore digestive systems. The model reaches </w:t>
      </w:r>
      <w:r w:rsidR="005E24C8">
        <w:rPr>
          <w:rFonts w:cstheme="minorHAnsi"/>
        </w:rPr>
        <w:t xml:space="preserve">a very good accuracy for the herbivore digestive systems. Furthermore, </w:t>
      </w:r>
      <w:r w:rsidRPr="000B17D6">
        <w:rPr>
          <w:rFonts w:cstheme="minorHAnsi"/>
        </w:rPr>
        <w:t>Figure</w:t>
      </w:r>
      <w:r w:rsidR="00E00BC3">
        <w:rPr>
          <w:rFonts w:cstheme="minorHAnsi"/>
        </w:rPr>
        <w:t>s</w:t>
      </w:r>
      <w:r w:rsidRPr="000B17D6">
        <w:rPr>
          <w:rFonts w:cstheme="minorHAnsi"/>
        </w:rPr>
        <w:t xml:space="preserve"> 1</w:t>
      </w:r>
      <w:r w:rsidR="00E00BC3">
        <w:rPr>
          <w:rFonts w:cstheme="minorHAnsi"/>
        </w:rPr>
        <w:t xml:space="preserve"> and 2</w:t>
      </w:r>
      <w:r w:rsidRPr="000B17D6">
        <w:rPr>
          <w:rFonts w:cstheme="minorHAnsi"/>
        </w:rPr>
        <w:t xml:space="preserve"> </w:t>
      </w:r>
      <w:r w:rsidR="00E00BC3">
        <w:rPr>
          <w:rFonts w:cstheme="minorHAnsi"/>
        </w:rPr>
        <w:t>suggest</w:t>
      </w:r>
      <w:r w:rsidRPr="000B17D6">
        <w:rPr>
          <w:rFonts w:cstheme="minorHAnsi"/>
        </w:rPr>
        <w:t xml:space="preserve"> that the microbiota of </w:t>
      </w:r>
      <w:r w:rsidR="005E24C8">
        <w:rPr>
          <w:rFonts w:cstheme="minorHAnsi"/>
        </w:rPr>
        <w:t>hindgut fermenters such as the Equidae</w:t>
      </w:r>
      <w:r w:rsidRPr="000B17D6">
        <w:rPr>
          <w:rFonts w:cstheme="minorHAnsi"/>
        </w:rPr>
        <w:t xml:space="preserve"> is distinct from other herbivores, so it makes sense that the model is able to </w:t>
      </w:r>
      <w:r w:rsidR="00A45D1F" w:rsidRPr="000B17D6">
        <w:rPr>
          <w:rFonts w:cstheme="minorHAnsi"/>
        </w:rPr>
        <w:t>identify</w:t>
      </w:r>
      <w:r w:rsidRPr="000B17D6">
        <w:rPr>
          <w:rFonts w:cstheme="minorHAnsi"/>
        </w:rPr>
        <w:t xml:space="preserve"> </w:t>
      </w:r>
      <w:r w:rsidR="003C38E1" w:rsidRPr="000B17D6">
        <w:rPr>
          <w:rFonts w:cstheme="minorHAnsi"/>
        </w:rPr>
        <w:t xml:space="preserve">this </w:t>
      </w:r>
      <w:r w:rsidR="005E24C8">
        <w:rPr>
          <w:rFonts w:cstheme="minorHAnsi"/>
        </w:rPr>
        <w:t>host-</w:t>
      </w:r>
      <w:r w:rsidR="003C38E1" w:rsidRPr="000B17D6">
        <w:rPr>
          <w:rFonts w:cstheme="minorHAnsi"/>
        </w:rPr>
        <w:t>family</w:t>
      </w:r>
      <w:r w:rsidRPr="000B17D6">
        <w:rPr>
          <w:rFonts w:cstheme="minorHAnsi"/>
        </w:rPr>
        <w:t xml:space="preserve">. Furthermore, the model reaches a </w:t>
      </w:r>
      <w:r w:rsidR="00DB79C7" w:rsidRPr="000B17D6">
        <w:rPr>
          <w:rFonts w:cstheme="minorHAnsi"/>
        </w:rPr>
        <w:t>F1 score</w:t>
      </w:r>
      <w:r w:rsidRPr="000B17D6">
        <w:rPr>
          <w:rFonts w:cstheme="minorHAnsi"/>
        </w:rPr>
        <w:t xml:space="preserve"> of 0.92 for the herbivores with a simple digestive system, namely the Ailuridae. This </w:t>
      </w:r>
      <w:r w:rsidR="00F07ACB" w:rsidRPr="000B17D6">
        <w:rPr>
          <w:rFonts w:cstheme="minorHAnsi"/>
        </w:rPr>
        <w:t xml:space="preserve">was </w:t>
      </w:r>
      <w:r w:rsidR="00A45D1F" w:rsidRPr="000B17D6">
        <w:rPr>
          <w:rFonts w:cstheme="minorHAnsi"/>
        </w:rPr>
        <w:t xml:space="preserve">also </w:t>
      </w:r>
      <w:r w:rsidR="00F07ACB" w:rsidRPr="000B17D6">
        <w:rPr>
          <w:rFonts w:cstheme="minorHAnsi"/>
        </w:rPr>
        <w:t xml:space="preserve">expected. As previously discussed, this </w:t>
      </w:r>
      <w:r w:rsidRPr="000B17D6">
        <w:rPr>
          <w:rFonts w:cstheme="minorHAnsi"/>
        </w:rPr>
        <w:t>family</w:t>
      </w:r>
      <w:r w:rsidR="00F07ACB" w:rsidRPr="000B17D6">
        <w:rPr>
          <w:rFonts w:cstheme="minorHAnsi"/>
        </w:rPr>
        <w:t xml:space="preserve"> is characterized by </w:t>
      </w:r>
      <w:proofErr w:type="gramStart"/>
      <w:r w:rsidR="00F07ACB" w:rsidRPr="000B17D6">
        <w:rPr>
          <w:rFonts w:cstheme="minorHAnsi"/>
        </w:rPr>
        <w:t>a</w:t>
      </w:r>
      <w:proofErr w:type="gramEnd"/>
      <w:r w:rsidR="00F07ACB" w:rsidRPr="000B17D6">
        <w:rPr>
          <w:rFonts w:cstheme="minorHAnsi"/>
        </w:rPr>
        <w:t xml:space="preserve"> herbivore diet, simple digestive system and belongs to the Carnivora. Because of this unique combination of host-specific factors, and the high model accuracy in discriminating diet and digestive system, </w:t>
      </w:r>
      <w:r w:rsidRPr="000B17D6">
        <w:rPr>
          <w:rFonts w:cstheme="minorHAnsi"/>
        </w:rPr>
        <w:t>the Ailuridae</w:t>
      </w:r>
      <w:r w:rsidR="00F07ACB" w:rsidRPr="000B17D6">
        <w:rPr>
          <w:rFonts w:cstheme="minorHAnsi"/>
        </w:rPr>
        <w:t xml:space="preserve"> can be identified as </w:t>
      </w:r>
      <w:r w:rsidR="00082165">
        <w:rPr>
          <w:rFonts w:cstheme="minorHAnsi"/>
        </w:rPr>
        <w:t>host-family</w:t>
      </w:r>
      <w:r w:rsidR="00F07ACB" w:rsidRPr="000B17D6">
        <w:rPr>
          <w:rFonts w:cstheme="minorHAnsi"/>
        </w:rPr>
        <w:t xml:space="preserve">. </w:t>
      </w:r>
    </w:p>
    <w:p w14:paraId="1F623CD9" w14:textId="77777777" w:rsidR="009A4CD6" w:rsidRPr="000B17D6" w:rsidRDefault="009A4CD6" w:rsidP="00F07ACB">
      <w:pPr>
        <w:contextualSpacing/>
        <w:jc w:val="both"/>
        <w:rPr>
          <w:rFonts w:cstheme="minorHAnsi"/>
        </w:rPr>
      </w:pPr>
    </w:p>
    <w:p w14:paraId="6BAEA628" w14:textId="77777777" w:rsidR="009A4CD6" w:rsidRPr="000B17D6" w:rsidRDefault="009A4CD6" w:rsidP="00F07ACB">
      <w:pPr>
        <w:contextualSpacing/>
        <w:jc w:val="both"/>
        <w:rPr>
          <w:rFonts w:cstheme="minorHAnsi"/>
        </w:rPr>
      </w:pPr>
    </w:p>
    <w:p w14:paraId="72144D74" w14:textId="51A64339" w:rsidR="00F07ACB" w:rsidRPr="000B17D6" w:rsidRDefault="00F07ACB" w:rsidP="00F07ACB">
      <w:pPr>
        <w:contextualSpacing/>
        <w:jc w:val="both"/>
        <w:rPr>
          <w:rFonts w:cstheme="minorHAnsi"/>
        </w:rPr>
      </w:pPr>
      <w:r w:rsidRPr="000B17D6">
        <w:rPr>
          <w:rFonts w:cstheme="minorHAnsi"/>
        </w:rPr>
        <w:t>Overall, we have developed a model that is able to predict the host</w:t>
      </w:r>
      <w:r w:rsidR="003C38E1" w:rsidRPr="000B17D6">
        <w:rPr>
          <w:rFonts w:cstheme="minorHAnsi"/>
        </w:rPr>
        <w:t>’s</w:t>
      </w:r>
      <w:r w:rsidRPr="000B17D6">
        <w:rPr>
          <w:rFonts w:cstheme="minorHAnsi"/>
        </w:rPr>
        <w:t xml:space="preserve"> diet and digestive system very reliably from a given fecal microbiota composition. Limitations arise in the prediction of </w:t>
      </w:r>
      <w:r w:rsidR="00082165">
        <w:rPr>
          <w:rFonts w:cstheme="minorHAnsi"/>
        </w:rPr>
        <w:t>host-families</w:t>
      </w:r>
      <w:r w:rsidRPr="000B17D6">
        <w:rPr>
          <w:rFonts w:cstheme="minorHAnsi"/>
        </w:rPr>
        <w:t xml:space="preserve"> which works very well for </w:t>
      </w:r>
      <w:r w:rsidR="003C38E1" w:rsidRPr="000B17D6">
        <w:rPr>
          <w:rFonts w:cstheme="minorHAnsi"/>
        </w:rPr>
        <w:t>the carnivores</w:t>
      </w:r>
      <w:r w:rsidRPr="000B17D6">
        <w:rPr>
          <w:rFonts w:cstheme="minorHAnsi"/>
        </w:rPr>
        <w:t xml:space="preserve">, but more effort is needed to train the model </w:t>
      </w:r>
      <w:r w:rsidR="003C38E1" w:rsidRPr="000B17D6">
        <w:rPr>
          <w:rFonts w:cstheme="minorHAnsi"/>
        </w:rPr>
        <w:t>on herbivores</w:t>
      </w:r>
      <w:r w:rsidRPr="000B17D6">
        <w:rPr>
          <w:rFonts w:cstheme="minorHAnsi"/>
        </w:rPr>
        <w:t xml:space="preserve">. To improve the accuracy of the model, the number of samples per </w:t>
      </w:r>
      <w:r w:rsidR="003C38E1" w:rsidRPr="000B17D6">
        <w:rPr>
          <w:rFonts w:cstheme="minorHAnsi"/>
        </w:rPr>
        <w:t>family</w:t>
      </w:r>
      <w:r w:rsidRPr="000B17D6">
        <w:rPr>
          <w:rFonts w:cstheme="minorHAnsi"/>
        </w:rPr>
        <w:t xml:space="preserve"> should be increased considerably.</w:t>
      </w:r>
      <w:r w:rsidR="003C38E1" w:rsidRPr="000B17D6">
        <w:rPr>
          <w:rFonts w:cstheme="minorHAnsi"/>
        </w:rPr>
        <w:t xml:space="preserve"> With this enlarged dataset the model is even able to identify host-species without complications.</w:t>
      </w:r>
      <w:r w:rsidRPr="000B17D6">
        <w:rPr>
          <w:rFonts w:cstheme="minorHAnsi"/>
        </w:rPr>
        <w:t xml:space="preserve"> As a guideline, we would use a number of </w:t>
      </w:r>
      <w:r w:rsidR="00A45D1F" w:rsidRPr="000B17D6">
        <w:rPr>
          <w:rFonts w:cstheme="minorHAnsi"/>
        </w:rPr>
        <w:t>at least 5</w:t>
      </w:r>
      <w:r w:rsidR="003C38E1" w:rsidRPr="000B17D6">
        <w:rPr>
          <w:rFonts w:cstheme="minorHAnsi"/>
        </w:rPr>
        <w:t>0</w:t>
      </w:r>
      <w:r w:rsidRPr="000B17D6">
        <w:rPr>
          <w:rFonts w:cstheme="minorHAnsi"/>
        </w:rPr>
        <w:t xml:space="preserve"> samples per species, as this worked well to identify </w:t>
      </w:r>
      <w:r w:rsidR="003C38E1" w:rsidRPr="000B17D6">
        <w:rPr>
          <w:rFonts w:cstheme="minorHAnsi"/>
        </w:rPr>
        <w:t>canid and felid</w:t>
      </w:r>
      <w:r w:rsidRPr="000B17D6">
        <w:rPr>
          <w:rFonts w:cstheme="minorHAnsi"/>
        </w:rPr>
        <w:t xml:space="preserve"> </w:t>
      </w:r>
      <w:r w:rsidR="00082165">
        <w:rPr>
          <w:rFonts w:cstheme="minorHAnsi"/>
        </w:rPr>
        <w:t>host-families</w:t>
      </w:r>
      <w:r w:rsidRPr="000B17D6">
        <w:rPr>
          <w:rFonts w:cstheme="minorHAnsi"/>
        </w:rPr>
        <w:t xml:space="preserve">.  Furthermore, it would be interesting to implement time series data for different individuals per species. As we have shown in a previous study, it is possible to identify individuals, that show a very unique microbiota, based on such datasets </w:t>
      </w:r>
      <w:sdt>
        <w:sdtPr>
          <w:rPr>
            <w:rFonts w:cstheme="minorHAnsi"/>
          </w:rPr>
          <w:alias w:val="Don't edit this field"/>
          <w:tag w:val="CitaviPlaceholder#fb95d367-2ef3-4f41-943e-38ee1f370f8a"/>
          <w:id w:val="-1930730616"/>
          <w:placeholder>
            <w:docPart w:val="42F33B25984245A08CBCD3ECE95ECEE6"/>
          </w:placeholder>
        </w:sdtPr>
        <w:sdtEndPr/>
        <w:sdtContent>
          <w:r w:rsidRPr="000B17D6">
            <w:rPr>
              <w:rFonts w:cstheme="minorHAnsi"/>
            </w:rPr>
            <w:fldChar w:fldCharType="begin"/>
          </w:r>
          <w:r w:rsidR="00AE7D50">
            <w:rPr>
              <w:rFonts w:cstheme="minorHAnsi"/>
            </w:rPr>
            <w:instrText>ADDIN CitaviPlaceholder{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}</w:instrText>
          </w:r>
          <w:r w:rsidRPr="000B17D6">
            <w:rPr>
              <w:rFonts w:cstheme="minorHAnsi"/>
            </w:rPr>
            <w:fldChar w:fldCharType="separate"/>
          </w:r>
          <w:r w:rsidRPr="000B17D6">
            <w:rPr>
              <w:rFonts w:cstheme="minorHAnsi"/>
            </w:rPr>
            <w:t>(Zoelzer et al., 2023)</w:t>
          </w:r>
          <w:r w:rsidRPr="000B17D6">
            <w:rPr>
              <w:rFonts w:cstheme="minorHAnsi"/>
            </w:rPr>
            <w:fldChar w:fldCharType="end"/>
          </w:r>
        </w:sdtContent>
      </w:sdt>
      <w:r w:rsidRPr="000B17D6">
        <w:rPr>
          <w:rFonts w:cstheme="minorHAnsi"/>
        </w:rPr>
        <w:t xml:space="preserve">. This was possible because of low-abundant bacterial taxa that varied temporarily within and between individuals. Not only could this improve the model accuracy because of more input data per species, it would also open up a new level beside species recognition – individual identification. Some studies have already successfully identified host-specific factors such as age </w:t>
      </w:r>
      <w:sdt>
        <w:sdtPr>
          <w:rPr>
            <w:rFonts w:cstheme="minorHAnsi"/>
          </w:rPr>
          <w:alias w:val="Don't edit this field"/>
          <w:tag w:val="CitaviPlaceholder#9a4195e4-78d6-4f13-8931-0e3401bb7aee"/>
          <w:id w:val="-1555386826"/>
          <w:placeholder>
            <w:docPart w:val="D0958CD4B08A4FF6BA0B32DFF4DEF65B"/>
          </w:placeholder>
        </w:sdtPr>
        <w:sdtEndPr/>
        <w:sdtContent>
          <w:r w:rsidRPr="000B17D6">
            <w:rPr>
              <w:rFonts w:cstheme="minorHAnsi"/>
            </w:rPr>
            <w:fldChar w:fldCharType="begin"/>
          </w:r>
          <w:r w:rsidR="00AE7D50">
            <w:rPr>
              <w:rFonts w:cstheme="minorHAnsi"/>
            </w:rPr>
            <w:instrText>ADDIN CitaviPlaceholder{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}</w:instrText>
          </w:r>
          <w:r w:rsidRPr="000B17D6">
            <w:rPr>
              <w:rFonts w:cstheme="minorHAnsi"/>
            </w:rPr>
            <w:fldChar w:fldCharType="separate"/>
          </w:r>
          <w:r w:rsidRPr="000B17D6">
            <w:rPr>
              <w:rFonts w:cstheme="minorHAnsi"/>
            </w:rPr>
            <w:t>(Biagi et al., 2012; Yatsunenko et al., 2012; Björk et al., 2019; Low et al., 2022)</w:t>
          </w:r>
          <w:r w:rsidRPr="000B17D6">
            <w:rPr>
              <w:rFonts w:cstheme="minorHAnsi"/>
            </w:rPr>
            <w:fldChar w:fldCharType="end"/>
          </w:r>
        </w:sdtContent>
      </w:sdt>
      <w:r w:rsidRPr="000B17D6">
        <w:rPr>
          <w:rFonts w:cstheme="minorHAnsi"/>
        </w:rPr>
        <w:t xml:space="preserve">, diet </w:t>
      </w:r>
      <w:sdt>
        <w:sdtPr>
          <w:rPr>
            <w:rFonts w:cstheme="minorHAnsi"/>
          </w:rPr>
          <w:alias w:val="Don't edit this field"/>
          <w:tag w:val="CitaviPlaceholder#bd21cfe3-9b77-41b8-a7b6-872e2f17396a"/>
          <w:id w:val="-1317790905"/>
          <w:placeholder>
            <w:docPart w:val="D0958CD4B08A4FF6BA0B32DFF4DEF65B"/>
          </w:placeholder>
        </w:sdtPr>
        <w:sdtEndPr/>
        <w:sdtContent>
          <w:r w:rsidRPr="000B17D6">
            <w:rPr>
              <w:rFonts w:cstheme="minorHAnsi"/>
            </w:rPr>
            <w:fldChar w:fldCharType="begin"/>
          </w:r>
          <w:r w:rsidR="00AE7D50">
            <w:rPr>
              <w:rFonts w:cstheme="minorHAnsi"/>
            </w:rPr>
            <w:instrText>ADDIN CitaviPlaceholder{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}</w:instrText>
          </w:r>
          <w:r w:rsidRPr="000B17D6">
            <w:rPr>
              <w:rFonts w:cstheme="minorHAnsi"/>
            </w:rPr>
            <w:fldChar w:fldCharType="separate"/>
          </w:r>
          <w:r w:rsidRPr="000B17D6">
            <w:rPr>
              <w:rFonts w:cstheme="minorHAnsi"/>
            </w:rPr>
            <w:t>(Ley et al., 2005)</w:t>
          </w:r>
          <w:r w:rsidRPr="000B17D6">
            <w:rPr>
              <w:rFonts w:cstheme="minorHAnsi"/>
            </w:rPr>
            <w:fldChar w:fldCharType="end"/>
          </w:r>
        </w:sdtContent>
      </w:sdt>
      <w:r w:rsidRPr="000B17D6">
        <w:rPr>
          <w:rFonts w:cstheme="minorHAnsi"/>
        </w:rPr>
        <w:t xml:space="preserve">, health status </w:t>
      </w:r>
      <w:sdt>
        <w:sdtPr>
          <w:rPr>
            <w:rFonts w:cstheme="minorHAnsi"/>
          </w:rPr>
          <w:alias w:val="Don't edit this field"/>
          <w:tag w:val="CitaviPlaceholder#82453ea2-3b88-4721-adca-b4d959c6e333"/>
          <w:id w:val="-1241701897"/>
          <w:placeholder>
            <w:docPart w:val="D0958CD4B08A4FF6BA0B32DFF4DEF65B"/>
          </w:placeholder>
        </w:sdtPr>
        <w:sdtEndPr/>
        <w:sdtContent>
          <w:r w:rsidRPr="000B17D6">
            <w:rPr>
              <w:rFonts w:cstheme="minorHAnsi"/>
            </w:rPr>
            <w:fldChar w:fldCharType="begin"/>
          </w:r>
          <w:r w:rsidR="00AE7D50">
            <w:rPr>
              <w:rFonts w:cstheme="minorHAnsi"/>
            </w:rPr>
            <w:instrText>ADDIN CitaviPlaceholder{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}</w:instrText>
          </w:r>
          <w:r w:rsidRPr="000B17D6">
            <w:rPr>
              <w:rFonts w:cstheme="minorHAnsi"/>
            </w:rPr>
            <w:fldChar w:fldCharType="separate"/>
          </w:r>
          <w:r w:rsidRPr="000B17D6">
            <w:rPr>
              <w:rFonts w:cstheme="minorHAnsi"/>
            </w:rPr>
            <w:t>(Greenblum et al., 2012; Tuddenham and Sears, 2015; Gupta et al., 2020)</w:t>
          </w:r>
          <w:r w:rsidRPr="000B17D6">
            <w:rPr>
              <w:rFonts w:cstheme="minorHAnsi"/>
            </w:rPr>
            <w:fldChar w:fldCharType="end"/>
          </w:r>
        </w:sdtContent>
      </w:sdt>
      <w:r w:rsidRPr="000B17D6">
        <w:rPr>
          <w:rFonts w:cstheme="minorHAnsi"/>
        </w:rPr>
        <w:t xml:space="preserve"> or even kinship from the microbiota </w:t>
      </w:r>
      <w:r w:rsidRPr="000B17D6">
        <w:rPr>
          <w:rFonts w:cstheme="minorHAnsi"/>
        </w:rPr>
        <w:lastRenderedPageBreak/>
        <w:t>composition, nevertheless this studies were mostly performed on one species. With an ensemble model approach as presented in this study, such host-specific information could be gained from a variety of species, originated from undisclosed fecal samples.</w:t>
      </w:r>
    </w:p>
    <w:p w14:paraId="069B514B" w14:textId="77777777" w:rsidR="00BD62E3" w:rsidRPr="000B17D6" w:rsidRDefault="00BD62E3" w:rsidP="00BD62E3"/>
    <w:p w14:paraId="52E3D8DA" w14:textId="683E0E7F" w:rsidR="00BD62E3" w:rsidRPr="000B17D6" w:rsidRDefault="00F07ACB" w:rsidP="00BD62E3">
      <w:pPr>
        <w:rPr>
          <w:b/>
        </w:rPr>
      </w:pPr>
      <w:r w:rsidRPr="000B17D6">
        <w:rPr>
          <w:b/>
        </w:rPr>
        <w:t>Conclusion</w:t>
      </w:r>
    </w:p>
    <w:p w14:paraId="17BF575E" w14:textId="246E96AE" w:rsidR="00F07ACB" w:rsidRPr="000B17D6" w:rsidRDefault="00F07ACB" w:rsidP="00F07ACB">
      <w:pPr>
        <w:jc w:val="both"/>
        <w:rPr>
          <w:rFonts w:cstheme="minorHAnsi"/>
        </w:rPr>
      </w:pPr>
      <w:r w:rsidRPr="000B17D6">
        <w:rPr>
          <w:rFonts w:cstheme="minorHAnsi"/>
        </w:rPr>
        <w:t>We were able to show that diet, digestive system and</w:t>
      </w:r>
      <w:r w:rsidR="003F4016" w:rsidRPr="000B17D6">
        <w:rPr>
          <w:rFonts w:cstheme="minorHAnsi"/>
        </w:rPr>
        <w:t xml:space="preserve"> host-family </w:t>
      </w:r>
      <w:r w:rsidRPr="000B17D6">
        <w:rPr>
          <w:rFonts w:cstheme="minorHAnsi"/>
        </w:rPr>
        <w:t xml:space="preserve">are influencing factors for an animal’s microbiota. Based on these findings, we developed a </w:t>
      </w:r>
      <w:r w:rsidR="003F4016" w:rsidRPr="000B17D6">
        <w:rPr>
          <w:rFonts w:cstheme="minorHAnsi"/>
        </w:rPr>
        <w:t>logistic ensemble</w:t>
      </w:r>
      <w:r w:rsidRPr="000B17D6">
        <w:rPr>
          <w:rFonts w:cstheme="minorHAnsi"/>
        </w:rPr>
        <w:t xml:space="preserve"> model that is able to identify the </w:t>
      </w:r>
      <w:r w:rsidR="003F4016" w:rsidRPr="000B17D6">
        <w:rPr>
          <w:rFonts w:cstheme="minorHAnsi"/>
        </w:rPr>
        <w:t xml:space="preserve">host’s diet and </w:t>
      </w:r>
      <w:r w:rsidRPr="000B17D6">
        <w:rPr>
          <w:rFonts w:cstheme="minorHAnsi"/>
        </w:rPr>
        <w:t>digestive system very accurately. Furthermore, the identification of host</w:t>
      </w:r>
      <w:r w:rsidR="003F4016" w:rsidRPr="000B17D6">
        <w:rPr>
          <w:rFonts w:cstheme="minorHAnsi"/>
        </w:rPr>
        <w:t>-families</w:t>
      </w:r>
      <w:r w:rsidRPr="000B17D6">
        <w:rPr>
          <w:rFonts w:cstheme="minorHAnsi"/>
        </w:rPr>
        <w:t xml:space="preserve"> works very well for </w:t>
      </w:r>
      <w:r w:rsidR="003F4016" w:rsidRPr="000B17D6">
        <w:rPr>
          <w:rFonts w:cstheme="minorHAnsi"/>
        </w:rPr>
        <w:t>carnivores</w:t>
      </w:r>
      <w:r w:rsidRPr="000B17D6">
        <w:rPr>
          <w:rFonts w:cstheme="minorHAnsi"/>
        </w:rPr>
        <w:t xml:space="preserve">, but limitations arose due to small sample sizes. Future studies will overcome these </w:t>
      </w:r>
      <w:r w:rsidR="00A45D1F" w:rsidRPr="000B17D6">
        <w:rPr>
          <w:rFonts w:cstheme="minorHAnsi"/>
        </w:rPr>
        <w:t>limitations</w:t>
      </w:r>
      <w:r w:rsidRPr="000B17D6">
        <w:rPr>
          <w:rFonts w:cstheme="minorHAnsi"/>
        </w:rPr>
        <w:t xml:space="preserve"> by increasing sample size and including more host species in the model. </w:t>
      </w:r>
    </w:p>
    <w:p w14:paraId="2287757C" w14:textId="0BB2BD6D" w:rsidR="00F07ACB" w:rsidRPr="000B17D6" w:rsidRDefault="00F07ACB" w:rsidP="00F07ACB">
      <w:pPr>
        <w:jc w:val="both"/>
        <w:rPr>
          <w:rFonts w:cstheme="minorHAnsi"/>
        </w:rPr>
      </w:pPr>
      <w:r w:rsidRPr="000B17D6">
        <w:rPr>
          <w:rFonts w:cstheme="minorHAnsi"/>
        </w:rPr>
        <w:t>Such modelling approaches are very promising in the field of microbiome research as they provide new opportunities to combine the analysis of microbial data with host metadata. This has a wide range of applications, particularly in field studies. Fecal samples can be easily collected from wildlife hotspots such as waterholes or grazing areas, but host information is usually rare or difficult to collect non-invasively. Currently, this is usually done by fecal microsatellite analysis. Unf</w:t>
      </w:r>
      <w:r w:rsidR="00C757D4" w:rsidRPr="000B17D6">
        <w:rPr>
          <w:rFonts w:cstheme="minorHAnsi"/>
        </w:rPr>
        <w:t>ortunately, this method is cost-</w:t>
      </w:r>
      <w:r w:rsidRPr="000B17D6">
        <w:rPr>
          <w:rFonts w:cstheme="minorHAnsi"/>
        </w:rPr>
        <w:t xml:space="preserve">intensive because microsatellite loci need to be described for a species or at least a group of animals, and multiple microsatellites are required for species identification </w:t>
      </w:r>
      <w:sdt>
        <w:sdtPr>
          <w:rPr>
            <w:rFonts w:cstheme="minorHAnsi"/>
          </w:rPr>
          <w:alias w:val="Don't edit this field"/>
          <w:tag w:val="CitaviPlaceholder#e8908b9d-53d8-406d-a8e4-653256732a37"/>
          <w:id w:val="-1536500541"/>
          <w:placeholder>
            <w:docPart w:val="203E532FE3EF4D5A801401CEE9DCAF05"/>
          </w:placeholder>
        </w:sdtPr>
        <w:sdtEndPr/>
        <w:sdtContent>
          <w:r w:rsidRPr="000B17D6">
            <w:rPr>
              <w:rFonts w:cstheme="minorHAnsi"/>
            </w:rPr>
            <w:fldChar w:fldCharType="begin"/>
          </w:r>
          <w:r w:rsidR="00AE7D50">
            <w:rPr>
              <w:rFonts w:cstheme="minorHAnsi"/>
            </w:rPr>
            <w:instrText>ADDIN CitaviPlaceholder{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}</w:instrText>
          </w:r>
          <w:r w:rsidRPr="000B17D6">
            <w:rPr>
              <w:rFonts w:cstheme="minorHAnsi"/>
            </w:rPr>
            <w:fldChar w:fldCharType="separate"/>
          </w:r>
          <w:r w:rsidRPr="000B17D6">
            <w:rPr>
              <w:rFonts w:cstheme="minorHAnsi"/>
            </w:rPr>
            <w:t>(Kurose et al., 2005; Miller et al., 2016; Walker et al., 2019)</w:t>
          </w:r>
          <w:r w:rsidRPr="000B17D6">
            <w:rPr>
              <w:rFonts w:cstheme="minorHAnsi"/>
            </w:rPr>
            <w:fldChar w:fldCharType="end"/>
          </w:r>
        </w:sdtContent>
      </w:sdt>
      <w:r w:rsidRPr="000B17D6">
        <w:rPr>
          <w:rFonts w:cstheme="minorHAnsi"/>
        </w:rPr>
        <w:t>. Another limitation is the need for high quality host DNA, which is possible but difficult to obtain from fecal samples. Therefore, the modelling approach to gain as much host specific information as possible from the fecal microbial composition is promising as it is more cost- and labor efficient than traditional approaches and opens up a new field in microbiome research.</w:t>
      </w:r>
    </w:p>
    <w:p w14:paraId="1FF785CC" w14:textId="77777777" w:rsidR="00176129" w:rsidRDefault="00176129" w:rsidP="00152132">
      <w:pPr>
        <w:pStyle w:val="StandardWeb"/>
        <w:jc w:val="both"/>
        <w:rPr>
          <w:rFonts w:eastAsiaTheme="minorHAnsi" w:cstheme="minorBidi"/>
          <w:szCs w:val="22"/>
        </w:rPr>
      </w:pPr>
    </w:p>
    <w:p w14:paraId="582139A5" w14:textId="48A93F8B" w:rsidR="00152132" w:rsidRDefault="00152132" w:rsidP="00152132">
      <w:pPr>
        <w:pStyle w:val="StandardWeb"/>
        <w:jc w:val="both"/>
        <w:rPr>
          <w:rFonts w:eastAsiaTheme="minorHAnsi" w:cstheme="minorBidi"/>
          <w:szCs w:val="22"/>
        </w:rPr>
      </w:pPr>
      <w:r w:rsidRPr="000B17D6">
        <w:rPr>
          <w:rFonts w:eastAsiaTheme="minorHAnsi" w:cstheme="minorBidi"/>
          <w:szCs w:val="22"/>
        </w:rPr>
        <w:t>Figure 1:</w:t>
      </w:r>
      <w:r w:rsidR="00D473CA">
        <w:rPr>
          <w:rFonts w:eastAsiaTheme="minorHAnsi" w:cstheme="minorBidi"/>
          <w:szCs w:val="22"/>
        </w:rPr>
        <w:t xml:space="preserve"> Pearson correlation between different host-specific groups and microbial taxa. </w:t>
      </w:r>
      <w:r w:rsidR="00A02464" w:rsidRPr="00A02464">
        <w:rPr>
          <w:rFonts w:eastAsiaTheme="minorHAnsi" w:cstheme="minorBidi"/>
          <w:b/>
          <w:szCs w:val="22"/>
        </w:rPr>
        <w:t>(</w:t>
      </w:r>
      <w:r w:rsidR="00D473CA" w:rsidRPr="00D473CA">
        <w:rPr>
          <w:rFonts w:eastAsiaTheme="minorHAnsi" w:cstheme="minorBidi"/>
          <w:b/>
          <w:szCs w:val="22"/>
        </w:rPr>
        <w:t>A)</w:t>
      </w:r>
      <w:r w:rsidR="00D473CA">
        <w:rPr>
          <w:rFonts w:eastAsiaTheme="minorHAnsi" w:cstheme="minorBidi"/>
          <w:szCs w:val="22"/>
        </w:rPr>
        <w:t xml:space="preserve"> shows the correlation of diet,</w:t>
      </w:r>
      <w:r w:rsidR="00D473CA" w:rsidRPr="00A02464">
        <w:rPr>
          <w:rFonts w:eastAsiaTheme="minorHAnsi" w:cstheme="minorBidi"/>
          <w:b/>
          <w:szCs w:val="22"/>
        </w:rPr>
        <w:t xml:space="preserve"> </w:t>
      </w:r>
      <w:r w:rsidR="00A02464" w:rsidRPr="00A02464">
        <w:rPr>
          <w:rFonts w:eastAsiaTheme="minorHAnsi" w:cstheme="minorBidi"/>
          <w:b/>
          <w:szCs w:val="22"/>
        </w:rPr>
        <w:t>(</w:t>
      </w:r>
      <w:r w:rsidR="00D473CA" w:rsidRPr="00D473CA">
        <w:rPr>
          <w:rFonts w:eastAsiaTheme="minorHAnsi" w:cstheme="minorBidi"/>
          <w:b/>
          <w:szCs w:val="22"/>
        </w:rPr>
        <w:t>B)</w:t>
      </w:r>
      <w:r w:rsidR="00D473CA">
        <w:rPr>
          <w:rFonts w:eastAsiaTheme="minorHAnsi" w:cstheme="minorBidi"/>
          <w:szCs w:val="22"/>
        </w:rPr>
        <w:t xml:space="preserve"> the correlation of the digestive system and </w:t>
      </w:r>
      <w:r w:rsidR="00A02464" w:rsidRPr="00A02464">
        <w:rPr>
          <w:rFonts w:eastAsiaTheme="minorHAnsi" w:cstheme="minorBidi"/>
          <w:b/>
          <w:szCs w:val="22"/>
        </w:rPr>
        <w:t>(</w:t>
      </w:r>
      <w:r w:rsidR="00D473CA" w:rsidRPr="00D473CA">
        <w:rPr>
          <w:rFonts w:eastAsiaTheme="minorHAnsi" w:cstheme="minorBidi"/>
          <w:b/>
          <w:szCs w:val="22"/>
        </w:rPr>
        <w:t>c)</w:t>
      </w:r>
      <w:r w:rsidR="00D473CA">
        <w:rPr>
          <w:rFonts w:eastAsiaTheme="minorHAnsi" w:cstheme="minorBidi"/>
          <w:szCs w:val="22"/>
        </w:rPr>
        <w:t xml:space="preserve"> the correlation of the host-family with microbial families. The coloring scheme ranges from highly negatively correlating (dark blue) to highly positively correlating (dark red) taxa. For this analysis a threshold of the correlation coefficients was set to </w:t>
      </w:r>
      <w:r w:rsidR="00D473CA">
        <w:t>a minimum of R&gt;0.3.</w:t>
      </w:r>
    </w:p>
    <w:p w14:paraId="2D85A214" w14:textId="15F938AA" w:rsidR="00D473CA" w:rsidRPr="000B17D6" w:rsidRDefault="00D473CA" w:rsidP="00D473CA">
      <w:pPr>
        <w:pStyle w:val="StandardWeb"/>
        <w:jc w:val="both"/>
        <w:rPr>
          <w:rFonts w:eastAsiaTheme="minorHAnsi" w:cstheme="minorBidi"/>
          <w:szCs w:val="22"/>
        </w:rPr>
      </w:pPr>
    </w:p>
    <w:p w14:paraId="0DAD609C" w14:textId="2D52AF1A" w:rsidR="00152132" w:rsidRDefault="00152132" w:rsidP="00152132">
      <w:pPr>
        <w:pStyle w:val="StandardWeb"/>
        <w:jc w:val="both"/>
        <w:rPr>
          <w:rFonts w:eastAsiaTheme="minorHAnsi" w:cstheme="minorBidi"/>
          <w:szCs w:val="22"/>
        </w:rPr>
      </w:pPr>
      <w:r w:rsidRPr="000B17D6">
        <w:rPr>
          <w:rFonts w:eastAsiaTheme="minorHAnsi" w:cstheme="minorBidi"/>
          <w:szCs w:val="22"/>
        </w:rPr>
        <w:t>Figure 2:</w:t>
      </w:r>
      <w:r w:rsidR="00A02464">
        <w:rPr>
          <w:rFonts w:eastAsiaTheme="minorHAnsi" w:cstheme="minorBidi"/>
          <w:szCs w:val="22"/>
        </w:rPr>
        <w:t xml:space="preserve"> </w:t>
      </w:r>
      <w:r w:rsidR="00CE6604">
        <w:rPr>
          <w:rFonts w:eastAsiaTheme="minorHAnsi" w:cstheme="minorBidi"/>
          <w:szCs w:val="22"/>
        </w:rPr>
        <w:t>Average t</w:t>
      </w:r>
      <w:r w:rsidR="00A02464">
        <w:rPr>
          <w:rFonts w:eastAsiaTheme="minorHAnsi" w:cstheme="minorBidi"/>
          <w:szCs w:val="22"/>
        </w:rPr>
        <w:t xml:space="preserve">axonomic microbial composition </w:t>
      </w:r>
      <w:r w:rsidR="00CE6604">
        <w:rPr>
          <w:rFonts w:eastAsiaTheme="minorHAnsi" w:cstheme="minorBidi"/>
          <w:szCs w:val="22"/>
        </w:rPr>
        <w:t xml:space="preserve">of different host-specific groups. Only the </w:t>
      </w:r>
      <w:r w:rsidR="00E040E0">
        <w:rPr>
          <w:rFonts w:eastAsiaTheme="minorHAnsi" w:cstheme="minorBidi"/>
          <w:szCs w:val="22"/>
        </w:rPr>
        <w:t xml:space="preserve">respective </w:t>
      </w:r>
      <w:r w:rsidR="00CE6604">
        <w:rPr>
          <w:rFonts w:eastAsiaTheme="minorHAnsi" w:cstheme="minorBidi"/>
          <w:szCs w:val="22"/>
        </w:rPr>
        <w:t xml:space="preserve">correlating taxa (R&gt;0.3) are colored </w:t>
      </w:r>
      <w:r w:rsidR="00E040E0">
        <w:rPr>
          <w:rFonts w:eastAsiaTheme="minorHAnsi" w:cstheme="minorBidi"/>
          <w:szCs w:val="22"/>
        </w:rPr>
        <w:t xml:space="preserve">to show the differences within diet type, digestive system and </w:t>
      </w:r>
      <w:r w:rsidR="00082165">
        <w:rPr>
          <w:rFonts w:eastAsiaTheme="minorHAnsi" w:cstheme="minorBidi"/>
          <w:szCs w:val="22"/>
        </w:rPr>
        <w:t>host-family</w:t>
      </w:r>
      <w:r w:rsidR="00E040E0">
        <w:rPr>
          <w:rFonts w:eastAsiaTheme="minorHAnsi" w:cstheme="minorBidi"/>
          <w:szCs w:val="22"/>
        </w:rPr>
        <w:t xml:space="preserve">. Furthermore, the F1 score of the logistic regression model is shown for each category. </w:t>
      </w:r>
    </w:p>
    <w:p w14:paraId="3C9E4057" w14:textId="77777777" w:rsidR="00CE6604" w:rsidRPr="000B17D6" w:rsidRDefault="00CE6604" w:rsidP="00152132">
      <w:pPr>
        <w:pStyle w:val="StandardWeb"/>
        <w:jc w:val="both"/>
        <w:rPr>
          <w:rFonts w:eastAsiaTheme="minorHAnsi" w:cstheme="minorBidi"/>
          <w:szCs w:val="22"/>
        </w:rPr>
      </w:pPr>
    </w:p>
    <w:p w14:paraId="05D48878" w14:textId="3FB87747" w:rsidR="001A2D3E" w:rsidRDefault="00F05356" w:rsidP="00775BCC">
      <w:pPr>
        <w:pStyle w:val="StandardWeb"/>
        <w:jc w:val="both"/>
      </w:pPr>
      <w:r w:rsidRPr="000B17D6">
        <w:rPr>
          <w:rFonts w:eastAsiaTheme="minorHAnsi" w:cstheme="minorBidi"/>
          <w:szCs w:val="22"/>
        </w:rPr>
        <w:t xml:space="preserve">Table 1: </w:t>
      </w:r>
      <w:r w:rsidR="005E24C8">
        <w:t>L</w:t>
      </w:r>
      <w:r w:rsidR="00E040E0">
        <w:t>ogistic ensemble</w:t>
      </w:r>
      <w:r w:rsidRPr="000B17D6">
        <w:t xml:space="preserve"> model to characterize an unknown fecal sample. The </w:t>
      </w:r>
      <w:r w:rsidR="005E24C8">
        <w:t>different levels</w:t>
      </w:r>
      <w:r w:rsidRPr="000B17D6">
        <w:t xml:space="preserve"> are shown in bold in the first column including the respective categories. The </w:t>
      </w:r>
      <w:r w:rsidR="00E040E0">
        <w:t xml:space="preserve">overall model accuracy, </w:t>
      </w:r>
      <w:r w:rsidR="00E040E0" w:rsidRPr="000B17D6">
        <w:t>F1 score</w:t>
      </w:r>
      <w:r w:rsidR="00E040E0">
        <w:t xml:space="preserve">s and support </w:t>
      </w:r>
      <w:r w:rsidRPr="000B17D6">
        <w:t>are given in the following columns.</w:t>
      </w:r>
    </w:p>
    <w:p w14:paraId="667A4123" w14:textId="77777777" w:rsidR="001A2D3E" w:rsidRPr="000B17D6" w:rsidRDefault="001A2D3E" w:rsidP="00775BCC">
      <w:pPr>
        <w:pStyle w:val="StandardWeb"/>
        <w:jc w:val="both"/>
      </w:pPr>
    </w:p>
    <w:tbl>
      <w:tblPr>
        <w:tblStyle w:val="Tabellenraster1"/>
        <w:tblW w:w="0" w:type="auto"/>
        <w:tblBorders>
          <w:insideH w:val="none" w:sz="0" w:space="0" w:color="auto"/>
          <w:insideV w:val="none" w:sz="0" w:space="0" w:color="auto"/>
        </w:tblBorders>
        <w:tblLook w:val="04A0" w:firstRow="1" w:lastRow="0" w:firstColumn="1" w:lastColumn="0" w:noHBand="0" w:noVBand="1"/>
      </w:tblPr>
      <w:tblGrid>
        <w:gridCol w:w="2609"/>
        <w:gridCol w:w="855"/>
        <w:gridCol w:w="1381"/>
        <w:gridCol w:w="374"/>
        <w:gridCol w:w="1523"/>
        <w:gridCol w:w="212"/>
        <w:gridCol w:w="1899"/>
      </w:tblGrid>
      <w:tr w:rsidR="00E040E0" w:rsidRPr="000B17D6" w14:paraId="2F8BD92E" w14:textId="77777777" w:rsidTr="00E040E0">
        <w:trPr>
          <w:trHeight w:val="389"/>
        </w:trPr>
        <w:tc>
          <w:tcPr>
            <w:tcW w:w="3464" w:type="dxa"/>
            <w:gridSpan w:val="2"/>
          </w:tcPr>
          <w:p w14:paraId="00F699CD"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c>
          <w:tcPr>
            <w:tcW w:w="1381" w:type="dxa"/>
          </w:tcPr>
          <w:p w14:paraId="0F770E24" w14:textId="76E578E4" w:rsidR="00E040E0" w:rsidRPr="007047D2" w:rsidRDefault="00E040E0" w:rsidP="00F05356">
            <w:pPr>
              <w:spacing w:before="0" w:after="160" w:line="259" w:lineRule="auto"/>
              <w:contextualSpacing/>
              <w:jc w:val="center"/>
              <w:rPr>
                <w:rFonts w:ascii="Calibri" w:eastAsia="Calibri" w:hAnsi="Calibri" w:cs="Calibri"/>
                <w:b/>
                <w:sz w:val="22"/>
                <w:lang w:val="en-US"/>
              </w:rPr>
            </w:pPr>
            <w:r w:rsidRPr="007047D2">
              <w:rPr>
                <w:rFonts w:ascii="Calibri" w:eastAsia="Calibri" w:hAnsi="Calibri" w:cs="Calibri"/>
                <w:b/>
                <w:sz w:val="22"/>
                <w:lang w:val="en-US"/>
              </w:rPr>
              <w:t>F1 score</w:t>
            </w:r>
          </w:p>
        </w:tc>
        <w:tc>
          <w:tcPr>
            <w:tcW w:w="1897" w:type="dxa"/>
            <w:gridSpan w:val="2"/>
          </w:tcPr>
          <w:p w14:paraId="65662530" w14:textId="77777777" w:rsidR="00E040E0" w:rsidRPr="007047D2" w:rsidRDefault="00E040E0" w:rsidP="00F05356">
            <w:pPr>
              <w:spacing w:before="0" w:after="160" w:line="259" w:lineRule="auto"/>
              <w:contextualSpacing/>
              <w:jc w:val="center"/>
              <w:rPr>
                <w:rFonts w:ascii="Calibri" w:eastAsia="Calibri" w:hAnsi="Calibri" w:cs="Calibri"/>
                <w:b/>
                <w:sz w:val="22"/>
                <w:lang w:val="en-US"/>
              </w:rPr>
            </w:pPr>
            <w:r w:rsidRPr="007047D2">
              <w:rPr>
                <w:rFonts w:ascii="Calibri" w:eastAsia="Calibri" w:hAnsi="Calibri" w:cs="Calibri"/>
                <w:b/>
                <w:sz w:val="22"/>
                <w:lang w:val="en-US"/>
              </w:rPr>
              <w:t>Support</w:t>
            </w:r>
          </w:p>
        </w:tc>
        <w:tc>
          <w:tcPr>
            <w:tcW w:w="2111" w:type="dxa"/>
            <w:gridSpan w:val="2"/>
          </w:tcPr>
          <w:p w14:paraId="1AAD8AED" w14:textId="77777777" w:rsidR="00E040E0" w:rsidRPr="007047D2" w:rsidRDefault="00E040E0" w:rsidP="00F05356">
            <w:pPr>
              <w:spacing w:before="0" w:after="160" w:line="259" w:lineRule="auto"/>
              <w:contextualSpacing/>
              <w:jc w:val="center"/>
              <w:rPr>
                <w:rFonts w:ascii="Calibri" w:eastAsia="Calibri" w:hAnsi="Calibri" w:cs="Calibri"/>
                <w:b/>
                <w:sz w:val="22"/>
                <w:lang w:val="en-US"/>
              </w:rPr>
            </w:pPr>
            <w:r w:rsidRPr="007047D2">
              <w:rPr>
                <w:rFonts w:ascii="Calibri" w:eastAsia="Calibri" w:hAnsi="Calibri" w:cs="Calibri"/>
                <w:b/>
                <w:sz w:val="22"/>
                <w:lang w:val="en-US"/>
              </w:rPr>
              <w:t>Accuracy</w:t>
            </w:r>
          </w:p>
        </w:tc>
      </w:tr>
      <w:tr w:rsidR="00E040E0" w:rsidRPr="000B17D6" w14:paraId="642A2904" w14:textId="77777777" w:rsidTr="00E040E0">
        <w:trPr>
          <w:trHeight w:val="380"/>
        </w:trPr>
        <w:tc>
          <w:tcPr>
            <w:tcW w:w="2609" w:type="dxa"/>
            <w:shd w:val="clear" w:color="auto" w:fill="E7E6E6"/>
          </w:tcPr>
          <w:p w14:paraId="23179593" w14:textId="52938372" w:rsidR="00E040E0" w:rsidRPr="000B17D6" w:rsidRDefault="00E040E0" w:rsidP="00F05356">
            <w:pPr>
              <w:spacing w:before="0" w:after="160" w:line="259" w:lineRule="auto"/>
              <w:contextualSpacing/>
              <w:rPr>
                <w:rFonts w:ascii="Calibri" w:eastAsia="Calibri" w:hAnsi="Calibri" w:cs="Calibri"/>
                <w:b/>
                <w:sz w:val="22"/>
                <w:lang w:val="en-US"/>
              </w:rPr>
            </w:pPr>
            <w:r w:rsidRPr="000B17D6">
              <w:rPr>
                <w:rFonts w:ascii="Calibri" w:eastAsia="Calibri" w:hAnsi="Calibri" w:cs="Calibri"/>
                <w:b/>
                <w:sz w:val="22"/>
                <w:lang w:val="en-US"/>
              </w:rPr>
              <w:t>Diet</w:t>
            </w:r>
          </w:p>
        </w:tc>
        <w:tc>
          <w:tcPr>
            <w:tcW w:w="2610" w:type="dxa"/>
            <w:gridSpan w:val="3"/>
            <w:shd w:val="clear" w:color="auto" w:fill="E7E6E6"/>
          </w:tcPr>
          <w:p w14:paraId="5AD1F667"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c>
          <w:tcPr>
            <w:tcW w:w="1735" w:type="dxa"/>
            <w:gridSpan w:val="2"/>
            <w:shd w:val="clear" w:color="auto" w:fill="E7E6E6"/>
          </w:tcPr>
          <w:p w14:paraId="43E6AAA1" w14:textId="77777777" w:rsidR="00E040E0" w:rsidRPr="000B17D6" w:rsidRDefault="00E040E0" w:rsidP="00F05356">
            <w:pPr>
              <w:spacing w:before="0" w:after="160" w:line="259" w:lineRule="auto"/>
              <w:contextualSpacing/>
              <w:jc w:val="right"/>
              <w:rPr>
                <w:rFonts w:ascii="Calibri" w:eastAsia="Calibri" w:hAnsi="Calibri" w:cs="Calibri"/>
                <w:sz w:val="22"/>
                <w:lang w:val="en-US"/>
              </w:rPr>
            </w:pPr>
          </w:p>
        </w:tc>
        <w:tc>
          <w:tcPr>
            <w:tcW w:w="1899" w:type="dxa"/>
            <w:shd w:val="clear" w:color="auto" w:fill="E7E6E6"/>
          </w:tcPr>
          <w:p w14:paraId="032CBAD5" w14:textId="50EAAB6C"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0.88</w:t>
            </w:r>
          </w:p>
        </w:tc>
      </w:tr>
      <w:tr w:rsidR="00E040E0" w:rsidRPr="000B17D6" w14:paraId="3CA85DA6" w14:textId="77777777" w:rsidTr="00E040E0">
        <w:trPr>
          <w:trHeight w:val="380"/>
        </w:trPr>
        <w:tc>
          <w:tcPr>
            <w:tcW w:w="3464" w:type="dxa"/>
            <w:gridSpan w:val="2"/>
          </w:tcPr>
          <w:p w14:paraId="40745C30" w14:textId="29EE4313" w:rsidR="00E040E0" w:rsidRPr="000B17D6" w:rsidRDefault="00E040E0" w:rsidP="00F05356">
            <w:pPr>
              <w:spacing w:before="0" w:after="160" w:line="259" w:lineRule="auto"/>
              <w:contextualSpacing/>
              <w:rPr>
                <w:rFonts w:ascii="Calibri" w:eastAsia="Calibri" w:hAnsi="Calibri" w:cs="Calibri"/>
                <w:sz w:val="22"/>
                <w:lang w:val="en-US"/>
              </w:rPr>
            </w:pPr>
            <w:r w:rsidRPr="000B17D6">
              <w:rPr>
                <w:rFonts w:ascii="Calibri" w:eastAsia="Calibri" w:hAnsi="Calibri" w:cs="Calibri"/>
                <w:sz w:val="22"/>
                <w:lang w:val="en-US"/>
              </w:rPr>
              <w:t>herbivore</w:t>
            </w:r>
          </w:p>
        </w:tc>
        <w:tc>
          <w:tcPr>
            <w:tcW w:w="1381" w:type="dxa"/>
          </w:tcPr>
          <w:p w14:paraId="4B018031" w14:textId="14A88C2E"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0.93</w:t>
            </w:r>
          </w:p>
        </w:tc>
        <w:tc>
          <w:tcPr>
            <w:tcW w:w="1897" w:type="dxa"/>
            <w:gridSpan w:val="2"/>
          </w:tcPr>
          <w:p w14:paraId="139FC114" w14:textId="5D49A1FD"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48</w:t>
            </w:r>
          </w:p>
        </w:tc>
        <w:tc>
          <w:tcPr>
            <w:tcW w:w="2111" w:type="dxa"/>
            <w:gridSpan w:val="2"/>
          </w:tcPr>
          <w:p w14:paraId="72BED79B"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4B90BBD8" w14:textId="77777777" w:rsidTr="00E040E0">
        <w:trPr>
          <w:trHeight w:val="380"/>
        </w:trPr>
        <w:tc>
          <w:tcPr>
            <w:tcW w:w="3464" w:type="dxa"/>
            <w:gridSpan w:val="2"/>
          </w:tcPr>
          <w:p w14:paraId="221D7F79" w14:textId="35B97319" w:rsidR="00E040E0" w:rsidRPr="000B17D6" w:rsidRDefault="00E040E0" w:rsidP="00F05356">
            <w:pPr>
              <w:spacing w:before="0" w:after="160" w:line="259" w:lineRule="auto"/>
              <w:contextualSpacing/>
              <w:rPr>
                <w:rFonts w:ascii="Calibri" w:eastAsia="Calibri" w:hAnsi="Calibri" w:cs="Calibri"/>
                <w:sz w:val="22"/>
                <w:lang w:val="en-US"/>
              </w:rPr>
            </w:pPr>
            <w:r w:rsidRPr="000B17D6">
              <w:rPr>
                <w:rFonts w:ascii="Calibri" w:eastAsia="Calibri" w:hAnsi="Calibri" w:cs="Calibri"/>
                <w:sz w:val="22"/>
                <w:lang w:val="en-US"/>
              </w:rPr>
              <w:t>carnivore</w:t>
            </w:r>
          </w:p>
        </w:tc>
        <w:tc>
          <w:tcPr>
            <w:tcW w:w="1381" w:type="dxa"/>
          </w:tcPr>
          <w:p w14:paraId="60B01A73" w14:textId="613B80EA"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0.87</w:t>
            </w:r>
          </w:p>
        </w:tc>
        <w:tc>
          <w:tcPr>
            <w:tcW w:w="1897" w:type="dxa"/>
            <w:gridSpan w:val="2"/>
          </w:tcPr>
          <w:p w14:paraId="5EF39148" w14:textId="3AD8D7D8"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45</w:t>
            </w:r>
          </w:p>
        </w:tc>
        <w:tc>
          <w:tcPr>
            <w:tcW w:w="2111" w:type="dxa"/>
            <w:gridSpan w:val="2"/>
          </w:tcPr>
          <w:p w14:paraId="41195963"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2C9AAE0D" w14:textId="77777777" w:rsidTr="00E040E0">
        <w:trPr>
          <w:trHeight w:val="380"/>
        </w:trPr>
        <w:tc>
          <w:tcPr>
            <w:tcW w:w="3464" w:type="dxa"/>
            <w:gridSpan w:val="2"/>
          </w:tcPr>
          <w:p w14:paraId="03FB5D55" w14:textId="48AAE54F" w:rsidR="00E040E0" w:rsidRPr="000B17D6" w:rsidRDefault="00E040E0" w:rsidP="00F05356">
            <w:pPr>
              <w:spacing w:before="0" w:after="160" w:line="259" w:lineRule="auto"/>
              <w:contextualSpacing/>
              <w:rPr>
                <w:rFonts w:ascii="Calibri" w:eastAsia="Calibri" w:hAnsi="Calibri" w:cs="Calibri"/>
                <w:sz w:val="22"/>
                <w:lang w:val="en-US"/>
              </w:rPr>
            </w:pPr>
            <w:r w:rsidRPr="000B17D6">
              <w:rPr>
                <w:rFonts w:ascii="Calibri" w:eastAsia="Calibri" w:hAnsi="Calibri" w:cs="Calibri"/>
                <w:sz w:val="22"/>
                <w:lang w:val="en-US"/>
              </w:rPr>
              <w:t>omnivore</w:t>
            </w:r>
          </w:p>
        </w:tc>
        <w:tc>
          <w:tcPr>
            <w:tcW w:w="1381" w:type="dxa"/>
          </w:tcPr>
          <w:p w14:paraId="5D382C2A" w14:textId="685472F8"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0.71</w:t>
            </w:r>
          </w:p>
        </w:tc>
        <w:tc>
          <w:tcPr>
            <w:tcW w:w="1897" w:type="dxa"/>
            <w:gridSpan w:val="2"/>
          </w:tcPr>
          <w:p w14:paraId="4F03407E" w14:textId="6222046A"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12</w:t>
            </w:r>
          </w:p>
        </w:tc>
        <w:tc>
          <w:tcPr>
            <w:tcW w:w="2111" w:type="dxa"/>
            <w:gridSpan w:val="2"/>
          </w:tcPr>
          <w:p w14:paraId="4ACDF791"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6D996626" w14:textId="77777777" w:rsidTr="00E040E0">
        <w:trPr>
          <w:trHeight w:val="477"/>
        </w:trPr>
        <w:tc>
          <w:tcPr>
            <w:tcW w:w="2609" w:type="dxa"/>
            <w:shd w:val="clear" w:color="auto" w:fill="E7E6E6"/>
          </w:tcPr>
          <w:p w14:paraId="0A831F4B" w14:textId="77777777" w:rsidR="00E040E0" w:rsidRPr="000B17D6" w:rsidRDefault="00E040E0" w:rsidP="00F05356">
            <w:pPr>
              <w:spacing w:before="0" w:after="160" w:line="259" w:lineRule="auto"/>
              <w:contextualSpacing/>
              <w:rPr>
                <w:rFonts w:ascii="Calibri" w:eastAsia="Calibri" w:hAnsi="Calibri" w:cs="Calibri"/>
                <w:b/>
                <w:sz w:val="22"/>
                <w:lang w:val="en-US"/>
              </w:rPr>
            </w:pPr>
            <w:r w:rsidRPr="000B17D6">
              <w:rPr>
                <w:rFonts w:ascii="Calibri" w:eastAsia="Calibri" w:hAnsi="Calibri" w:cs="Calibri"/>
                <w:b/>
                <w:sz w:val="22"/>
                <w:lang w:val="en-US"/>
              </w:rPr>
              <w:t>Digestive system</w:t>
            </w:r>
          </w:p>
        </w:tc>
        <w:tc>
          <w:tcPr>
            <w:tcW w:w="2610" w:type="dxa"/>
            <w:gridSpan w:val="3"/>
            <w:shd w:val="clear" w:color="auto" w:fill="E7E6E6"/>
          </w:tcPr>
          <w:p w14:paraId="63544135"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c>
          <w:tcPr>
            <w:tcW w:w="1735" w:type="dxa"/>
            <w:gridSpan w:val="2"/>
            <w:shd w:val="clear" w:color="auto" w:fill="E7E6E6"/>
          </w:tcPr>
          <w:p w14:paraId="32567A9A"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c>
          <w:tcPr>
            <w:tcW w:w="1899" w:type="dxa"/>
            <w:shd w:val="clear" w:color="auto" w:fill="E7E6E6"/>
          </w:tcPr>
          <w:p w14:paraId="3AAA3273" w14:textId="75710E88"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0.98</w:t>
            </w:r>
          </w:p>
        </w:tc>
      </w:tr>
      <w:tr w:rsidR="00E040E0" w:rsidRPr="000B17D6" w14:paraId="19796090" w14:textId="77777777" w:rsidTr="00E040E0">
        <w:trPr>
          <w:trHeight w:val="380"/>
        </w:trPr>
        <w:tc>
          <w:tcPr>
            <w:tcW w:w="3464" w:type="dxa"/>
            <w:gridSpan w:val="2"/>
          </w:tcPr>
          <w:p w14:paraId="30F0BE6F" w14:textId="77777777" w:rsidR="00E040E0" w:rsidRPr="000B17D6" w:rsidRDefault="00E040E0" w:rsidP="00F05356">
            <w:pPr>
              <w:spacing w:before="0" w:after="160" w:line="259" w:lineRule="auto"/>
              <w:contextualSpacing/>
              <w:rPr>
                <w:rFonts w:ascii="Calibri" w:eastAsia="Calibri" w:hAnsi="Calibri" w:cs="Calibri"/>
                <w:sz w:val="22"/>
                <w:lang w:val="en-US"/>
              </w:rPr>
            </w:pPr>
            <w:r w:rsidRPr="000B17D6">
              <w:rPr>
                <w:rFonts w:ascii="Calibri" w:eastAsia="Calibri" w:hAnsi="Calibri" w:cs="Calibri"/>
                <w:sz w:val="22"/>
                <w:lang w:val="en-US"/>
              </w:rPr>
              <w:t>ruminant</w:t>
            </w:r>
          </w:p>
        </w:tc>
        <w:tc>
          <w:tcPr>
            <w:tcW w:w="1381" w:type="dxa"/>
          </w:tcPr>
          <w:p w14:paraId="1EC68144" w14:textId="6D5AF784"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0.98</w:t>
            </w:r>
          </w:p>
        </w:tc>
        <w:tc>
          <w:tcPr>
            <w:tcW w:w="1897" w:type="dxa"/>
            <w:gridSpan w:val="2"/>
          </w:tcPr>
          <w:p w14:paraId="4059D87B" w14:textId="6DE3F6A4"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25</w:t>
            </w:r>
          </w:p>
        </w:tc>
        <w:tc>
          <w:tcPr>
            <w:tcW w:w="2111" w:type="dxa"/>
            <w:gridSpan w:val="2"/>
          </w:tcPr>
          <w:p w14:paraId="51D2CB29"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62273FEF" w14:textId="77777777" w:rsidTr="00E040E0">
        <w:trPr>
          <w:trHeight w:val="380"/>
        </w:trPr>
        <w:tc>
          <w:tcPr>
            <w:tcW w:w="3464" w:type="dxa"/>
            <w:gridSpan w:val="2"/>
          </w:tcPr>
          <w:p w14:paraId="607A2B02" w14:textId="77777777" w:rsidR="00E040E0" w:rsidRPr="000B17D6" w:rsidRDefault="00E040E0" w:rsidP="00F05356">
            <w:pPr>
              <w:spacing w:before="0" w:after="160" w:line="259" w:lineRule="auto"/>
              <w:contextualSpacing/>
              <w:rPr>
                <w:rFonts w:ascii="Calibri" w:eastAsia="Calibri" w:hAnsi="Calibri" w:cs="Calibri"/>
                <w:sz w:val="22"/>
                <w:lang w:val="en-US"/>
              </w:rPr>
            </w:pPr>
            <w:r w:rsidRPr="000B17D6">
              <w:rPr>
                <w:rFonts w:ascii="Calibri" w:eastAsia="Calibri" w:hAnsi="Calibri" w:cs="Calibri"/>
                <w:sz w:val="22"/>
                <w:lang w:val="en-US"/>
              </w:rPr>
              <w:t>hindgut</w:t>
            </w:r>
          </w:p>
        </w:tc>
        <w:tc>
          <w:tcPr>
            <w:tcW w:w="1381" w:type="dxa"/>
          </w:tcPr>
          <w:p w14:paraId="49D0DC7E" w14:textId="3A372643"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1.00</w:t>
            </w:r>
          </w:p>
        </w:tc>
        <w:tc>
          <w:tcPr>
            <w:tcW w:w="1897" w:type="dxa"/>
            <w:gridSpan w:val="2"/>
          </w:tcPr>
          <w:p w14:paraId="6CA7B5C6" w14:textId="3A646771"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17</w:t>
            </w:r>
          </w:p>
        </w:tc>
        <w:tc>
          <w:tcPr>
            <w:tcW w:w="2111" w:type="dxa"/>
            <w:gridSpan w:val="2"/>
          </w:tcPr>
          <w:p w14:paraId="78F54B43"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2DD00A2D" w14:textId="77777777" w:rsidTr="00E040E0">
        <w:trPr>
          <w:trHeight w:val="380"/>
        </w:trPr>
        <w:tc>
          <w:tcPr>
            <w:tcW w:w="3464" w:type="dxa"/>
            <w:gridSpan w:val="2"/>
          </w:tcPr>
          <w:p w14:paraId="16CC9B74" w14:textId="77777777" w:rsidR="00E040E0" w:rsidRPr="000B17D6" w:rsidRDefault="00E040E0" w:rsidP="00F05356">
            <w:pPr>
              <w:spacing w:before="0" w:after="160" w:line="259" w:lineRule="auto"/>
              <w:contextualSpacing/>
              <w:rPr>
                <w:rFonts w:ascii="Calibri" w:eastAsia="Calibri" w:hAnsi="Calibri" w:cs="Calibri"/>
                <w:sz w:val="22"/>
                <w:lang w:val="en-US"/>
              </w:rPr>
            </w:pPr>
            <w:r w:rsidRPr="000B17D6">
              <w:rPr>
                <w:rFonts w:ascii="Calibri" w:eastAsia="Calibri" w:hAnsi="Calibri" w:cs="Calibri"/>
                <w:sz w:val="22"/>
                <w:lang w:val="en-US"/>
              </w:rPr>
              <w:t>simple</w:t>
            </w:r>
          </w:p>
        </w:tc>
        <w:tc>
          <w:tcPr>
            <w:tcW w:w="1381" w:type="dxa"/>
          </w:tcPr>
          <w:p w14:paraId="42746CA2" w14:textId="1B5176F2"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0.92</w:t>
            </w:r>
          </w:p>
        </w:tc>
        <w:tc>
          <w:tcPr>
            <w:tcW w:w="1897" w:type="dxa"/>
            <w:gridSpan w:val="2"/>
          </w:tcPr>
          <w:p w14:paraId="0778653C" w14:textId="3AE4FB07"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6</w:t>
            </w:r>
          </w:p>
        </w:tc>
        <w:tc>
          <w:tcPr>
            <w:tcW w:w="2111" w:type="dxa"/>
            <w:gridSpan w:val="2"/>
          </w:tcPr>
          <w:p w14:paraId="30D0753B"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2C28BD4D" w14:textId="77777777" w:rsidTr="00E040E0">
        <w:trPr>
          <w:trHeight w:val="380"/>
        </w:trPr>
        <w:tc>
          <w:tcPr>
            <w:tcW w:w="2609" w:type="dxa"/>
            <w:shd w:val="clear" w:color="auto" w:fill="E7E6E6"/>
          </w:tcPr>
          <w:p w14:paraId="21231A45" w14:textId="13C9A69D" w:rsidR="00E040E0" w:rsidRPr="000B17D6" w:rsidRDefault="00E040E0" w:rsidP="00F05356">
            <w:pPr>
              <w:spacing w:before="0" w:after="160" w:line="259" w:lineRule="auto"/>
              <w:contextualSpacing/>
              <w:rPr>
                <w:rFonts w:ascii="Calibri" w:eastAsia="Calibri" w:hAnsi="Calibri" w:cs="Calibri"/>
                <w:b/>
                <w:sz w:val="22"/>
                <w:lang w:val="en-US"/>
              </w:rPr>
            </w:pPr>
            <w:r w:rsidRPr="000B17D6">
              <w:rPr>
                <w:rFonts w:ascii="Calibri" w:eastAsia="Calibri" w:hAnsi="Calibri" w:cs="Calibri"/>
                <w:b/>
                <w:sz w:val="22"/>
                <w:lang w:val="en-US"/>
              </w:rPr>
              <w:t>Host-family</w:t>
            </w:r>
          </w:p>
        </w:tc>
        <w:tc>
          <w:tcPr>
            <w:tcW w:w="2610" w:type="dxa"/>
            <w:gridSpan w:val="3"/>
            <w:shd w:val="clear" w:color="auto" w:fill="E7E6E6"/>
          </w:tcPr>
          <w:p w14:paraId="5AB38C33"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c>
          <w:tcPr>
            <w:tcW w:w="1735" w:type="dxa"/>
            <w:gridSpan w:val="2"/>
            <w:shd w:val="clear" w:color="auto" w:fill="E7E6E6"/>
          </w:tcPr>
          <w:p w14:paraId="35167724"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c>
          <w:tcPr>
            <w:tcW w:w="1899" w:type="dxa"/>
            <w:shd w:val="clear" w:color="auto" w:fill="E7E6E6"/>
          </w:tcPr>
          <w:p w14:paraId="39E56829" w14:textId="3D7CBC5E"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0.79</w:t>
            </w:r>
          </w:p>
        </w:tc>
      </w:tr>
      <w:tr w:rsidR="00E040E0" w:rsidRPr="000B17D6" w14:paraId="3FECFB35" w14:textId="77777777" w:rsidTr="00E040E0">
        <w:trPr>
          <w:trHeight w:val="380"/>
        </w:trPr>
        <w:tc>
          <w:tcPr>
            <w:tcW w:w="3464" w:type="dxa"/>
            <w:gridSpan w:val="2"/>
          </w:tcPr>
          <w:p w14:paraId="31F2F523" w14:textId="11F09448" w:rsidR="00E040E0" w:rsidRPr="00E040E0" w:rsidRDefault="00E040E0" w:rsidP="00F05356">
            <w:pPr>
              <w:spacing w:before="0" w:after="160" w:line="259" w:lineRule="auto"/>
              <w:contextualSpacing/>
              <w:rPr>
                <w:rFonts w:ascii="Calibri" w:eastAsia="Calibri" w:hAnsi="Calibri" w:cs="Calibri"/>
                <w:sz w:val="22"/>
                <w:lang w:val="en-US"/>
              </w:rPr>
            </w:pPr>
            <w:r w:rsidRPr="00E040E0">
              <w:rPr>
                <w:rFonts w:ascii="Calibri" w:eastAsia="Calibri" w:hAnsi="Calibri" w:cs="Calibri"/>
                <w:sz w:val="22"/>
                <w:lang w:val="en-US"/>
              </w:rPr>
              <w:t>Canidae</w:t>
            </w:r>
          </w:p>
        </w:tc>
        <w:tc>
          <w:tcPr>
            <w:tcW w:w="1381" w:type="dxa"/>
          </w:tcPr>
          <w:p w14:paraId="50B3021A" w14:textId="5B90E470"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0.93</w:t>
            </w:r>
          </w:p>
        </w:tc>
        <w:tc>
          <w:tcPr>
            <w:tcW w:w="1897" w:type="dxa"/>
            <w:gridSpan w:val="2"/>
          </w:tcPr>
          <w:p w14:paraId="7E6476BC" w14:textId="5568AB9C"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14</w:t>
            </w:r>
          </w:p>
        </w:tc>
        <w:tc>
          <w:tcPr>
            <w:tcW w:w="2111" w:type="dxa"/>
            <w:gridSpan w:val="2"/>
          </w:tcPr>
          <w:p w14:paraId="6F2BFB96"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09561059" w14:textId="77777777" w:rsidTr="00E040E0">
        <w:trPr>
          <w:trHeight w:val="380"/>
        </w:trPr>
        <w:tc>
          <w:tcPr>
            <w:tcW w:w="3464" w:type="dxa"/>
            <w:gridSpan w:val="2"/>
          </w:tcPr>
          <w:p w14:paraId="016DF7A0" w14:textId="785D2EE6" w:rsidR="00E040E0" w:rsidRPr="00E040E0" w:rsidRDefault="00E040E0" w:rsidP="00F05356">
            <w:pPr>
              <w:spacing w:before="0" w:after="160" w:line="259" w:lineRule="auto"/>
              <w:contextualSpacing/>
              <w:rPr>
                <w:rFonts w:ascii="Calibri" w:eastAsia="Calibri" w:hAnsi="Calibri" w:cs="Calibri"/>
                <w:sz w:val="22"/>
                <w:lang w:val="en-US"/>
              </w:rPr>
            </w:pPr>
            <w:r>
              <w:rPr>
                <w:rFonts w:ascii="Calibri" w:eastAsia="Calibri" w:hAnsi="Calibri" w:cs="Calibri"/>
                <w:sz w:val="22"/>
                <w:lang w:val="en-US"/>
              </w:rPr>
              <w:t>Felidae</w:t>
            </w:r>
          </w:p>
        </w:tc>
        <w:tc>
          <w:tcPr>
            <w:tcW w:w="1381" w:type="dxa"/>
          </w:tcPr>
          <w:p w14:paraId="72C160A8" w14:textId="68257284"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0.82</w:t>
            </w:r>
          </w:p>
        </w:tc>
        <w:tc>
          <w:tcPr>
            <w:tcW w:w="1897" w:type="dxa"/>
            <w:gridSpan w:val="2"/>
          </w:tcPr>
          <w:p w14:paraId="7FA5FB53" w14:textId="76CBD45A"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27</w:t>
            </w:r>
          </w:p>
        </w:tc>
        <w:tc>
          <w:tcPr>
            <w:tcW w:w="2111" w:type="dxa"/>
            <w:gridSpan w:val="2"/>
          </w:tcPr>
          <w:p w14:paraId="1DA792EB"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6D606F23" w14:textId="77777777" w:rsidTr="00E040E0">
        <w:trPr>
          <w:trHeight w:val="463"/>
        </w:trPr>
        <w:tc>
          <w:tcPr>
            <w:tcW w:w="3464" w:type="dxa"/>
            <w:gridSpan w:val="2"/>
          </w:tcPr>
          <w:p w14:paraId="45BDD89C" w14:textId="0F9E1352" w:rsidR="00E040E0" w:rsidRPr="00E040E0" w:rsidRDefault="00E040E0" w:rsidP="00F05356">
            <w:pPr>
              <w:spacing w:before="0" w:after="160" w:line="259" w:lineRule="auto"/>
              <w:contextualSpacing/>
              <w:rPr>
                <w:rFonts w:ascii="Calibri" w:eastAsia="Calibri" w:hAnsi="Calibri" w:cs="Calibri"/>
                <w:sz w:val="22"/>
                <w:lang w:val="en-US"/>
              </w:rPr>
            </w:pPr>
            <w:r>
              <w:rPr>
                <w:rFonts w:ascii="Calibri" w:eastAsia="Calibri" w:hAnsi="Calibri" w:cs="Calibri"/>
                <w:sz w:val="22"/>
                <w:lang w:val="en-US"/>
              </w:rPr>
              <w:t>Herpestidae</w:t>
            </w:r>
          </w:p>
        </w:tc>
        <w:tc>
          <w:tcPr>
            <w:tcW w:w="1381" w:type="dxa"/>
          </w:tcPr>
          <w:p w14:paraId="1F2BADF1" w14:textId="57F2A182"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0.00</w:t>
            </w:r>
          </w:p>
        </w:tc>
        <w:tc>
          <w:tcPr>
            <w:tcW w:w="1897" w:type="dxa"/>
            <w:gridSpan w:val="2"/>
          </w:tcPr>
          <w:p w14:paraId="69BCC526"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r w:rsidRPr="000B17D6">
              <w:rPr>
                <w:rFonts w:ascii="Calibri" w:eastAsia="Calibri" w:hAnsi="Calibri" w:cs="Calibri"/>
                <w:sz w:val="22"/>
                <w:lang w:val="en-US"/>
              </w:rPr>
              <w:t>4</w:t>
            </w:r>
          </w:p>
        </w:tc>
        <w:tc>
          <w:tcPr>
            <w:tcW w:w="2111" w:type="dxa"/>
            <w:gridSpan w:val="2"/>
          </w:tcPr>
          <w:p w14:paraId="09E43167"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r w:rsidR="00E040E0" w:rsidRPr="000B17D6" w14:paraId="722E7DB5" w14:textId="77777777" w:rsidTr="00E040E0">
        <w:trPr>
          <w:trHeight w:val="405"/>
        </w:trPr>
        <w:tc>
          <w:tcPr>
            <w:tcW w:w="3464" w:type="dxa"/>
            <w:gridSpan w:val="2"/>
          </w:tcPr>
          <w:p w14:paraId="27947AFE" w14:textId="477768EB" w:rsidR="00E040E0" w:rsidRPr="00E040E0" w:rsidRDefault="00E040E0" w:rsidP="00F05356">
            <w:pPr>
              <w:spacing w:before="0" w:after="160" w:line="259" w:lineRule="auto"/>
              <w:contextualSpacing/>
              <w:rPr>
                <w:rFonts w:ascii="Calibri" w:eastAsia="Calibri" w:hAnsi="Calibri" w:cs="Calibri"/>
                <w:sz w:val="22"/>
                <w:lang w:val="en-US"/>
              </w:rPr>
            </w:pPr>
            <w:r>
              <w:rPr>
                <w:rFonts w:ascii="Calibri" w:eastAsia="Calibri" w:hAnsi="Calibri" w:cs="Calibri"/>
                <w:sz w:val="22"/>
                <w:lang w:val="en-US"/>
              </w:rPr>
              <w:t>Ursidae</w:t>
            </w:r>
          </w:p>
        </w:tc>
        <w:tc>
          <w:tcPr>
            <w:tcW w:w="1381" w:type="dxa"/>
          </w:tcPr>
          <w:p w14:paraId="063F1DB2" w14:textId="13493A01"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0.79</w:t>
            </w:r>
          </w:p>
        </w:tc>
        <w:tc>
          <w:tcPr>
            <w:tcW w:w="1897" w:type="dxa"/>
            <w:gridSpan w:val="2"/>
          </w:tcPr>
          <w:p w14:paraId="3E62EAB7" w14:textId="142080E6" w:rsidR="00E040E0" w:rsidRPr="000B17D6" w:rsidRDefault="00E040E0" w:rsidP="00F05356">
            <w:pPr>
              <w:spacing w:before="0" w:after="160" w:line="259" w:lineRule="auto"/>
              <w:contextualSpacing/>
              <w:jc w:val="center"/>
              <w:rPr>
                <w:rFonts w:ascii="Calibri" w:eastAsia="Calibri" w:hAnsi="Calibri" w:cs="Calibri"/>
                <w:sz w:val="22"/>
                <w:lang w:val="en-US"/>
              </w:rPr>
            </w:pPr>
            <w:r>
              <w:rPr>
                <w:rFonts w:ascii="Calibri" w:eastAsia="Calibri" w:hAnsi="Calibri" w:cs="Calibri"/>
                <w:sz w:val="22"/>
                <w:lang w:val="en-US"/>
              </w:rPr>
              <w:t>12</w:t>
            </w:r>
          </w:p>
        </w:tc>
        <w:tc>
          <w:tcPr>
            <w:tcW w:w="2111" w:type="dxa"/>
            <w:gridSpan w:val="2"/>
          </w:tcPr>
          <w:p w14:paraId="73D33908" w14:textId="77777777" w:rsidR="00E040E0" w:rsidRPr="000B17D6" w:rsidRDefault="00E040E0" w:rsidP="00F05356">
            <w:pPr>
              <w:spacing w:before="0" w:after="160" w:line="259" w:lineRule="auto"/>
              <w:contextualSpacing/>
              <w:jc w:val="center"/>
              <w:rPr>
                <w:rFonts w:ascii="Calibri" w:eastAsia="Calibri" w:hAnsi="Calibri" w:cs="Calibri"/>
                <w:sz w:val="22"/>
                <w:lang w:val="en-US"/>
              </w:rPr>
            </w:pPr>
          </w:p>
        </w:tc>
      </w:tr>
    </w:tbl>
    <w:p w14:paraId="6ADED989" w14:textId="5DB71EC5" w:rsidR="005D7910" w:rsidRPr="000B17D6" w:rsidRDefault="005D7910" w:rsidP="005D7910">
      <w:pPr>
        <w:rPr>
          <w:szCs w:val="24"/>
        </w:rPr>
      </w:pPr>
    </w:p>
    <w:p w14:paraId="478D8026" w14:textId="77777777" w:rsidR="00CB43D5" w:rsidRPr="000B17D6" w:rsidRDefault="00CB43D5" w:rsidP="00CB43D5">
      <w:pPr>
        <w:pStyle w:val="berschrift1"/>
      </w:pPr>
      <w:r w:rsidRPr="000B17D6">
        <w:t>Conflict of Interest</w:t>
      </w:r>
    </w:p>
    <w:p w14:paraId="55E438B5" w14:textId="77777777" w:rsidR="00CB43D5" w:rsidRPr="000B17D6" w:rsidRDefault="00CB43D5" w:rsidP="00CB43D5">
      <w:r w:rsidRPr="000B17D6">
        <w:rPr>
          <w:rFonts w:eastAsia="Times New Roman" w:cs="Times New Roman"/>
          <w:szCs w:val="24"/>
          <w:lang w:eastAsia="en-GB"/>
        </w:rPr>
        <w:t>The authors declare that the research was conducted in the absence of any commercial or financial relationships that could be construed as a potential conflict of interest.</w:t>
      </w:r>
    </w:p>
    <w:p w14:paraId="2F606C58" w14:textId="77777777" w:rsidR="00045678" w:rsidRPr="000B17D6" w:rsidRDefault="00045678" w:rsidP="00045678">
      <w:pPr>
        <w:pStyle w:val="berschrift1"/>
      </w:pPr>
      <w:r w:rsidRPr="000B17D6">
        <w:t>Author Contributions</w:t>
      </w:r>
    </w:p>
    <w:p w14:paraId="212937B9" w14:textId="12450FED" w:rsidR="00045678" w:rsidRPr="000B17D6" w:rsidRDefault="00853C34" w:rsidP="00265660">
      <w:r w:rsidRPr="000B17D6">
        <w:t>Franziska Zoelzer: Conceptualization (lead); formal analysis (lead); methodology (equal); writing – original draft (lead). Daniel Monteiro: Conceptualization (supporting), software (lead), methodology (equal), writing – review and editing (equal). Paul W. Dierkes: Funding acquisition (lead), supervision (lead), writing – review and editing (equal).</w:t>
      </w:r>
    </w:p>
    <w:p w14:paraId="454B802F" w14:textId="77777777" w:rsidR="00AC3EA3" w:rsidRPr="000B17D6" w:rsidRDefault="00AC3EA3" w:rsidP="00A53000">
      <w:pPr>
        <w:pStyle w:val="berschrift1"/>
      </w:pPr>
      <w:r w:rsidRPr="000B17D6">
        <w:t>Funding</w:t>
      </w:r>
    </w:p>
    <w:p w14:paraId="118E3701" w14:textId="77777777" w:rsidR="00305C9C" w:rsidRPr="00305C9C" w:rsidRDefault="00305C9C" w:rsidP="00305C9C">
      <w:pPr>
        <w:pStyle w:val="berschrift1"/>
        <w:numPr>
          <w:ilvl w:val="0"/>
          <w:numId w:val="0"/>
        </w:numPr>
      </w:pPr>
      <w:bookmarkStart w:id="0" w:name="_GoBack"/>
      <w:bookmarkEnd w:id="0"/>
      <w:r w:rsidRPr="00305C9C">
        <w:rPr>
          <w:rFonts w:eastAsia="Times New Roman"/>
          <w:b w:val="0"/>
          <w:lang w:eastAsia="en-GB"/>
        </w:rPr>
        <w:t>Open-access funding enabled</w:t>
      </w:r>
      <w:r w:rsidRPr="00305C9C">
        <w:rPr>
          <w:rFonts w:eastAsia="Times New Roman"/>
          <w:b w:val="0"/>
          <w:lang w:eastAsia="en-GB"/>
        </w:rPr>
        <w:tab/>
        <w:t>and organized by Open-Access publication fond of the Goethe University. F. Zoelzer and P.W. Dierkes were supported by Opel-Zoo Foundation Professorship in Zoo Biology from the “von Opel</w:t>
      </w:r>
      <w:r w:rsidRPr="00305C9C">
        <w:rPr>
          <w:rFonts w:eastAsia="Times New Roman"/>
          <w:b w:val="0"/>
          <w:lang w:eastAsia="en-GB"/>
        </w:rPr>
        <w:tab/>
        <w:t xml:space="preserve">Hessische Zoostiftung” and by the “Vereinigung von Freunden und Förderern der Goethe-Universität e.V.”. </w:t>
      </w:r>
    </w:p>
    <w:p w14:paraId="0C176A87" w14:textId="72CF30C0" w:rsidR="006B2D5B" w:rsidRDefault="006B2D5B" w:rsidP="00305C9C">
      <w:pPr>
        <w:pStyle w:val="berschrift1"/>
      </w:pPr>
      <w:r w:rsidRPr="000B17D6">
        <w:t>Acknowledgments</w:t>
      </w:r>
    </w:p>
    <w:p w14:paraId="2149FA45" w14:textId="72B61760" w:rsidR="007C4127" w:rsidRPr="000B17D6" w:rsidRDefault="007C4127" w:rsidP="00AE0D75">
      <w:pPr>
        <w:jc w:val="both"/>
        <w:rPr>
          <w:szCs w:val="24"/>
          <w:shd w:val="clear" w:color="auto" w:fill="FFFFFF"/>
        </w:rPr>
      </w:pPr>
      <w:r w:rsidRPr="000B17D6">
        <w:rPr>
          <w:szCs w:val="24"/>
          <w:shd w:val="clear" w:color="auto" w:fill="FFFFFF"/>
        </w:rPr>
        <w:t xml:space="preserve">We gratefully acknowledge support from the directors, curators and especially keepers of Berlin zoo, Tierpark Berlin, Vivarium Darmstadt, Zoo Dortmund, Zoo Duisburg, Zoo Frankfurt, Zoom Erlebniswelt Gelsenkirchen, Zoo Heidelberg, Kölner Zoo, Zoo Krefeld, Zoo Landau in der Pfalz, Zoo Neuwied, Tiergarten Nürnberg, Opel-Zoo, Zoo Schwerin, Wilhelma Stuttgart and Wuppertal Zoo, who enabled this project. </w:t>
      </w:r>
    </w:p>
    <w:p w14:paraId="47DD288C" w14:textId="77777777" w:rsidR="007C4127" w:rsidRPr="000B17D6" w:rsidRDefault="007C4127" w:rsidP="00792043">
      <w:pPr>
        <w:rPr>
          <w:szCs w:val="24"/>
          <w:shd w:val="clear" w:color="auto" w:fill="FFFFFF"/>
        </w:rPr>
      </w:pPr>
    </w:p>
    <w:p w14:paraId="226E43B4" w14:textId="77777777" w:rsidR="003B3C40" w:rsidRPr="000B17D6" w:rsidRDefault="003B3C40" w:rsidP="0088513A">
      <w:pPr>
        <w:pStyle w:val="Listenabsatz"/>
        <w:numPr>
          <w:ilvl w:val="0"/>
          <w:numId w:val="22"/>
        </w:numPr>
        <w:spacing w:before="240"/>
        <w:contextualSpacing w:val="0"/>
        <w:outlineLvl w:val="0"/>
        <w:rPr>
          <w:b/>
          <w:vanish/>
        </w:rPr>
      </w:pPr>
    </w:p>
    <w:p w14:paraId="4A48A063" w14:textId="77777777" w:rsidR="003B3C40" w:rsidRPr="000B17D6" w:rsidRDefault="003B3C40" w:rsidP="0088513A">
      <w:pPr>
        <w:pStyle w:val="Listenabsatz"/>
        <w:numPr>
          <w:ilvl w:val="0"/>
          <w:numId w:val="22"/>
        </w:numPr>
        <w:spacing w:before="240"/>
        <w:contextualSpacing w:val="0"/>
        <w:outlineLvl w:val="0"/>
        <w:rPr>
          <w:b/>
          <w:vanish/>
        </w:rPr>
      </w:pPr>
    </w:p>
    <w:p w14:paraId="62C9D2F4" w14:textId="77777777" w:rsidR="003B3C40" w:rsidRPr="000B17D6" w:rsidRDefault="003B3C40" w:rsidP="0088513A">
      <w:pPr>
        <w:pStyle w:val="Listenabsatz"/>
        <w:numPr>
          <w:ilvl w:val="0"/>
          <w:numId w:val="22"/>
        </w:numPr>
        <w:spacing w:before="240"/>
        <w:contextualSpacing w:val="0"/>
        <w:outlineLvl w:val="0"/>
        <w:rPr>
          <w:b/>
          <w:vanish/>
        </w:rPr>
      </w:pPr>
    </w:p>
    <w:p w14:paraId="11AD5495" w14:textId="77777777" w:rsidR="003B3C40" w:rsidRPr="000B17D6" w:rsidRDefault="003B3C40" w:rsidP="0088513A">
      <w:pPr>
        <w:pStyle w:val="Listenabsatz"/>
        <w:numPr>
          <w:ilvl w:val="0"/>
          <w:numId w:val="22"/>
        </w:numPr>
        <w:spacing w:before="240"/>
        <w:contextualSpacing w:val="0"/>
        <w:outlineLvl w:val="0"/>
        <w:rPr>
          <w:b/>
          <w:vanish/>
        </w:rPr>
      </w:pPr>
    </w:p>
    <w:p w14:paraId="2D5612BE" w14:textId="77777777" w:rsidR="003B3C40" w:rsidRPr="000B17D6" w:rsidRDefault="003B3C40" w:rsidP="0088513A">
      <w:pPr>
        <w:pStyle w:val="Listenabsatz"/>
        <w:numPr>
          <w:ilvl w:val="0"/>
          <w:numId w:val="22"/>
        </w:numPr>
        <w:spacing w:before="240"/>
        <w:contextualSpacing w:val="0"/>
        <w:outlineLvl w:val="0"/>
        <w:rPr>
          <w:b/>
          <w:vanish/>
        </w:rPr>
      </w:pPr>
    </w:p>
    <w:p w14:paraId="29F94177" w14:textId="77777777" w:rsidR="003B3C40" w:rsidRPr="000B17D6" w:rsidRDefault="003B3C40" w:rsidP="0088513A">
      <w:pPr>
        <w:pStyle w:val="Listenabsatz"/>
        <w:numPr>
          <w:ilvl w:val="0"/>
          <w:numId w:val="22"/>
        </w:numPr>
        <w:spacing w:before="240"/>
        <w:contextualSpacing w:val="0"/>
        <w:outlineLvl w:val="0"/>
        <w:rPr>
          <w:b/>
          <w:vanish/>
        </w:rPr>
      </w:pPr>
    </w:p>
    <w:p w14:paraId="76EF591C" w14:textId="77777777" w:rsidR="003B3C40" w:rsidRPr="000B17D6" w:rsidRDefault="003B3C40" w:rsidP="0088513A">
      <w:pPr>
        <w:pStyle w:val="Listenabsatz"/>
        <w:numPr>
          <w:ilvl w:val="0"/>
          <w:numId w:val="22"/>
        </w:numPr>
        <w:spacing w:before="240"/>
        <w:contextualSpacing w:val="0"/>
        <w:outlineLvl w:val="0"/>
        <w:rPr>
          <w:b/>
          <w:vanish/>
        </w:rPr>
      </w:pPr>
    </w:p>
    <w:p w14:paraId="7CDDEECE" w14:textId="77777777" w:rsidR="003B3C40" w:rsidRPr="000B17D6" w:rsidRDefault="003B3C40" w:rsidP="0088513A">
      <w:pPr>
        <w:pStyle w:val="Listenabsatz"/>
        <w:numPr>
          <w:ilvl w:val="0"/>
          <w:numId w:val="22"/>
        </w:numPr>
        <w:spacing w:before="240"/>
        <w:contextualSpacing w:val="0"/>
        <w:outlineLvl w:val="0"/>
        <w:rPr>
          <w:b/>
          <w:vanish/>
        </w:rPr>
      </w:pPr>
    </w:p>
    <w:p w14:paraId="733C04B9" w14:textId="77777777" w:rsidR="003B3C40" w:rsidRPr="000B17D6" w:rsidRDefault="003B3C40" w:rsidP="0088513A">
      <w:pPr>
        <w:pStyle w:val="Listenabsatz"/>
        <w:numPr>
          <w:ilvl w:val="0"/>
          <w:numId w:val="22"/>
        </w:numPr>
        <w:spacing w:before="240"/>
        <w:contextualSpacing w:val="0"/>
        <w:outlineLvl w:val="0"/>
        <w:rPr>
          <w:b/>
          <w:vanish/>
        </w:rPr>
      </w:pPr>
    </w:p>
    <w:p w14:paraId="47C49A3C" w14:textId="77777777" w:rsidR="003B3C40" w:rsidRPr="000B17D6" w:rsidRDefault="003B3C40" w:rsidP="0088513A">
      <w:pPr>
        <w:pStyle w:val="Listenabsatz"/>
        <w:numPr>
          <w:ilvl w:val="0"/>
          <w:numId w:val="22"/>
        </w:numPr>
        <w:spacing w:before="240"/>
        <w:contextualSpacing w:val="0"/>
        <w:outlineLvl w:val="0"/>
        <w:rPr>
          <w:b/>
          <w:vanish/>
        </w:rPr>
      </w:pPr>
    </w:p>
    <w:p w14:paraId="171B4C39" w14:textId="77777777" w:rsidR="003B3C40" w:rsidRPr="000B17D6" w:rsidRDefault="003B3C40" w:rsidP="0088513A">
      <w:pPr>
        <w:pStyle w:val="Listenabsatz"/>
        <w:numPr>
          <w:ilvl w:val="0"/>
          <w:numId w:val="22"/>
        </w:numPr>
        <w:spacing w:before="240"/>
        <w:contextualSpacing w:val="0"/>
        <w:outlineLvl w:val="0"/>
        <w:rPr>
          <w:b/>
          <w:vanish/>
        </w:rPr>
      </w:pPr>
    </w:p>
    <w:p w14:paraId="1683A2F0" w14:textId="7D1F0552" w:rsidR="0088513A" w:rsidRPr="000B17D6" w:rsidRDefault="0088513A" w:rsidP="00551A47">
      <w:pPr>
        <w:pStyle w:val="berschrift1"/>
        <w:numPr>
          <w:ilvl w:val="0"/>
          <w:numId w:val="23"/>
        </w:numPr>
      </w:pPr>
      <w:r w:rsidRPr="000B17D6">
        <w:t>Data Availability Statement</w:t>
      </w:r>
    </w:p>
    <w:p w14:paraId="7168EF0B" w14:textId="238C03D4" w:rsidR="00DD5C97" w:rsidRDefault="00DD5C97" w:rsidP="008C35C1">
      <w:pPr>
        <w:rPr>
          <w:rFonts w:cs="Times New Roman"/>
          <w:szCs w:val="24"/>
        </w:rPr>
      </w:pPr>
      <w:r>
        <w:rPr>
          <w:rFonts w:cs="Times New Roman"/>
          <w:szCs w:val="24"/>
        </w:rPr>
        <w:t xml:space="preserve">The dataset generated and analyzed for </w:t>
      </w:r>
      <w:r w:rsidR="0088513A" w:rsidRPr="000B17D6">
        <w:rPr>
          <w:rFonts w:cs="Times New Roman"/>
          <w:szCs w:val="24"/>
        </w:rPr>
        <w:t xml:space="preserve">this study can be found in the </w:t>
      </w:r>
      <w:r>
        <w:rPr>
          <w:rFonts w:cs="Times New Roman"/>
          <w:szCs w:val="24"/>
        </w:rPr>
        <w:t>NCBI SRA under the BioProjects PRJNA1068843 (all samples), PRJNA912880 (all samples) and PRJNA716130 (BioSamples: SAMN18396855-SAMN18396844, SAMN18396842</w:t>
      </w:r>
      <w:r w:rsidR="008C35C1">
        <w:rPr>
          <w:rFonts w:cs="Times New Roman"/>
          <w:szCs w:val="24"/>
        </w:rPr>
        <w:t>-</w:t>
      </w:r>
      <w:r>
        <w:rPr>
          <w:rFonts w:cs="Times New Roman"/>
          <w:szCs w:val="24"/>
        </w:rPr>
        <w:t>SAMN18396841, SAMN18396837</w:t>
      </w:r>
      <w:r w:rsidR="008C35C1">
        <w:rPr>
          <w:rFonts w:cs="Times New Roman"/>
          <w:szCs w:val="24"/>
        </w:rPr>
        <w:t>-</w:t>
      </w:r>
      <w:r>
        <w:rPr>
          <w:rFonts w:cs="Times New Roman"/>
          <w:szCs w:val="24"/>
        </w:rPr>
        <w:t>SAMN18396824, SAMN18396821</w:t>
      </w:r>
      <w:r w:rsidR="008C35C1">
        <w:rPr>
          <w:rFonts w:cs="Times New Roman"/>
          <w:szCs w:val="24"/>
        </w:rPr>
        <w:t>-</w:t>
      </w:r>
      <w:r>
        <w:rPr>
          <w:rFonts w:cs="Times New Roman"/>
          <w:szCs w:val="24"/>
        </w:rPr>
        <w:t>SAMN18396812, SAMN18396808</w:t>
      </w:r>
      <w:r w:rsidR="008C35C1">
        <w:rPr>
          <w:rFonts w:cs="Times New Roman"/>
          <w:szCs w:val="24"/>
        </w:rPr>
        <w:t>-</w:t>
      </w:r>
      <w:r>
        <w:rPr>
          <w:rFonts w:cs="Times New Roman"/>
          <w:szCs w:val="24"/>
        </w:rPr>
        <w:t>SAMN18396806, SAMN18396799</w:t>
      </w:r>
      <w:r w:rsidR="008C35C1">
        <w:rPr>
          <w:rFonts w:cs="Times New Roman"/>
          <w:szCs w:val="24"/>
        </w:rPr>
        <w:t>-</w:t>
      </w:r>
      <w:r>
        <w:rPr>
          <w:rFonts w:cs="Times New Roman"/>
          <w:szCs w:val="24"/>
        </w:rPr>
        <w:t>SAMN18396795, SAMN18396791</w:t>
      </w:r>
      <w:r w:rsidR="008C35C1">
        <w:rPr>
          <w:rFonts w:cs="Times New Roman"/>
          <w:szCs w:val="24"/>
        </w:rPr>
        <w:t>-</w:t>
      </w:r>
      <w:r>
        <w:rPr>
          <w:rFonts w:cs="Times New Roman"/>
          <w:szCs w:val="24"/>
        </w:rPr>
        <w:t>SAMN1839679, SAMN18396783</w:t>
      </w:r>
      <w:r w:rsidR="008C35C1">
        <w:rPr>
          <w:rFonts w:cs="Times New Roman"/>
          <w:szCs w:val="24"/>
        </w:rPr>
        <w:t>-</w:t>
      </w:r>
      <w:r>
        <w:rPr>
          <w:rFonts w:cs="Times New Roman"/>
          <w:szCs w:val="24"/>
        </w:rPr>
        <w:t>SAMN18396762, SAMN18396755</w:t>
      </w:r>
      <w:r w:rsidR="008C35C1">
        <w:rPr>
          <w:rFonts w:cs="Times New Roman"/>
          <w:szCs w:val="24"/>
        </w:rPr>
        <w:t>-</w:t>
      </w:r>
      <w:r>
        <w:rPr>
          <w:rFonts w:cs="Times New Roman"/>
          <w:szCs w:val="24"/>
        </w:rPr>
        <w:t>SAMN18396754, SAMN18396750</w:t>
      </w:r>
      <w:r w:rsidR="008C35C1">
        <w:rPr>
          <w:rFonts w:cs="Times New Roman"/>
          <w:szCs w:val="24"/>
        </w:rPr>
        <w:t>-</w:t>
      </w:r>
      <w:r>
        <w:rPr>
          <w:rFonts w:cs="Times New Roman"/>
          <w:szCs w:val="24"/>
        </w:rPr>
        <w:t>SAMN18396741, SAMN18396732</w:t>
      </w:r>
      <w:r w:rsidR="008C35C1">
        <w:rPr>
          <w:rFonts w:cs="Times New Roman"/>
          <w:szCs w:val="24"/>
        </w:rPr>
        <w:t>-</w:t>
      </w:r>
      <w:r>
        <w:rPr>
          <w:rFonts w:cs="Times New Roman"/>
          <w:szCs w:val="24"/>
        </w:rPr>
        <w:t>SAMN18396730, SAMN18396727</w:t>
      </w:r>
      <w:r w:rsidR="008C35C1">
        <w:rPr>
          <w:rFonts w:cs="Times New Roman"/>
          <w:szCs w:val="24"/>
        </w:rPr>
        <w:t>-</w:t>
      </w:r>
      <w:r>
        <w:rPr>
          <w:rFonts w:cs="Times New Roman"/>
          <w:szCs w:val="24"/>
        </w:rPr>
        <w:t>SAMN18396722, SAMN18396705</w:t>
      </w:r>
      <w:r w:rsidR="008C35C1">
        <w:rPr>
          <w:rFonts w:cs="Times New Roman"/>
          <w:szCs w:val="24"/>
        </w:rPr>
        <w:t>-</w:t>
      </w:r>
      <w:r>
        <w:rPr>
          <w:rFonts w:cs="Times New Roman"/>
          <w:szCs w:val="24"/>
        </w:rPr>
        <w:t>SAMN18396678, SAMN18396676</w:t>
      </w:r>
      <w:r w:rsidR="008C35C1">
        <w:rPr>
          <w:rFonts w:cs="Times New Roman"/>
          <w:szCs w:val="24"/>
        </w:rPr>
        <w:t>-</w:t>
      </w:r>
      <w:r>
        <w:rPr>
          <w:rFonts w:cs="Times New Roman"/>
          <w:szCs w:val="24"/>
        </w:rPr>
        <w:t>SAMN18396652, SAMN18396649, SAMN18396644</w:t>
      </w:r>
      <w:r w:rsidR="008C35C1">
        <w:rPr>
          <w:rFonts w:cs="Times New Roman"/>
          <w:szCs w:val="24"/>
        </w:rPr>
        <w:t>-</w:t>
      </w:r>
      <w:r>
        <w:rPr>
          <w:rFonts w:cs="Times New Roman"/>
          <w:szCs w:val="24"/>
        </w:rPr>
        <w:t>SAMN18396643, SAMN18396638</w:t>
      </w:r>
      <w:r w:rsidR="008C35C1">
        <w:rPr>
          <w:rFonts w:cs="Times New Roman"/>
          <w:szCs w:val="24"/>
        </w:rPr>
        <w:t>-</w:t>
      </w:r>
      <w:r>
        <w:rPr>
          <w:rFonts w:cs="Times New Roman"/>
          <w:szCs w:val="24"/>
        </w:rPr>
        <w:t>SAMN18396636, SAMN18396628</w:t>
      </w:r>
      <w:r w:rsidR="008C35C1">
        <w:rPr>
          <w:rFonts w:cs="Times New Roman"/>
          <w:szCs w:val="24"/>
        </w:rPr>
        <w:t>-</w:t>
      </w:r>
      <w:r>
        <w:rPr>
          <w:rFonts w:cs="Times New Roman"/>
          <w:szCs w:val="24"/>
        </w:rPr>
        <w:t>SAMN18396623, SAMN18396620</w:t>
      </w:r>
      <w:r w:rsidR="008C35C1">
        <w:rPr>
          <w:rFonts w:cs="Times New Roman"/>
          <w:szCs w:val="24"/>
        </w:rPr>
        <w:t>-</w:t>
      </w:r>
      <w:r>
        <w:rPr>
          <w:rFonts w:cs="Times New Roman"/>
          <w:szCs w:val="24"/>
        </w:rPr>
        <w:t>SAMN18396618, SAMN18396614</w:t>
      </w:r>
      <w:r w:rsidR="008C35C1">
        <w:rPr>
          <w:rFonts w:cs="Times New Roman"/>
          <w:szCs w:val="24"/>
        </w:rPr>
        <w:t>-</w:t>
      </w:r>
      <w:r>
        <w:rPr>
          <w:rFonts w:cs="Times New Roman"/>
          <w:szCs w:val="24"/>
        </w:rPr>
        <w:t>SAMN18396612, SAMN18396608, SAMN18396602</w:t>
      </w:r>
      <w:r w:rsidR="008C35C1">
        <w:rPr>
          <w:rFonts w:cs="Times New Roman"/>
          <w:szCs w:val="24"/>
        </w:rPr>
        <w:t>-</w:t>
      </w:r>
      <w:r>
        <w:rPr>
          <w:rFonts w:cs="Times New Roman"/>
          <w:szCs w:val="24"/>
        </w:rPr>
        <w:t>SAMN18396585, SAMN18396583,</w:t>
      </w:r>
      <w:r w:rsidRPr="00DD5C97">
        <w:rPr>
          <w:rFonts w:cs="Times New Roman"/>
          <w:szCs w:val="24"/>
        </w:rPr>
        <w:t xml:space="preserve"> </w:t>
      </w:r>
      <w:r>
        <w:rPr>
          <w:rFonts w:cs="Times New Roman"/>
          <w:szCs w:val="24"/>
        </w:rPr>
        <w:t>SAMN18396581</w:t>
      </w:r>
      <w:r w:rsidR="008C35C1">
        <w:rPr>
          <w:rFonts w:cs="Times New Roman"/>
          <w:szCs w:val="24"/>
        </w:rPr>
        <w:t>-</w:t>
      </w:r>
      <w:r>
        <w:rPr>
          <w:rFonts w:cs="Times New Roman"/>
          <w:szCs w:val="24"/>
        </w:rPr>
        <w:t>SAMN18396577, SAMN18396573</w:t>
      </w:r>
      <w:r w:rsidR="008C35C1">
        <w:rPr>
          <w:rFonts w:cs="Times New Roman"/>
          <w:szCs w:val="24"/>
        </w:rPr>
        <w:t>-</w:t>
      </w:r>
      <w:r>
        <w:rPr>
          <w:rFonts w:cs="Times New Roman"/>
          <w:szCs w:val="24"/>
        </w:rPr>
        <w:t>SAMN18396566, SAMN18396560</w:t>
      </w:r>
      <w:r w:rsidR="008C35C1">
        <w:rPr>
          <w:rFonts w:cs="Times New Roman"/>
          <w:szCs w:val="24"/>
        </w:rPr>
        <w:t>-</w:t>
      </w:r>
      <w:r>
        <w:rPr>
          <w:rFonts w:cs="Times New Roman"/>
          <w:szCs w:val="24"/>
        </w:rPr>
        <w:t>SAMN18396555, SAMN18396551</w:t>
      </w:r>
      <w:r w:rsidR="008C35C1">
        <w:rPr>
          <w:rFonts w:cs="Times New Roman"/>
          <w:szCs w:val="24"/>
        </w:rPr>
        <w:t>-</w:t>
      </w:r>
      <w:r>
        <w:rPr>
          <w:rFonts w:cs="Times New Roman"/>
          <w:szCs w:val="24"/>
        </w:rPr>
        <w:t>SAMN18396523, SAMN18396520</w:t>
      </w:r>
      <w:r w:rsidR="008C35C1">
        <w:rPr>
          <w:rFonts w:cs="Times New Roman"/>
          <w:szCs w:val="24"/>
        </w:rPr>
        <w:t>-</w:t>
      </w:r>
      <w:r>
        <w:rPr>
          <w:rFonts w:cs="Times New Roman"/>
          <w:szCs w:val="24"/>
        </w:rPr>
        <w:t>SAMN18396512, SAMN18396505</w:t>
      </w:r>
      <w:r w:rsidR="008C35C1">
        <w:rPr>
          <w:rFonts w:cs="Times New Roman"/>
          <w:szCs w:val="24"/>
        </w:rPr>
        <w:t>-</w:t>
      </w:r>
      <w:r>
        <w:rPr>
          <w:rFonts w:cs="Times New Roman"/>
          <w:szCs w:val="24"/>
        </w:rPr>
        <w:t>SAMN18396492, SAMN18396485</w:t>
      </w:r>
      <w:r w:rsidR="008C35C1">
        <w:rPr>
          <w:rFonts w:cs="Times New Roman"/>
          <w:szCs w:val="24"/>
        </w:rPr>
        <w:t>-</w:t>
      </w:r>
      <w:r>
        <w:rPr>
          <w:rFonts w:cs="Times New Roman"/>
          <w:szCs w:val="24"/>
        </w:rPr>
        <w:t>SAMN18396480, SAMN18396477</w:t>
      </w:r>
      <w:r w:rsidR="008C35C1">
        <w:rPr>
          <w:rFonts w:cs="Times New Roman"/>
          <w:szCs w:val="24"/>
        </w:rPr>
        <w:t>-</w:t>
      </w:r>
      <w:r>
        <w:rPr>
          <w:rFonts w:cs="Times New Roman"/>
          <w:szCs w:val="24"/>
        </w:rPr>
        <w:t>SAMN18396476, SAMN18396468</w:t>
      </w:r>
      <w:r w:rsidR="008C35C1">
        <w:rPr>
          <w:rFonts w:cs="Times New Roman"/>
          <w:szCs w:val="24"/>
        </w:rPr>
        <w:t>-</w:t>
      </w:r>
      <w:r>
        <w:rPr>
          <w:rFonts w:cs="Times New Roman"/>
          <w:szCs w:val="24"/>
        </w:rPr>
        <w:t>SAMN18396467, SAMN18396464</w:t>
      </w:r>
      <w:r w:rsidR="008C35C1">
        <w:rPr>
          <w:rFonts w:cs="Times New Roman"/>
          <w:szCs w:val="24"/>
        </w:rPr>
        <w:t>-</w:t>
      </w:r>
      <w:r>
        <w:rPr>
          <w:rFonts w:cs="Times New Roman"/>
          <w:szCs w:val="24"/>
        </w:rPr>
        <w:t>SAMN18396459, SAMN18396456</w:t>
      </w:r>
      <w:r w:rsidR="008C35C1">
        <w:rPr>
          <w:rFonts w:cs="Times New Roman"/>
          <w:szCs w:val="24"/>
        </w:rPr>
        <w:t>-</w:t>
      </w:r>
      <w:r>
        <w:rPr>
          <w:rFonts w:cs="Times New Roman"/>
          <w:szCs w:val="24"/>
        </w:rPr>
        <w:t>SAMN18396455, SAMN18396452</w:t>
      </w:r>
      <w:r w:rsidR="008C35C1">
        <w:rPr>
          <w:rFonts w:cs="Times New Roman"/>
          <w:szCs w:val="24"/>
        </w:rPr>
        <w:t>-</w:t>
      </w:r>
      <w:r>
        <w:rPr>
          <w:rFonts w:cs="Times New Roman"/>
          <w:szCs w:val="24"/>
        </w:rPr>
        <w:t>SAMN18396450, SAMN18396445</w:t>
      </w:r>
      <w:r w:rsidR="008C35C1">
        <w:rPr>
          <w:rFonts w:cs="Times New Roman"/>
          <w:szCs w:val="24"/>
        </w:rPr>
        <w:t>-SAMN18396433, SAMN18396422-SAMN18396421, SAMN18396411-SAMN18396397, SAMN18396392-SAMN18396386, SAMN18396384-SAMN18396383, SAMN18396377-SAMN18396372, SAMN18396364-SAMN18396363, SAMN18396359-SAMN18396353, SAMN18396351-SAMN18396346, SAMN18396344-SAMN18396343, SAMN18396337-SAMN18396325, SAMN18396323-SAMN18396313, SAMN18396309-SAMN18396308, SAMN18396303-SAMN18396273).</w:t>
      </w:r>
    </w:p>
    <w:p w14:paraId="36695D62" w14:textId="08357158" w:rsidR="00F07ACB" w:rsidRPr="00CF1696" w:rsidRDefault="00CF1696" w:rsidP="00CF1696">
      <w:pPr>
        <w:rPr>
          <w:rFonts w:cs="Times New Roman"/>
          <w:szCs w:val="24"/>
        </w:rPr>
      </w:pPr>
      <w:r w:rsidRPr="00CF1696">
        <w:rPr>
          <w:rFonts w:cs="Times New Roman"/>
          <w:szCs w:val="24"/>
        </w:rPr>
        <w:t>The logistic model is available on github: https://github.com/frankfurt-zoobiology/microbiota_ensemble_model</w:t>
      </w:r>
    </w:p>
    <w:p w14:paraId="38A41A6A" w14:textId="77777777" w:rsidR="00CF1696" w:rsidRPr="00082165" w:rsidRDefault="00CF1696" w:rsidP="006B2D5B">
      <w:pPr>
        <w:rPr>
          <w:rFonts w:cs="Times New Roman"/>
          <w:b/>
          <w:color w:val="FF0000"/>
          <w:szCs w:val="24"/>
        </w:rPr>
      </w:pPr>
    </w:p>
    <w:sdt>
      <w:sdtPr>
        <w:tag w:val="CitaviBibliography"/>
        <w:id w:val="-609196399"/>
        <w:placeholder>
          <w:docPart w:val="DefaultPlaceholder_-1854013440"/>
        </w:placeholder>
      </w:sdtPr>
      <w:sdtEndPr/>
      <w:sdtContent>
        <w:p w14:paraId="17E119FE" w14:textId="77777777" w:rsidR="00845A70" w:rsidRDefault="00BD62E3" w:rsidP="00845A70">
          <w:pPr>
            <w:pStyle w:val="CitaviBibliographyHeading"/>
          </w:pPr>
          <w:r w:rsidRPr="000B17D6">
            <w:fldChar w:fldCharType="begin"/>
          </w:r>
          <w:r w:rsidRPr="000B17D6">
            <w:instrText>ADDIN CitaviBibliography</w:instrText>
          </w:r>
          <w:r w:rsidRPr="000B17D6">
            <w:fldChar w:fldCharType="separate"/>
          </w:r>
          <w:r w:rsidR="00845A70">
            <w:t>REFERENCES</w:t>
          </w:r>
        </w:p>
        <w:p w14:paraId="3C594ECC" w14:textId="77777777" w:rsidR="00845A70" w:rsidRDefault="00845A70" w:rsidP="00845A70">
          <w:pPr>
            <w:pStyle w:val="CitaviBibliographyEntry"/>
          </w:pPr>
          <w:bookmarkStart w:id="1" w:name="_CTVL001e8536eecdbe24276aada3dd14d87985c"/>
          <w:r>
            <w:t xml:space="preserve">Abdul Rahman, N., Parks, D. H., Vanwonterghem, I., Morrison, M., Tyson, G. W., and Hugenholtz, P. (2015). A Phylogenomic Analysis of the Bacterial Phylum Fibrobacteres. </w:t>
          </w:r>
          <w:bookmarkEnd w:id="1"/>
          <w:r w:rsidRPr="00845A70">
            <w:rPr>
              <w:i/>
            </w:rPr>
            <w:t>Front Microbiol</w:t>
          </w:r>
          <w:r w:rsidRPr="00845A70">
            <w:t xml:space="preserve"> 6, 1469. doi: 10.3389/fmicb.2015.01469</w:t>
          </w:r>
        </w:p>
        <w:p w14:paraId="3B9A53F3" w14:textId="77777777" w:rsidR="00845A70" w:rsidRDefault="00845A70" w:rsidP="00845A70">
          <w:pPr>
            <w:pStyle w:val="CitaviBibliographyEntry"/>
          </w:pPr>
          <w:bookmarkStart w:id="2" w:name="_CTVL001524494dbc7c140fdafa0b23b237164ed"/>
          <w:r>
            <w:t xml:space="preserve">An, C., Okamoto, Y., Xu, S., Eo, K. Y., Kimura, J., and Yamamoto, N. (2017). Comparison of fecal microbiota of three captive carnivore species inhabiting Korea. </w:t>
          </w:r>
          <w:bookmarkEnd w:id="2"/>
          <w:r w:rsidRPr="00845A70">
            <w:rPr>
              <w:i/>
            </w:rPr>
            <w:t>J Vet Med Sci</w:t>
          </w:r>
          <w:r w:rsidRPr="00845A70">
            <w:t xml:space="preserve"> 79, 542–546. doi: 10.1292/jvms.16-0472</w:t>
          </w:r>
        </w:p>
        <w:p w14:paraId="3D458802" w14:textId="77777777" w:rsidR="00845A70" w:rsidRDefault="00845A70" w:rsidP="00845A70">
          <w:pPr>
            <w:pStyle w:val="CitaviBibliographyEntry"/>
          </w:pPr>
          <w:bookmarkStart w:id="3" w:name="_CTVL001f9eea602a5b44b4ca3d4304e9196afc3"/>
          <w:r>
            <w:t xml:space="preserve">Apprill, A., McNally, S., Parsons, R., and Weber, L. (2015). Minor revision to V4 region SSU rRNA 806R gene primer greatly increases detection of SAR11 bacterioplankton. </w:t>
          </w:r>
          <w:bookmarkEnd w:id="3"/>
          <w:r w:rsidRPr="00845A70">
            <w:rPr>
              <w:i/>
            </w:rPr>
            <w:t>Aquat. Microb. Ecol.</w:t>
          </w:r>
          <w:r w:rsidRPr="00845A70">
            <w:t xml:space="preserve"> 75, 129–137. doi: 10.3354/ame01753</w:t>
          </w:r>
        </w:p>
        <w:p w14:paraId="555312CB" w14:textId="77777777" w:rsidR="00845A70" w:rsidRDefault="00845A70" w:rsidP="00845A70">
          <w:pPr>
            <w:pStyle w:val="CitaviBibliographyEntry"/>
          </w:pPr>
          <w:bookmarkStart w:id="4" w:name="_CTVL001a33506055b8a4a64b898ae0174fa00b6"/>
          <w:r>
            <w:lastRenderedPageBreak/>
            <w:t xml:space="preserve">Badri, D. V., Jackson, M. I., and Jewell, D. E. (2021). Dietary Protein and Carbohydrate Levels Affect the Gut Microbiota and Clinical Assessment in Healthy Adult Cats. </w:t>
          </w:r>
          <w:bookmarkEnd w:id="4"/>
          <w:r w:rsidRPr="00845A70">
            <w:rPr>
              <w:i/>
            </w:rPr>
            <w:t>J Nutr</w:t>
          </w:r>
          <w:r w:rsidRPr="00845A70">
            <w:t xml:space="preserve"> 151, 3637–3650. doi: 10.1093/jn/nxab308</w:t>
          </w:r>
        </w:p>
        <w:p w14:paraId="18ADA544" w14:textId="77777777" w:rsidR="00845A70" w:rsidRDefault="00845A70" w:rsidP="00845A70">
          <w:pPr>
            <w:pStyle w:val="CitaviBibliographyEntry"/>
          </w:pPr>
          <w:bookmarkStart w:id="5" w:name="_CTVL0015761f74ad0284799a030f097fb5a11e7"/>
          <w:r>
            <w:t xml:space="preserve">Berta, A. (2011). Carnivoran Evolution: New Views on Phylogeny, Form and Function. </w:t>
          </w:r>
          <w:bookmarkEnd w:id="5"/>
          <w:r w:rsidRPr="00845A70">
            <w:rPr>
              <w:i/>
            </w:rPr>
            <w:t>Systematic Biology</w:t>
          </w:r>
          <w:r w:rsidRPr="00845A70">
            <w:t xml:space="preserve"> 60, 241–243. doi: 10.1093/sysbio/syq087</w:t>
          </w:r>
        </w:p>
        <w:p w14:paraId="288C728D" w14:textId="77777777" w:rsidR="00845A70" w:rsidRDefault="00845A70" w:rsidP="00845A70">
          <w:pPr>
            <w:pStyle w:val="CitaviBibliographyEntry"/>
          </w:pPr>
          <w:bookmarkStart w:id="6" w:name="_CTVL00140a765a9967e430fbee9ecb5cf496f05"/>
          <w:r>
            <w:t xml:space="preserve">Biagi, E., Candela, M., Fairweather-Tait, S., Franceschi, C., and Brigidi, P. (2012). Aging of the human metaorganism: the microbial counterpart. </w:t>
          </w:r>
          <w:bookmarkEnd w:id="6"/>
          <w:r w:rsidRPr="00845A70">
            <w:rPr>
              <w:i/>
            </w:rPr>
            <w:t>Age (Dordr)</w:t>
          </w:r>
          <w:r w:rsidRPr="00845A70">
            <w:t xml:space="preserve"> 34, 247–267. doi: 10.1007/s11357-011-9217-5</w:t>
          </w:r>
        </w:p>
        <w:p w14:paraId="7EE00742" w14:textId="77777777" w:rsidR="00845A70" w:rsidRDefault="00845A70" w:rsidP="00845A70">
          <w:pPr>
            <w:pStyle w:val="CitaviBibliographyEntry"/>
          </w:pPr>
          <w:bookmarkStart w:id="7" w:name="_CTVL001d9bf0e2e2b894fafa0850426e1e915dc"/>
          <w:r w:rsidRPr="00845A70">
            <w:rPr>
              <w:lang w:val="de-DE"/>
            </w:rPr>
            <w:t xml:space="preserve">Björk, J. R., Dasari, M., Grieneisen, L., and Archie, E. A. (2019). </w:t>
          </w:r>
          <w:r>
            <w:t xml:space="preserve">Primate microbiomes over time: Longitudinal answers to standing questions in microbiome research. </w:t>
          </w:r>
          <w:bookmarkEnd w:id="7"/>
          <w:r w:rsidRPr="00845A70">
            <w:rPr>
              <w:i/>
            </w:rPr>
            <w:t>Am J Primatol</w:t>
          </w:r>
          <w:r w:rsidRPr="00845A70">
            <w:t xml:space="preserve"> 81, e22970. doi: 10.1002/ajp.22970</w:t>
          </w:r>
        </w:p>
        <w:p w14:paraId="15B4133E" w14:textId="77777777" w:rsidR="00845A70" w:rsidRDefault="00845A70" w:rsidP="00845A70">
          <w:pPr>
            <w:pStyle w:val="CitaviBibliographyEntry"/>
          </w:pPr>
          <w:bookmarkStart w:id="8" w:name="_CTVL0014f369060ca3d4662b8ea866cfb2aabbd"/>
          <w:r>
            <w:t xml:space="preserve">Bokulich, N. A., Kaehler, B. D., Rideout, J. R., Dillon, M., Bolyen, E., Knight, R., et al. (2018). Optimizing taxonomic classification of marker-gene amplicon sequences with QIIME 2's q2-feature-classifier plugin. </w:t>
          </w:r>
          <w:bookmarkEnd w:id="8"/>
          <w:r w:rsidRPr="00845A70">
            <w:rPr>
              <w:i/>
            </w:rPr>
            <w:t>Microbiome</w:t>
          </w:r>
          <w:r w:rsidRPr="00845A70">
            <w:t xml:space="preserve"> 6, 90. doi: 10.1186/s40168-018-0470-z</w:t>
          </w:r>
        </w:p>
        <w:p w14:paraId="14143FB6" w14:textId="77777777" w:rsidR="00845A70" w:rsidRDefault="00845A70" w:rsidP="00845A70">
          <w:pPr>
            <w:pStyle w:val="CitaviBibliographyEntry"/>
          </w:pPr>
          <w:bookmarkStart w:id="9" w:name="_CTVL001edc6d9f8911743159ddf5d664d75b456"/>
          <w:r>
            <w:t xml:space="preserve">Bolker, B. M., Brooks, M. E., Clark, C. J., Geange, S. W., Poulsen, J. R., Stevens, M. H. H., et al. (2009). Generalized linear mixed models: a practical guide for ecology and evolution. </w:t>
          </w:r>
          <w:bookmarkEnd w:id="9"/>
          <w:r w:rsidRPr="00845A70">
            <w:rPr>
              <w:i/>
            </w:rPr>
            <w:t>Trends Ecol Evol</w:t>
          </w:r>
          <w:r w:rsidRPr="00845A70">
            <w:t xml:space="preserve"> 24, 127–135. doi: 10.1016/j.tree.2008.10.008</w:t>
          </w:r>
        </w:p>
        <w:p w14:paraId="26E052B6" w14:textId="77777777" w:rsidR="00845A70" w:rsidRDefault="00845A70" w:rsidP="00845A70">
          <w:pPr>
            <w:pStyle w:val="CitaviBibliographyEntry"/>
          </w:pPr>
          <w:bookmarkStart w:id="10" w:name="_CTVL001f9161da8fba44c5289337525366243db"/>
          <w:r>
            <w:t xml:space="preserve">Bolyen, E., Rideout, J. R., Dillon, M. R., Bokulich, N. A., Abnet, C. C., Al-Ghalith, G. A., et al. (2019). Reproducible, interactive, scalable and extensible microbiome data science using QIIME 2. </w:t>
          </w:r>
          <w:bookmarkEnd w:id="10"/>
          <w:r w:rsidRPr="00845A70">
            <w:rPr>
              <w:i/>
            </w:rPr>
            <w:t>Nat Biotechnol</w:t>
          </w:r>
          <w:r w:rsidRPr="00845A70">
            <w:t xml:space="preserve"> 37, 852–857. doi: 10.1038/s41587-019-0209-9</w:t>
          </w:r>
        </w:p>
        <w:p w14:paraId="65139C6F" w14:textId="77777777" w:rsidR="00845A70" w:rsidRDefault="00845A70" w:rsidP="00845A70">
          <w:pPr>
            <w:pStyle w:val="CitaviBibliographyEntry"/>
          </w:pPr>
          <w:bookmarkStart w:id="11" w:name="_CTVL001e7400ab60e134a5397031812fc502364"/>
          <w:r>
            <w:t xml:space="preserve">Callahan, B. J., McMurdie, P. J., Rosen, M. J., Han, A. W., Johnson, A. J. A., and Holmes, S. P. (2016). DADA2: High-resolution sample inference from Illumina amplicon data. </w:t>
          </w:r>
          <w:bookmarkEnd w:id="11"/>
          <w:r w:rsidRPr="00845A70">
            <w:rPr>
              <w:i/>
            </w:rPr>
            <w:t>Nat Methods</w:t>
          </w:r>
          <w:r w:rsidRPr="00845A70">
            <w:t xml:space="preserve"> 13, 581–583. doi: 10.1038/nmeth.3869</w:t>
          </w:r>
        </w:p>
        <w:p w14:paraId="3737D35B" w14:textId="77777777" w:rsidR="00845A70" w:rsidRPr="00845A70" w:rsidRDefault="00845A70" w:rsidP="00845A70">
          <w:pPr>
            <w:pStyle w:val="CitaviBibliographyEntry"/>
            <w:rPr>
              <w:lang w:val="de-DE"/>
            </w:rPr>
          </w:pPr>
          <w:bookmarkStart w:id="12" w:name="_CTVL00137ac7fc4e3ac46e8bc21da4655c733af"/>
          <w:r>
            <w:t xml:space="preserve">Caporaso, J. G., Lauber, C. L., Walters, W. A., Berg-Lyons, D., Huntley, J., Fierer, N., et al. (2012). Ultra-high-throughput microbial community analysis on the Illumina HiSeq and MiSeq platforms. </w:t>
          </w:r>
          <w:bookmarkEnd w:id="12"/>
          <w:r w:rsidRPr="00845A70">
            <w:rPr>
              <w:i/>
              <w:lang w:val="de-DE"/>
            </w:rPr>
            <w:t>ISME J</w:t>
          </w:r>
          <w:r w:rsidRPr="00845A70">
            <w:rPr>
              <w:lang w:val="de-DE"/>
            </w:rPr>
            <w:t xml:space="preserve"> 6, 1621–1624. doi: 10.1038/ismej.2012.8</w:t>
          </w:r>
        </w:p>
        <w:p w14:paraId="76798C62" w14:textId="77777777" w:rsidR="00845A70" w:rsidRDefault="00845A70" w:rsidP="00845A70">
          <w:pPr>
            <w:pStyle w:val="CitaviBibliographyEntry"/>
          </w:pPr>
          <w:bookmarkStart w:id="13" w:name="_CTVL00128ffb7405d4b485aacec0f9a8bfc123d"/>
          <w:r w:rsidRPr="00845A70">
            <w:rPr>
              <w:lang w:val="de-DE"/>
            </w:rPr>
            <w:lastRenderedPageBreak/>
            <w:t xml:space="preserve">Clauss, M., Lechner-Doll, M., and Streich, W. J. (2003). </w:t>
          </w:r>
          <w:r>
            <w:t xml:space="preserve">Ruminant diversification as an adaptation to the physicomechanical characteristics of forage. </w:t>
          </w:r>
          <w:bookmarkEnd w:id="13"/>
          <w:r w:rsidRPr="00845A70">
            <w:rPr>
              <w:i/>
            </w:rPr>
            <w:t>Oikos</w:t>
          </w:r>
          <w:r w:rsidRPr="00845A70">
            <w:t xml:space="preserve"> 102, 253–262. doi: 10.1034/j.1600-0706.2003.12406.x</w:t>
          </w:r>
        </w:p>
        <w:p w14:paraId="7E619E89" w14:textId="77777777" w:rsidR="00845A70" w:rsidRDefault="00845A70" w:rsidP="00845A70">
          <w:pPr>
            <w:pStyle w:val="CitaviBibliographyEntry"/>
          </w:pPr>
          <w:bookmarkStart w:id="14" w:name="_CTVL001c9a18297ee1f4151b932f86c602576fb"/>
          <w:r>
            <w:t xml:space="preserve">Deng, P., and Swanson, K. S. (2015). Gut microbiota of humans, dogs and cats: current knowledge and future opportunities and challenges. </w:t>
          </w:r>
          <w:bookmarkEnd w:id="14"/>
          <w:r w:rsidRPr="00845A70">
            <w:rPr>
              <w:i/>
            </w:rPr>
            <w:t>Br J Nutr</w:t>
          </w:r>
          <w:r w:rsidRPr="00845A70">
            <w:t xml:space="preserve"> 113 Suppl, S6-17. doi: 10.1017/S0007114514002943</w:t>
          </w:r>
        </w:p>
        <w:p w14:paraId="3B6F9E71" w14:textId="77777777" w:rsidR="00845A70" w:rsidRDefault="00845A70" w:rsidP="00845A70">
          <w:pPr>
            <w:pStyle w:val="CitaviBibliographyEntry"/>
          </w:pPr>
          <w:bookmarkStart w:id="15" w:name="_CTVL0013ca9fe0555de4a33965307f90b8b5e7b"/>
          <w:r>
            <w:t xml:space="preserve">Douglas, A. E. (2018). </w:t>
          </w:r>
          <w:bookmarkEnd w:id="15"/>
          <w:r w:rsidRPr="00845A70">
            <w:rPr>
              <w:i/>
            </w:rPr>
            <w:t>Fundamentals of Microbiome Science</w:t>
          </w:r>
          <w:r w:rsidRPr="00845A70">
            <w:t>. Princeton University Press.</w:t>
          </w:r>
        </w:p>
        <w:p w14:paraId="7C4FD7B5" w14:textId="77777777" w:rsidR="00845A70" w:rsidRDefault="00845A70" w:rsidP="00845A70">
          <w:pPr>
            <w:pStyle w:val="CitaviBibliographyEntry"/>
          </w:pPr>
          <w:bookmarkStart w:id="16" w:name="_CTVL0017b3b2c1621a840fab6d4b93782726346"/>
          <w:r>
            <w:t xml:space="preserve">Duvallet, C., Gibbons, S. M., Gurry, T., Irizarry, R. A., and Alm, E. J. (2017). Meta-analysis of gut microbiome studies identifies disease-specific and shared responses. </w:t>
          </w:r>
          <w:bookmarkEnd w:id="16"/>
          <w:r w:rsidRPr="00845A70">
            <w:rPr>
              <w:i/>
            </w:rPr>
            <w:t>Nat Commun</w:t>
          </w:r>
          <w:r w:rsidRPr="00845A70">
            <w:t xml:space="preserve"> 8, 1784. doi: 10.1038/s41467-017-01973-8</w:t>
          </w:r>
        </w:p>
        <w:p w14:paraId="22360615" w14:textId="77777777" w:rsidR="00845A70" w:rsidRDefault="00845A70" w:rsidP="00845A70">
          <w:pPr>
            <w:pStyle w:val="CitaviBibliographyEntry"/>
          </w:pPr>
          <w:bookmarkStart w:id="17" w:name="_CTVL001e032bbf997724b6581ec640eab85a322"/>
          <w:r>
            <w:t xml:space="preserve">Edwards, J. E., Shetty, S. A., van den Berg, P., Burden, F., van Doorn, D. A., Pellikaan, W. F., et al. (2020). Multi-kingdom characterization of the core equine fecal microbiota based on multiple equine (sub)species. </w:t>
          </w:r>
          <w:bookmarkEnd w:id="17"/>
          <w:r w:rsidRPr="00845A70">
            <w:rPr>
              <w:i/>
            </w:rPr>
            <w:t>Anim Microbiome</w:t>
          </w:r>
          <w:r w:rsidRPr="00845A70">
            <w:t xml:space="preserve"> 2, 6. doi: 10.1186/s42523-020-0023-1</w:t>
          </w:r>
        </w:p>
        <w:p w14:paraId="52D20AAC" w14:textId="77777777" w:rsidR="00845A70" w:rsidRDefault="00845A70" w:rsidP="00845A70">
          <w:pPr>
            <w:pStyle w:val="CitaviBibliographyEntry"/>
          </w:pPr>
          <w:bookmarkStart w:id="18" w:name="_CTVL001c568e4c013e5458b8d30163f29d0d235"/>
          <w:r>
            <w:t xml:space="preserve">Espinoza, J. L. (2018). Machine learning for tackling microbiota data and infection complications in immunocompromised patients with cancer. </w:t>
          </w:r>
          <w:bookmarkEnd w:id="18"/>
          <w:r w:rsidRPr="00845A70">
            <w:rPr>
              <w:i/>
            </w:rPr>
            <w:t>J Intern Med</w:t>
          </w:r>
          <w:r w:rsidRPr="00845A70">
            <w:t>. doi: 10.1111/joim.12746</w:t>
          </w:r>
        </w:p>
        <w:p w14:paraId="4C80B056" w14:textId="77777777" w:rsidR="00845A70" w:rsidRDefault="00845A70" w:rsidP="00845A70">
          <w:pPr>
            <w:pStyle w:val="CitaviBibliographyEntry"/>
          </w:pPr>
          <w:bookmarkStart w:id="19" w:name="_CTVL001edb0d0355bb446699f348c2b89a4ea45"/>
          <w:r>
            <w:t xml:space="preserve">Fan, P., Liu, P., Song, P., Chen, X., and Ma, X. (2017). Moderate dietary protein restriction alters the composition of gut microbiota and improves ileal barrier function in adult pig model. </w:t>
          </w:r>
          <w:bookmarkEnd w:id="19"/>
          <w:r w:rsidRPr="00845A70">
            <w:rPr>
              <w:i/>
            </w:rPr>
            <w:t>Sci Rep</w:t>
          </w:r>
          <w:r w:rsidRPr="00845A70">
            <w:t xml:space="preserve"> 7, 43412. doi: 10.1038/srep43412</w:t>
          </w:r>
        </w:p>
        <w:p w14:paraId="414E27C7" w14:textId="77777777" w:rsidR="00845A70" w:rsidRDefault="00845A70" w:rsidP="00845A70">
          <w:pPr>
            <w:pStyle w:val="CitaviBibliographyEntry"/>
          </w:pPr>
          <w:bookmarkStart w:id="20" w:name="_CTVL0018b2c3eeaaaea457f8add60cf82b1778c"/>
          <w:r>
            <w:t xml:space="preserve">Fu, H., Zhang, L., Fan, C., Liu, C., Li, W., Cheng, Q., et al. (2021). Environment and host species identity shape gut microbiota diversity in sympatric herbivorous mammals. </w:t>
          </w:r>
          <w:bookmarkEnd w:id="20"/>
          <w:r w:rsidRPr="00845A70">
            <w:rPr>
              <w:i/>
            </w:rPr>
            <w:t>Microb Biotechnol</w:t>
          </w:r>
          <w:r w:rsidRPr="00845A70">
            <w:t xml:space="preserve"> 14, 1300–1315. doi: 10.1111/1751-7915.13687</w:t>
          </w:r>
        </w:p>
        <w:p w14:paraId="4CD8ABA0" w14:textId="77777777" w:rsidR="00845A70" w:rsidRDefault="00845A70" w:rsidP="00845A70">
          <w:pPr>
            <w:pStyle w:val="CitaviBibliographyEntry"/>
          </w:pPr>
          <w:bookmarkStart w:id="21" w:name="_CTVL001fde6f7bbd4b94b658187950124092767"/>
          <w:r>
            <w:t xml:space="preserve">Giesecke, D., and van Gylswyk, N. O. (1975). A study of feeding types and certain rumen functions in six species of South African wild ruminants. </w:t>
          </w:r>
          <w:bookmarkEnd w:id="21"/>
          <w:r w:rsidRPr="00845A70">
            <w:rPr>
              <w:i/>
            </w:rPr>
            <w:t>J. Agric. Sci.</w:t>
          </w:r>
          <w:r w:rsidRPr="00845A70">
            <w:t xml:space="preserve"> 85, 75–83. doi: 10.1017/S0021859600053430</w:t>
          </w:r>
        </w:p>
        <w:p w14:paraId="685B90B7" w14:textId="77777777" w:rsidR="00845A70" w:rsidRDefault="00845A70" w:rsidP="00845A70">
          <w:pPr>
            <w:pStyle w:val="CitaviBibliographyEntry"/>
          </w:pPr>
          <w:bookmarkStart w:id="22" w:name="_CTVL0013abebcf8a8be4c0498c861d4138a899d"/>
          <w:r>
            <w:t xml:space="preserve">Ginnett, T. F., and Demment, M. W. (1997). Sex differences in giraffe foraging behavior at two spatial scales. </w:t>
          </w:r>
          <w:bookmarkEnd w:id="22"/>
          <w:r w:rsidRPr="00845A70">
            <w:rPr>
              <w:i/>
            </w:rPr>
            <w:t>Oecologia</w:t>
          </w:r>
          <w:r w:rsidRPr="00845A70">
            <w:t xml:space="preserve"> 110, 291–300. doi: 10.1007/s004420050162</w:t>
          </w:r>
        </w:p>
        <w:p w14:paraId="0A53CE9A" w14:textId="77777777" w:rsidR="00845A70" w:rsidRDefault="00845A70" w:rsidP="00845A70">
          <w:pPr>
            <w:pStyle w:val="CitaviBibliographyEntry"/>
          </w:pPr>
          <w:bookmarkStart w:id="23" w:name="_CTVL0019970ea634f8b4bf69603e642911ec59b"/>
          <w:r>
            <w:lastRenderedPageBreak/>
            <w:t xml:space="preserve">Greenblum, S., Turnbaugh, P. J., and Borenstein, E. (2012). Metagenomic systems biology of the human gut microbiome reveals topological shifts associated with obesity and inflammatory bowel disease. </w:t>
          </w:r>
          <w:bookmarkEnd w:id="23"/>
          <w:r w:rsidRPr="00845A70">
            <w:rPr>
              <w:i/>
            </w:rPr>
            <w:t>Proc Natl Acad Sci U S A</w:t>
          </w:r>
          <w:r w:rsidRPr="00845A70">
            <w:t xml:space="preserve"> 109, 594–599. doi: 10.1073/pnas.1116053109</w:t>
          </w:r>
        </w:p>
        <w:p w14:paraId="59CE0A95" w14:textId="77777777" w:rsidR="00845A70" w:rsidRDefault="00845A70" w:rsidP="00845A70">
          <w:pPr>
            <w:pStyle w:val="CitaviBibliographyEntry"/>
          </w:pPr>
          <w:bookmarkStart w:id="24" w:name="_CTVL001e13c49c31c6744eabcf403ab6891f23d"/>
          <w:r>
            <w:t xml:space="preserve">Guo, X., Lei, H., Zhang, K., Ke, F., and Song, C. (2020). Diversification of animal gut microbes and NRPS gene clusters in some carnivores, herbivores and omnivores. </w:t>
          </w:r>
          <w:bookmarkEnd w:id="24"/>
          <w:r w:rsidRPr="00845A70">
            <w:rPr>
              <w:i/>
            </w:rPr>
            <w:t>Biotechnology &amp; Biotechnological Equipment</w:t>
          </w:r>
          <w:r w:rsidRPr="00845A70">
            <w:t xml:space="preserve"> 34, 1280–1287. doi: 10.1080/13102818.2020.1835536</w:t>
          </w:r>
        </w:p>
        <w:p w14:paraId="715DB40A" w14:textId="77777777" w:rsidR="00845A70" w:rsidRDefault="00845A70" w:rsidP="00845A70">
          <w:pPr>
            <w:pStyle w:val="CitaviBibliographyEntry"/>
          </w:pPr>
          <w:bookmarkStart w:id="25" w:name="_CTVL0017bd496d69a834cafbc7c7323f5b09a06"/>
          <w:r>
            <w:t xml:space="preserve">Gupta, V. K., Kim, M., Bakshi, U., Cunningham, K. Y., Davis, J. M., Lazaridis, K. N., et al. (2020). A predictive index for health status using species-level gut microbiome profiling. </w:t>
          </w:r>
          <w:bookmarkEnd w:id="25"/>
          <w:r w:rsidRPr="00845A70">
            <w:rPr>
              <w:i/>
            </w:rPr>
            <w:t>Nat Commun</w:t>
          </w:r>
          <w:r w:rsidRPr="00845A70">
            <w:t xml:space="preserve"> 11, 4635. doi: 10.1038/s41467-020-18476-8</w:t>
          </w:r>
        </w:p>
        <w:p w14:paraId="4999BE2E" w14:textId="77777777" w:rsidR="00845A70" w:rsidRDefault="00845A70" w:rsidP="00845A70">
          <w:pPr>
            <w:pStyle w:val="CitaviBibliographyEntry"/>
          </w:pPr>
          <w:bookmarkStart w:id="26" w:name="_CTVL00163944fb113784629a14d624de27b0db7"/>
          <w:r>
            <w:t xml:space="preserve">Hofmann, R. R. (1989). Evolutionary steps of ecophysiological adaptation and diversification of ruminants: a comparative view of their digestive system. </w:t>
          </w:r>
          <w:bookmarkEnd w:id="26"/>
          <w:r w:rsidRPr="00845A70">
            <w:rPr>
              <w:i/>
            </w:rPr>
            <w:t>Oecologia</w:t>
          </w:r>
          <w:r w:rsidRPr="00845A70">
            <w:t xml:space="preserve"> 78, 443–457. doi: 10.1007/BF00378733</w:t>
          </w:r>
        </w:p>
        <w:p w14:paraId="7285D259" w14:textId="77777777" w:rsidR="00845A70" w:rsidRDefault="00845A70" w:rsidP="00845A70">
          <w:pPr>
            <w:pStyle w:val="CitaviBibliographyEntry"/>
          </w:pPr>
          <w:bookmarkStart w:id="27" w:name="_CTVL001ce678a41bc2c42938cfb3ff9fb5b9920"/>
          <w:r>
            <w:t xml:space="preserve">Kartzinel, T. R., Hsing, J. C., Musili, P. M., Brown, B. R. P., and Pringle, R. M. (2019). Covariation of diet and gut microbiome in African megafauna. </w:t>
          </w:r>
          <w:bookmarkEnd w:id="27"/>
          <w:r w:rsidRPr="00845A70">
            <w:rPr>
              <w:i/>
            </w:rPr>
            <w:t>Proc Natl Acad Sci U S A</w:t>
          </w:r>
          <w:r w:rsidRPr="00845A70">
            <w:t xml:space="preserve"> 116, 23588–23593. doi: 10.1073/pnas.1905666116</w:t>
          </w:r>
        </w:p>
        <w:p w14:paraId="2074B892" w14:textId="77777777" w:rsidR="00845A70" w:rsidRDefault="00845A70" w:rsidP="00845A70">
          <w:pPr>
            <w:pStyle w:val="CitaviBibliographyEntry"/>
          </w:pPr>
          <w:bookmarkStart w:id="28" w:name="_CTVL00173ac46b0a3b244319522411afec96fc2"/>
          <w:r>
            <w:t xml:space="preserve">Katoh, K., Misawa, K., Kuma, K.-i., and Miyata, T. (2002). MAFFT: a novel method for rapid multiple sequence alignment based on fast Fourier transform. </w:t>
          </w:r>
          <w:bookmarkEnd w:id="28"/>
          <w:r w:rsidRPr="00845A70">
            <w:rPr>
              <w:i/>
            </w:rPr>
            <w:t>Nucleic Acids Res</w:t>
          </w:r>
          <w:r w:rsidRPr="00845A70">
            <w:t xml:space="preserve"> 30, 3059–3066. doi: 10.1093/nar/gkf436</w:t>
          </w:r>
        </w:p>
        <w:p w14:paraId="23B13CC8" w14:textId="77777777" w:rsidR="00845A70" w:rsidRDefault="00845A70" w:rsidP="00845A70">
          <w:pPr>
            <w:pStyle w:val="CitaviBibliographyEntry"/>
          </w:pPr>
          <w:bookmarkStart w:id="29" w:name="_CTVL0010d7e884d67d54b75a1c60120f5a1d9c2"/>
          <w:r>
            <w:t xml:space="preserve">Kerr, K. R., Forster, G., Dowd, S. E., Ryan, E. P., and Swanson, K. S. (2013). Effects of dietary cooked navy bean on the fecal microbiome of healthy companion dogs. </w:t>
          </w:r>
          <w:bookmarkEnd w:id="29"/>
          <w:r w:rsidRPr="00845A70">
            <w:rPr>
              <w:i/>
            </w:rPr>
            <w:t>PLoS One</w:t>
          </w:r>
          <w:r w:rsidRPr="00845A70">
            <w:t xml:space="preserve"> 8, e74998. doi: 10.1371/journal.pone.0074998</w:t>
          </w:r>
        </w:p>
        <w:p w14:paraId="75E96E2D" w14:textId="77777777" w:rsidR="00845A70" w:rsidRDefault="00845A70" w:rsidP="00845A70">
          <w:pPr>
            <w:pStyle w:val="CitaviBibliographyEntry"/>
          </w:pPr>
          <w:bookmarkStart w:id="30" w:name="_CTVL00118f55a4af6664150ac88e465d9a7a2b1"/>
          <w:r>
            <w:t xml:space="preserve">Knowles, S. C. L., Eccles, R. M., and Baltrūnaitė, L. (2019). Species identity dominates over environment in shaping the microbiota of small mammals. </w:t>
          </w:r>
          <w:bookmarkEnd w:id="30"/>
          <w:r w:rsidRPr="00845A70">
            <w:rPr>
              <w:i/>
            </w:rPr>
            <w:t>Ecol Lett</w:t>
          </w:r>
          <w:r w:rsidRPr="00845A70">
            <w:t xml:space="preserve"> 22, 826–837. doi: 10.1111/ele.13240</w:t>
          </w:r>
        </w:p>
        <w:p w14:paraId="4BD8B012" w14:textId="77777777" w:rsidR="00845A70" w:rsidRDefault="00845A70" w:rsidP="00845A70">
          <w:pPr>
            <w:pStyle w:val="CitaviBibliographyEntry"/>
          </w:pPr>
          <w:bookmarkStart w:id="31" w:name="_CTVL001f68133d62b7a4f0e94ac6a2223747dac"/>
          <w:r>
            <w:t xml:space="preserve">Koh, A., Vadder, F. de, Kovatcheva-Datchary, P., and Bäckhed, F. (2016). From Dietary Fiber to Host Physiology: Short-Chain Fatty Acids as Key Bacterial Metabolites. </w:t>
          </w:r>
          <w:bookmarkEnd w:id="31"/>
          <w:r w:rsidRPr="00845A70">
            <w:rPr>
              <w:i/>
            </w:rPr>
            <w:t>Cell</w:t>
          </w:r>
          <w:r w:rsidRPr="00845A70">
            <w:t xml:space="preserve"> 165, 1332–1345. doi: 10.1016/j.cell.2016.05.041</w:t>
          </w:r>
        </w:p>
        <w:p w14:paraId="501D87A6" w14:textId="77777777" w:rsidR="00845A70" w:rsidRDefault="00845A70" w:rsidP="00845A70">
          <w:pPr>
            <w:pStyle w:val="CitaviBibliographyEntry"/>
          </w:pPr>
          <w:bookmarkStart w:id="32" w:name="_CTVL001443ddcbba0f24763a1dc9f35f48ab7a9"/>
          <w:r>
            <w:lastRenderedPageBreak/>
            <w:t xml:space="preserve">Korpela, K., Flint, H. J., Johnstone, A. M., Lappi, J., Poutanen, K., Dewulf, E., et al. (2014). Gut microbiota signatures predict host and microbiota responses to dietary interventions in obese individuals. </w:t>
          </w:r>
          <w:bookmarkEnd w:id="32"/>
          <w:r w:rsidRPr="00845A70">
            <w:rPr>
              <w:i/>
            </w:rPr>
            <w:t>PLoS One</w:t>
          </w:r>
          <w:r w:rsidRPr="00845A70">
            <w:t xml:space="preserve"> 9, e90702. doi: 10.1371/journal.pone.0090702</w:t>
          </w:r>
        </w:p>
        <w:p w14:paraId="6F429B0E" w14:textId="77777777" w:rsidR="00845A70" w:rsidRDefault="00845A70" w:rsidP="00845A70">
          <w:pPr>
            <w:pStyle w:val="CitaviBibliographyEntry"/>
          </w:pPr>
          <w:bookmarkStart w:id="33" w:name="_CTVL0018c4cdeac11014547a3a2ba58f54a4ac7"/>
          <w:r>
            <w:t xml:space="preserve">Kurose, N., Masuda, R., and Tatara, M. (2005). Fecal DNA analysis for identifying species and sex of sympatric carnivores: a noninvasive method for conservation on the Tsushima Islands, Japan. </w:t>
          </w:r>
          <w:bookmarkEnd w:id="33"/>
          <w:r w:rsidRPr="00845A70">
            <w:rPr>
              <w:i/>
            </w:rPr>
            <w:t>J Hered</w:t>
          </w:r>
          <w:r w:rsidRPr="00845A70">
            <w:t xml:space="preserve"> 96, 688–697. doi: 10.1093/jhered/esi124</w:t>
          </w:r>
        </w:p>
        <w:p w14:paraId="4DC8F980" w14:textId="77777777" w:rsidR="00845A70" w:rsidRDefault="00845A70" w:rsidP="00845A70">
          <w:pPr>
            <w:pStyle w:val="CitaviBibliographyEntry"/>
          </w:pPr>
          <w:bookmarkStart w:id="34" w:name="_CTVL001d6dc24a21e994ea6bfd3d5026e7aac46"/>
          <w:r>
            <w:t xml:space="preserve">La Reau, A. J., and Suen, G. (2018). The Ruminococci: key symbionts of the gut ecosystem. </w:t>
          </w:r>
          <w:bookmarkEnd w:id="34"/>
          <w:r w:rsidRPr="00845A70">
            <w:rPr>
              <w:i/>
            </w:rPr>
            <w:t>J Microbiol</w:t>
          </w:r>
          <w:r w:rsidRPr="00845A70">
            <w:t xml:space="preserve"> 56, 199–208. doi: 10.1007/s12275-018-8024-4</w:t>
          </w:r>
        </w:p>
        <w:p w14:paraId="006BAD77" w14:textId="77777777" w:rsidR="00845A70" w:rsidRDefault="00845A70" w:rsidP="00845A70">
          <w:pPr>
            <w:pStyle w:val="CitaviBibliographyEntry"/>
          </w:pPr>
          <w:bookmarkStart w:id="35" w:name="_CTVL00101b20970dbb746fe8d7713f28c2c8449"/>
          <w:r>
            <w:t xml:space="preserve">Ley, R. E., Bäckhed, F., Turnbaugh, P., Lozupone, C. A., Knight, R. D., and Gordon, J. I. (2005). Obesity alters gut microbial ecology. </w:t>
          </w:r>
          <w:bookmarkEnd w:id="35"/>
          <w:r w:rsidRPr="00845A70">
            <w:rPr>
              <w:i/>
            </w:rPr>
            <w:t>Proc Natl Acad Sci U S A</w:t>
          </w:r>
          <w:r w:rsidRPr="00845A70">
            <w:t xml:space="preserve"> 102, 11070–11075. doi: 10.1073/pnas.0504978102</w:t>
          </w:r>
        </w:p>
        <w:p w14:paraId="503F06DC" w14:textId="77777777" w:rsidR="00845A70" w:rsidRDefault="00845A70" w:rsidP="00845A70">
          <w:pPr>
            <w:pStyle w:val="CitaviBibliographyEntry"/>
          </w:pPr>
          <w:bookmarkStart w:id="36" w:name="_CTVL001c412fe484a204eaf8a3d857bfdf79e4b"/>
          <w:r>
            <w:t xml:space="preserve">Ley, R. E., Hamady, M., Lozupone, C., Turnbaugh, P. J., Ramey, R. R., Bircher, J. S., et al. (2008a). Evolution of mammals and their gut microbes. </w:t>
          </w:r>
          <w:bookmarkEnd w:id="36"/>
          <w:r w:rsidRPr="00845A70">
            <w:rPr>
              <w:i/>
            </w:rPr>
            <w:t>Science</w:t>
          </w:r>
          <w:r w:rsidRPr="00845A70">
            <w:t xml:space="preserve"> 320, 1647–1651. doi: 10.1126/science.1155725</w:t>
          </w:r>
        </w:p>
        <w:p w14:paraId="083D55D1" w14:textId="77777777" w:rsidR="00845A70" w:rsidRDefault="00845A70" w:rsidP="00845A70">
          <w:pPr>
            <w:pStyle w:val="CitaviBibliographyEntry"/>
          </w:pPr>
          <w:bookmarkStart w:id="37" w:name="_CTVL001be3be5304957445ea95f96fefc195e0b"/>
          <w:r>
            <w:t xml:space="preserve">Ley, R. E., Lozupone, C. A., Hamady, M., Knight, R., and Gordon, J. I. (2008b). Worlds within worlds: evolution of the vertebrate gut microbiota. </w:t>
          </w:r>
          <w:bookmarkEnd w:id="37"/>
          <w:r w:rsidRPr="00845A70">
            <w:rPr>
              <w:i/>
            </w:rPr>
            <w:t>Nat Rev Microbiol</w:t>
          </w:r>
          <w:r w:rsidRPr="00845A70">
            <w:t xml:space="preserve"> 6, 776–788. doi: 10.1038/nrmicro1978</w:t>
          </w:r>
        </w:p>
        <w:p w14:paraId="4DD1506E" w14:textId="77777777" w:rsidR="00845A70" w:rsidRDefault="00845A70" w:rsidP="00845A70">
          <w:pPr>
            <w:pStyle w:val="CitaviBibliographyEntry"/>
          </w:pPr>
          <w:bookmarkStart w:id="38" w:name="_CTVL00107deb992cb0e4020bd25f3d5ff39c7e3"/>
          <w:r>
            <w:t xml:space="preserve">Li, J., Zhan, S., Liu, X., Lin, Q., Jiang, J., and Li, X. (2018). Divergence of Fecal Microbiota and Their Associations With Host Phylogeny in Cervinae. </w:t>
          </w:r>
          <w:bookmarkEnd w:id="38"/>
          <w:r w:rsidRPr="00845A70">
            <w:rPr>
              <w:i/>
            </w:rPr>
            <w:t>Front Microbiol</w:t>
          </w:r>
          <w:r w:rsidRPr="00845A70">
            <w:t xml:space="preserve"> 9, 1823. doi: 10.3389/fmicb.2018.01823</w:t>
          </w:r>
        </w:p>
        <w:p w14:paraId="71E58E5B" w14:textId="77777777" w:rsidR="00845A70" w:rsidRDefault="00845A70" w:rsidP="00845A70">
          <w:pPr>
            <w:pStyle w:val="CitaviBibliographyEntry"/>
          </w:pPr>
          <w:bookmarkStart w:id="39" w:name="_CTVL00139cb5c35f0da4e09b9e17ff311a2376f"/>
          <w:r>
            <w:t xml:space="preserve">Lim, S. J., and Bordenstein, S. R. (2020). An introduction to phylosymbiosis. </w:t>
          </w:r>
          <w:bookmarkEnd w:id="39"/>
          <w:r w:rsidRPr="00845A70">
            <w:rPr>
              <w:i/>
            </w:rPr>
            <w:t>Proc Biol Sci</w:t>
          </w:r>
          <w:r w:rsidRPr="00845A70">
            <w:t xml:space="preserve"> 287. doi: 10.1098/rspb.2019.2900</w:t>
          </w:r>
        </w:p>
        <w:p w14:paraId="65C98326" w14:textId="77777777" w:rsidR="00845A70" w:rsidRDefault="00845A70" w:rsidP="00845A70">
          <w:pPr>
            <w:pStyle w:val="CitaviBibliographyEntry"/>
          </w:pPr>
          <w:bookmarkStart w:id="40" w:name="_CTVL001134d99885cbf419c93e4a79daf0050f7"/>
          <w:r>
            <w:t xml:space="preserve">Low, A., Soh, M., Miyake, S., and Seedorf, H. (2022). Host Age Prediction from Fecal Microbiota Composition in Male C57BL/6J Mice. </w:t>
          </w:r>
          <w:bookmarkEnd w:id="40"/>
          <w:r w:rsidRPr="00845A70">
            <w:rPr>
              <w:i/>
            </w:rPr>
            <w:t>Microbiol Spectr</w:t>
          </w:r>
          <w:r w:rsidRPr="00845A70">
            <w:t xml:space="preserve"> 10, e0073522. doi: 10.1128/spectrum.00735-22</w:t>
          </w:r>
        </w:p>
        <w:p w14:paraId="67A42453" w14:textId="77777777" w:rsidR="00845A70" w:rsidRDefault="00845A70" w:rsidP="00845A70">
          <w:pPr>
            <w:pStyle w:val="CitaviBibliographyEntry"/>
          </w:pPr>
          <w:bookmarkStart w:id="41" w:name="_CTVL0016460162209ee4d9d91bc153d4de7b86e"/>
          <w:r>
            <w:t xml:space="preserve">Mackie, R. I. (2002). Mutualistic fermentative digestion in the gastrointestinal tract: diversity and evolution. </w:t>
          </w:r>
          <w:bookmarkEnd w:id="41"/>
          <w:r w:rsidRPr="00845A70">
            <w:rPr>
              <w:i/>
            </w:rPr>
            <w:t>Integr Comp Biol</w:t>
          </w:r>
          <w:r w:rsidRPr="00845A70">
            <w:t xml:space="preserve"> 42, 319–326. doi: 10.1093/icb/42.2.319</w:t>
          </w:r>
        </w:p>
        <w:p w14:paraId="601746D8" w14:textId="77777777" w:rsidR="00845A70" w:rsidRDefault="00845A70" w:rsidP="00845A70">
          <w:pPr>
            <w:pStyle w:val="CitaviBibliographyEntry"/>
          </w:pPr>
          <w:bookmarkStart w:id="42" w:name="_CTVL001ea80ed2cdadc4bd8b90913756f478f08"/>
          <w:r>
            <w:lastRenderedPageBreak/>
            <w:t xml:space="preserve">Martínez-López, L. M., Pepper, A., Pilla, R., Woodward, A. P., Suchodolski, J. S., and Mansfield, C. (2021). Effect of sequentially fed high protein, hydrolyzed protein, and high fiber diets on the fecal microbiota of healthy dogs: a cross-over study. </w:t>
          </w:r>
          <w:bookmarkEnd w:id="42"/>
          <w:r w:rsidRPr="00845A70">
            <w:rPr>
              <w:i/>
            </w:rPr>
            <w:t>Anim Microbiome</w:t>
          </w:r>
          <w:r w:rsidRPr="00845A70">
            <w:t xml:space="preserve"> 3, 42. doi: 10.1186/s42523-021-00101-8</w:t>
          </w:r>
        </w:p>
        <w:p w14:paraId="01FE9A17" w14:textId="77777777" w:rsidR="00845A70" w:rsidRDefault="00845A70" w:rsidP="00845A70">
          <w:pPr>
            <w:pStyle w:val="CitaviBibliographyEntry"/>
          </w:pPr>
          <w:bookmarkStart w:id="43" w:name="_CTVL0018b37970fadaa4a82adf0afc3b0d6bb84"/>
          <w:r>
            <w:t xml:space="preserve">McKenney, E. A., Maslanka, M., Rodrigo, A., and Yoder, A. D. (2018). Bamboo Specialists from Two Mammalian Orders (Primates, Carnivora) Share a High Number of Low-Abundance Gut Microbes. </w:t>
          </w:r>
          <w:bookmarkEnd w:id="43"/>
          <w:r w:rsidRPr="00845A70">
            <w:rPr>
              <w:i/>
            </w:rPr>
            <w:t>Microb Ecol</w:t>
          </w:r>
          <w:r w:rsidRPr="00845A70">
            <w:t xml:space="preserve"> 76, 272–284. doi: 10.1007/s00248-017-1114-8</w:t>
          </w:r>
        </w:p>
        <w:p w14:paraId="56537782" w14:textId="77777777" w:rsidR="00845A70" w:rsidRDefault="00845A70" w:rsidP="00845A70">
          <w:pPr>
            <w:pStyle w:val="CitaviBibliographyEntry"/>
          </w:pPr>
          <w:bookmarkStart w:id="44" w:name="_CTVL001dde14a4629894aa9b9a2d073813f0dd9"/>
          <w:r>
            <w:t xml:space="preserve">Milani, C., Alessandri, G., Mancabelli, L., Mangifesta, M., Lugli, G. A., Viappiani, A., et al. (2020). Multi-omics Approaches To Decipher the Impact of Diet and Host Physiology on the Mammalian Gut Microbiome. </w:t>
          </w:r>
          <w:bookmarkEnd w:id="44"/>
          <w:r w:rsidRPr="00845A70">
            <w:rPr>
              <w:i/>
            </w:rPr>
            <w:t>Appl Environ Microbiol</w:t>
          </w:r>
          <w:r w:rsidRPr="00845A70">
            <w:t xml:space="preserve"> 86. doi: 10.1128/AEM.01864-20</w:t>
          </w:r>
        </w:p>
        <w:p w14:paraId="56AA05AF" w14:textId="77777777" w:rsidR="00845A70" w:rsidRDefault="00845A70" w:rsidP="00845A70">
          <w:pPr>
            <w:pStyle w:val="CitaviBibliographyEntry"/>
          </w:pPr>
          <w:bookmarkStart w:id="45" w:name="_CTVL00124a5e8e6c1694a32963b6806a8b4239e"/>
          <w:r>
            <w:t xml:space="preserve">Miller, S. M., Clarke, A. B., Bloomer, P., Guthrie, A. J., and Harper, C. K. (2016). Evaluation of microsatellites for common ungulates in the South African wildlife industry. </w:t>
          </w:r>
          <w:bookmarkEnd w:id="45"/>
          <w:r w:rsidRPr="00845A70">
            <w:rPr>
              <w:i/>
            </w:rPr>
            <w:t>Conservation Genet Resour</w:t>
          </w:r>
          <w:r w:rsidRPr="00845A70">
            <w:t xml:space="preserve"> 8, 329–341. doi: 10.1007/s12686-016-0554-7</w:t>
          </w:r>
        </w:p>
        <w:p w14:paraId="053A29B3" w14:textId="77777777" w:rsidR="00845A70" w:rsidRDefault="00845A70" w:rsidP="00845A70">
          <w:pPr>
            <w:pStyle w:val="CitaviBibliographyEntry"/>
          </w:pPr>
          <w:bookmarkStart w:id="46" w:name="_CTVL001f6434e519868433793411963d6967c97"/>
          <w:r>
            <w:t xml:space="preserve">Mitchell, G. (2021). “The Machinery of Digestion,” in </w:t>
          </w:r>
          <w:bookmarkEnd w:id="46"/>
          <w:r w:rsidRPr="00845A70">
            <w:rPr>
              <w:i/>
            </w:rPr>
            <w:t>How giraffes work</w:t>
          </w:r>
          <w:r w:rsidRPr="00845A70">
            <w:t>, ed. G. Mitchell (New York: Oxford University Press), 147–186.</w:t>
          </w:r>
        </w:p>
        <w:p w14:paraId="01F84C28" w14:textId="77777777" w:rsidR="00845A70" w:rsidRDefault="00845A70" w:rsidP="00845A70">
          <w:pPr>
            <w:pStyle w:val="CitaviBibliographyEntry"/>
          </w:pPr>
          <w:bookmarkStart w:id="47" w:name="_CTVL0017782d38c72bf409995d568303e88755d"/>
          <w:r>
            <w:t xml:space="preserve">Mitchell, P. C. (1905). On the Intestinal Tract of Mammals. </w:t>
          </w:r>
          <w:bookmarkEnd w:id="47"/>
          <w:r w:rsidRPr="00845A70">
            <w:rPr>
              <w:i/>
            </w:rPr>
            <w:t>The Transactions of the Zoological Society of London</w:t>
          </w:r>
          <w:r w:rsidRPr="00845A70">
            <w:t xml:space="preserve"> 17, 437–536. doi: 10.1111/j.1096-3642.1905.tb00036.x</w:t>
          </w:r>
        </w:p>
        <w:p w14:paraId="3B135A98" w14:textId="77777777" w:rsidR="00845A70" w:rsidRDefault="00845A70" w:rsidP="00845A70">
          <w:pPr>
            <w:pStyle w:val="CitaviBibliographyEntry"/>
          </w:pPr>
          <w:bookmarkStart w:id="48" w:name="_CTVL001291da530076e4f9a844f069407a1667c"/>
          <w:r>
            <w:t xml:space="preserve">Montgomery, L., Flesher, B., and Stahl, D. (1988). Transfer of Bacteroides succinogenes (Hungate) to Fibrobacter gen. nov. as Fibrobacter succinogenes comb. nov. and Description of Fibrobacter intestinalis sp. nov. </w:t>
          </w:r>
          <w:bookmarkEnd w:id="48"/>
          <w:r w:rsidRPr="00845A70">
            <w:rPr>
              <w:i/>
            </w:rPr>
            <w:t>International Journal of Systematic Bacteriology</w:t>
          </w:r>
          <w:r w:rsidRPr="00845A70">
            <w:t xml:space="preserve"> 38, 430–435. doi: 10.1099/00207713-38-4-430</w:t>
          </w:r>
        </w:p>
        <w:p w14:paraId="4EFA3EE1" w14:textId="77777777" w:rsidR="00845A70" w:rsidRDefault="00845A70" w:rsidP="00845A70">
          <w:pPr>
            <w:pStyle w:val="CitaviBibliographyEntry"/>
          </w:pPr>
          <w:bookmarkStart w:id="49" w:name="_CTVL00189f68133475c4a8ba737fad61c504868"/>
          <w:r>
            <w:t xml:space="preserve">Muegge, B. D., Kuczynski, J., Knights, D., Clemente, J. C., González, A., Fontana, L., et al. (2011). Diet drives convergence in gut microbiome functions across mammalian phylogeny and within humans. </w:t>
          </w:r>
          <w:bookmarkEnd w:id="49"/>
          <w:r w:rsidRPr="00845A70">
            <w:rPr>
              <w:i/>
            </w:rPr>
            <w:t>Science</w:t>
          </w:r>
          <w:r w:rsidRPr="00845A70">
            <w:t xml:space="preserve"> 332, 970–974. doi: 10.1126/science.1198719</w:t>
          </w:r>
        </w:p>
        <w:p w14:paraId="3C27942C" w14:textId="77777777" w:rsidR="00845A70" w:rsidRDefault="00845A70" w:rsidP="00845A70">
          <w:pPr>
            <w:pStyle w:val="CitaviBibliographyEntry"/>
          </w:pPr>
          <w:bookmarkStart w:id="50" w:name="_CTVL0015e6e036895b34db193e6dc93c77f3c13"/>
          <w:r>
            <w:t xml:space="preserve">Nelson, T. M., Apprill, A., Mann, J., Rogers, T. L., and Brown, M. V. (2015). The marine mammal microbiome: current knowledge and future directions. </w:t>
          </w:r>
          <w:bookmarkEnd w:id="50"/>
          <w:r w:rsidRPr="00845A70">
            <w:rPr>
              <w:i/>
            </w:rPr>
            <w:t>Microbiol. Aust.</w:t>
          </w:r>
          <w:r w:rsidRPr="00845A70">
            <w:t xml:space="preserve"> 36, 8. doi: 10.1071/MA15004</w:t>
          </w:r>
        </w:p>
        <w:p w14:paraId="7D7A00A3" w14:textId="77777777" w:rsidR="00845A70" w:rsidRDefault="00845A70" w:rsidP="00845A70">
          <w:pPr>
            <w:pStyle w:val="CitaviBibliographyEntry"/>
          </w:pPr>
          <w:bookmarkStart w:id="51" w:name="_CTVL001f16e38663ede4da0b12f34238bb9ccbf"/>
          <w:r>
            <w:lastRenderedPageBreak/>
            <w:t xml:space="preserve">Nishida, A. H., and Ochman, H. (2018). Rates of gut microbiome divergence in mammals. </w:t>
          </w:r>
          <w:bookmarkEnd w:id="51"/>
          <w:r w:rsidRPr="00845A70">
            <w:rPr>
              <w:i/>
            </w:rPr>
            <w:t>Mol Ecol</w:t>
          </w:r>
          <w:r w:rsidRPr="00845A70">
            <w:t xml:space="preserve"> 27, 1884–1897. doi: 10.1111/mec.14473</w:t>
          </w:r>
        </w:p>
        <w:p w14:paraId="63441900" w14:textId="77777777" w:rsidR="00845A70" w:rsidRDefault="00845A70" w:rsidP="00845A70">
          <w:pPr>
            <w:pStyle w:val="CitaviBibliographyEntry"/>
          </w:pPr>
          <w:bookmarkStart w:id="52" w:name="_CTVL001f9450fae7fe6496bb7506f523ee04a24"/>
          <w:r>
            <w:t xml:space="preserve">O' Donnell, M. M., Harris, H. M. B., Ross, R. P., and O'Toole, P. W. (2017). Core fecal microbiota of domesticated herbivorous ruminant, hindgut fermenters, and monogastric animals. </w:t>
          </w:r>
          <w:bookmarkEnd w:id="52"/>
          <w:r w:rsidRPr="00845A70">
            <w:rPr>
              <w:i/>
            </w:rPr>
            <w:t>Microbiologyopen</w:t>
          </w:r>
          <w:r w:rsidRPr="00845A70">
            <w:t xml:space="preserve"> 6. doi: 10.1002/mbo3.509</w:t>
          </w:r>
        </w:p>
        <w:p w14:paraId="718F50D2" w14:textId="77777777" w:rsidR="00845A70" w:rsidRDefault="00845A70" w:rsidP="00845A70">
          <w:pPr>
            <w:pStyle w:val="CitaviBibliographyEntry"/>
          </w:pPr>
          <w:bookmarkStart w:id="53" w:name="_CTVL0011c6b8c1e389143ca84d1288a90daec0f"/>
          <w:r>
            <w:t xml:space="preserve">Obregon-Tito, A. J., Tito, R. Y., Metcalf, J., Sankaranarayanan, K., Clemente, J. C., Ursell, L. K., et al. (2015). Subsistence strategies in traditional societies distinguish gut microbiomes. </w:t>
          </w:r>
          <w:bookmarkEnd w:id="53"/>
          <w:r w:rsidRPr="00845A70">
            <w:rPr>
              <w:i/>
            </w:rPr>
            <w:t>Nat Commun</w:t>
          </w:r>
          <w:r w:rsidRPr="00845A70">
            <w:t xml:space="preserve"> 6, 6505. doi: 10.1038/ncomms7505</w:t>
          </w:r>
        </w:p>
        <w:p w14:paraId="61EABA39" w14:textId="77777777" w:rsidR="00845A70" w:rsidRDefault="00845A70" w:rsidP="00845A70">
          <w:pPr>
            <w:pStyle w:val="CitaviBibliographyEntry"/>
          </w:pPr>
          <w:bookmarkStart w:id="54" w:name="_CTVL0011e863a91b4cf4deda1b8eff0a07f2b2b"/>
          <w:r w:rsidRPr="00845A70">
            <w:rPr>
              <w:lang w:val="de-DE"/>
            </w:rPr>
            <w:t xml:space="preserve">Panasevich, M. R., Kerr, K. R., Dilger, R. N., Fahey, G. C., Guérin-Deremaux, L., Lynch, G. L., et al. </w:t>
          </w:r>
          <w:r>
            <w:t xml:space="preserve">(2015). Modulation of the faecal microbiome of healthy adult dogs by inclusion of potato fibre in the diet. </w:t>
          </w:r>
          <w:bookmarkEnd w:id="54"/>
          <w:r w:rsidRPr="00845A70">
            <w:rPr>
              <w:i/>
            </w:rPr>
            <w:t>Br J Nutr</w:t>
          </w:r>
          <w:r w:rsidRPr="00845A70">
            <w:t xml:space="preserve"> 113, 125–133. doi: 10.1017/S0007114514003274</w:t>
          </w:r>
        </w:p>
        <w:p w14:paraId="0C94B7E1" w14:textId="77777777" w:rsidR="00845A70" w:rsidRDefault="00845A70" w:rsidP="00845A70">
          <w:pPr>
            <w:pStyle w:val="CitaviBibliographyEntry"/>
          </w:pPr>
          <w:bookmarkStart w:id="55" w:name="_CTVL0019b38b357acf14fc49379607244fa29a7"/>
          <w:r>
            <w:t xml:space="preserve">Pannoni, S. B., Proffitt, K. M., and Holben, W. E. (2022). Non-invasive monitoring of multiple wildlife health factors by fecal microbiome analysis. </w:t>
          </w:r>
          <w:bookmarkEnd w:id="55"/>
          <w:r w:rsidRPr="00845A70">
            <w:rPr>
              <w:i/>
            </w:rPr>
            <w:t>Ecol Evol</w:t>
          </w:r>
          <w:r w:rsidRPr="00845A70">
            <w:t xml:space="preserve"> 12, e8564. doi: 10.1002/ece3.8564</w:t>
          </w:r>
        </w:p>
        <w:p w14:paraId="7C741650" w14:textId="77777777" w:rsidR="00845A70" w:rsidRDefault="00845A70" w:rsidP="00845A70">
          <w:pPr>
            <w:pStyle w:val="CitaviBibliographyEntry"/>
          </w:pPr>
          <w:bookmarkStart w:id="56" w:name="_CTVL001b7ecf6dcf78345c1a274505906c94d58"/>
          <w:r>
            <w:t xml:space="preserve">Panthi, S., Coogan, S. C. P., Aryal, A., and Raubenheimer, D. (2015). Diet and nutrient balance of red panda in Nepal. </w:t>
          </w:r>
          <w:bookmarkEnd w:id="56"/>
          <w:r w:rsidRPr="00845A70">
            <w:rPr>
              <w:i/>
            </w:rPr>
            <w:t>Naturwissenschaften</w:t>
          </w:r>
          <w:r w:rsidRPr="00845A70">
            <w:t xml:space="preserve"> 102, 54. doi: 10.1007/s00114-015-1307-2</w:t>
          </w:r>
        </w:p>
        <w:p w14:paraId="6AEAB4B2" w14:textId="77777777" w:rsidR="00845A70" w:rsidRDefault="00845A70" w:rsidP="00845A70">
          <w:pPr>
            <w:pStyle w:val="CitaviBibliographyEntry"/>
          </w:pPr>
          <w:bookmarkStart w:id="57" w:name="_CTVL0016b040375f0bd4cf7b2cfb33de73b7591"/>
          <w:r>
            <w:t xml:space="preserve">Pascale, A., Marchesi, N., Marelli, C., Coppola, A., Luzi, L., Govoni, S., et al. (2018). Microbiota and metabolic diseases. </w:t>
          </w:r>
          <w:bookmarkEnd w:id="57"/>
          <w:r w:rsidRPr="00845A70">
            <w:rPr>
              <w:i/>
            </w:rPr>
            <w:t>Endocrine</w:t>
          </w:r>
          <w:r w:rsidRPr="00845A70">
            <w:t xml:space="preserve"> 61, 357–371. doi: 10.1007/s12020-018-1605-5</w:t>
          </w:r>
        </w:p>
        <w:p w14:paraId="3CA5D1D2" w14:textId="77777777" w:rsidR="00845A70" w:rsidRDefault="00845A70" w:rsidP="00845A70">
          <w:pPr>
            <w:pStyle w:val="CitaviBibliographyEntry"/>
          </w:pPr>
          <w:bookmarkStart w:id="58" w:name="_CTVL001f835ed5cf130424991b76ccf60057b99"/>
          <w:r>
            <w:t xml:space="preserve">Pradhan, S., Saha, G. K., and Khan, J. A. (2001). Ecology of the red panda Ailurus fulgens in the Singhalila National Park, Darjeeling, India. </w:t>
          </w:r>
          <w:bookmarkEnd w:id="58"/>
          <w:r w:rsidRPr="00845A70">
            <w:rPr>
              <w:i/>
            </w:rPr>
            <w:t>Biological Conservation</w:t>
          </w:r>
          <w:r w:rsidRPr="00845A70">
            <w:t xml:space="preserve"> 98, 11–18. doi: 10.1016/S0006-3207(00)00079-3</w:t>
          </w:r>
        </w:p>
        <w:p w14:paraId="285FB9B2" w14:textId="77777777" w:rsidR="00845A70" w:rsidRDefault="00845A70" w:rsidP="00845A70">
          <w:pPr>
            <w:pStyle w:val="CitaviBibliographyEntry"/>
          </w:pPr>
          <w:bookmarkStart w:id="59" w:name="_CTVL001a01beb19ecf8419aab00fe4b8bb31429"/>
          <w:r>
            <w:t xml:space="preserve">Quast, C., Pruesse, E., Yilmaz, P., Gerken, J., Schweer, T., Yarza, P., et al. (2013). The SILVA ribosomal RNA gene database project: improved data processing and web-based tools. </w:t>
          </w:r>
          <w:bookmarkEnd w:id="59"/>
          <w:r w:rsidRPr="00845A70">
            <w:rPr>
              <w:i/>
            </w:rPr>
            <w:t>Nucleic Acids Res</w:t>
          </w:r>
          <w:r w:rsidRPr="00845A70">
            <w:t xml:space="preserve"> 41, D590-6. doi: 10.1093/nar/gks1219</w:t>
          </w:r>
        </w:p>
        <w:p w14:paraId="255FADF2" w14:textId="77777777" w:rsidR="00845A70" w:rsidRDefault="00845A70" w:rsidP="00845A70">
          <w:pPr>
            <w:pStyle w:val="CitaviBibliographyEntry"/>
          </w:pPr>
          <w:bookmarkStart w:id="60" w:name="_CTVL001da7a70fab75e479ca24f1b230a835ab5"/>
          <w:r>
            <w:t xml:space="preserve">R Core Team (2022). </w:t>
          </w:r>
          <w:bookmarkEnd w:id="60"/>
          <w:r w:rsidRPr="00845A70">
            <w:rPr>
              <w:i/>
            </w:rPr>
            <w:t>R: A Language and Environment for Statistical Computing</w:t>
          </w:r>
          <w:r w:rsidRPr="00845A70">
            <w:t>. Vienna, Austria: R Foundation for Statistical Computing.</w:t>
          </w:r>
        </w:p>
        <w:p w14:paraId="5A7B1115" w14:textId="77777777" w:rsidR="00845A70" w:rsidRDefault="00845A70" w:rsidP="00845A70">
          <w:pPr>
            <w:pStyle w:val="CitaviBibliographyEntry"/>
          </w:pPr>
          <w:bookmarkStart w:id="61" w:name="_CTVL001d01343cf8e804dfeba26aaa9fcc705fa"/>
          <w:r>
            <w:lastRenderedPageBreak/>
            <w:t xml:space="preserve">Ríos-Covián, D., Ruas-Madiedo, P., Margolles, A., Gueimonde, M., Los Reyes-Gavilán, C. G. de, and Salazar, N. (2016). Intestinal Short Chain Fatty Acids and their Link with Diet and Human Health. </w:t>
          </w:r>
          <w:bookmarkEnd w:id="61"/>
          <w:r w:rsidRPr="00845A70">
            <w:rPr>
              <w:i/>
            </w:rPr>
            <w:t>Front Microbiol</w:t>
          </w:r>
          <w:r w:rsidRPr="00845A70">
            <w:t xml:space="preserve"> 7, 185. doi: 10.3389/fmicb.2016.00185</w:t>
          </w:r>
        </w:p>
        <w:p w14:paraId="658DAC53" w14:textId="77777777" w:rsidR="00845A70" w:rsidRDefault="00845A70" w:rsidP="00845A70">
          <w:pPr>
            <w:pStyle w:val="CitaviBibliographyEntry"/>
          </w:pPr>
          <w:bookmarkStart w:id="62" w:name="_CTVL001f768f426ef8f48a3b6410692aa19718d"/>
          <w:r>
            <w:t xml:space="preserve">Roberts, M. S., and Gittleman, J. L. (1984). Ailurus fulgens. </w:t>
          </w:r>
          <w:bookmarkEnd w:id="62"/>
          <w:r w:rsidRPr="00845A70">
            <w:rPr>
              <w:i/>
            </w:rPr>
            <w:t>Mammalian Species</w:t>
          </w:r>
          <w:r w:rsidRPr="00845A70">
            <w:t>, 1. doi: 10.2307/3503840</w:t>
          </w:r>
        </w:p>
        <w:p w14:paraId="52961DD4" w14:textId="77777777" w:rsidR="00845A70" w:rsidRDefault="00845A70" w:rsidP="00845A70">
          <w:pPr>
            <w:pStyle w:val="CitaviBibliographyEntry"/>
          </w:pPr>
          <w:bookmarkStart w:id="63" w:name="_CTVL00116dcec3b00a24132b3da500fdb784b98"/>
          <w:r w:rsidRPr="00845A70">
            <w:rPr>
              <w:lang w:val="de-DE"/>
            </w:rPr>
            <w:t xml:space="preserve">Roggenbuck, M., Sauer, C., Poulsen, M., Bertelsen, M. F., and Sørensen, S. J. (2014). </w:t>
          </w:r>
          <w:r>
            <w:t xml:space="preserve">The giraffe (Giraffa camelopardalis) rumen microbiome. </w:t>
          </w:r>
          <w:bookmarkEnd w:id="63"/>
          <w:r w:rsidRPr="00845A70">
            <w:rPr>
              <w:i/>
            </w:rPr>
            <w:t>FEMS Microbiol Ecol</w:t>
          </w:r>
          <w:r w:rsidRPr="00845A70">
            <w:t xml:space="preserve"> 90, 237–246. doi: 10.1111/1574-6941.12402</w:t>
          </w:r>
        </w:p>
        <w:p w14:paraId="3516219E" w14:textId="77777777" w:rsidR="00845A70" w:rsidRDefault="00845A70" w:rsidP="00845A70">
          <w:pPr>
            <w:pStyle w:val="CitaviBibliographyEntry"/>
          </w:pPr>
          <w:bookmarkStart w:id="64" w:name="_CTVL001840c8732df20416dadd99cf4bb55f8d4"/>
          <w:r>
            <w:t xml:space="preserve">Roguet, A., Eren, A. M., Newton, R. J., and McLellan, S. L. (2018). Fecal source identification using random forest. </w:t>
          </w:r>
          <w:bookmarkEnd w:id="64"/>
          <w:r w:rsidRPr="00845A70">
            <w:rPr>
              <w:i/>
            </w:rPr>
            <w:t>Microbiome</w:t>
          </w:r>
          <w:r w:rsidRPr="00845A70">
            <w:t xml:space="preserve"> 6, 185. doi: 10.1186/s40168-018-0568-3</w:t>
          </w:r>
        </w:p>
        <w:p w14:paraId="54420C91" w14:textId="77777777" w:rsidR="00845A70" w:rsidRDefault="00845A70" w:rsidP="00845A70">
          <w:pPr>
            <w:pStyle w:val="CitaviBibliographyEntry"/>
          </w:pPr>
          <w:bookmarkStart w:id="65" w:name="_CTVL00123b55a342a924adda67aeef4bf3a4424"/>
          <w:r>
            <w:t xml:space="preserve">Rojas, C. A., Ramírez-Barahona, S., Holekamp, K. E., and Theis, K. R. (2021). Host phylogeny and host ecology structure the mammalian gut microbiota at different taxonomic scales. </w:t>
          </w:r>
          <w:bookmarkEnd w:id="65"/>
          <w:r w:rsidRPr="00845A70">
            <w:rPr>
              <w:i/>
            </w:rPr>
            <w:t>Anim Microbiome</w:t>
          </w:r>
          <w:r w:rsidRPr="00845A70">
            <w:t xml:space="preserve"> 3, 33. doi: 10.1186/s42523-021-00094-4</w:t>
          </w:r>
        </w:p>
        <w:p w14:paraId="0B6BCC0B" w14:textId="77777777" w:rsidR="00845A70" w:rsidRPr="00845A70" w:rsidRDefault="00845A70" w:rsidP="00845A70">
          <w:pPr>
            <w:pStyle w:val="CitaviBibliographyEntry"/>
            <w:rPr>
              <w:lang w:val="de-DE"/>
            </w:rPr>
          </w:pPr>
          <w:bookmarkStart w:id="66" w:name="_CTVL0013289f3cd00fa41f1a90db7aec8599f1a"/>
          <w:r>
            <w:t xml:space="preserve">Sanna, S., van Zuydam, N. R., Mahajan, A., Kurilshikov, A., Vich Vila, A., Võsa, U., et al. (2019). Causal relationships among the gut microbiome, short-chain fatty acids and metabolic diseases. </w:t>
          </w:r>
          <w:bookmarkEnd w:id="66"/>
          <w:r w:rsidRPr="00845A70">
            <w:rPr>
              <w:i/>
              <w:lang w:val="de-DE"/>
            </w:rPr>
            <w:t>Nat Genet</w:t>
          </w:r>
          <w:r w:rsidRPr="00845A70">
            <w:rPr>
              <w:lang w:val="de-DE"/>
            </w:rPr>
            <w:t xml:space="preserve"> 51, 600–605. doi: 10.1038/s41588-019-0350-x</w:t>
          </w:r>
        </w:p>
        <w:p w14:paraId="14A2D08E" w14:textId="77777777" w:rsidR="00845A70" w:rsidRDefault="00845A70" w:rsidP="00845A70">
          <w:pPr>
            <w:pStyle w:val="CitaviBibliographyEntry"/>
          </w:pPr>
          <w:bookmarkStart w:id="67" w:name="_CTVL0018f6e0a956a2a41809888666ef36e5080"/>
          <w:r w:rsidRPr="00845A70">
            <w:rPr>
              <w:lang w:val="de-DE"/>
            </w:rPr>
            <w:t xml:space="preserve">Schulz, M. D., Atay, C., Heringer, J., Romrig, F. K., Schwitalla, S., Aydin, B., et al. </w:t>
          </w:r>
          <w:r>
            <w:t xml:space="preserve">(2014). High-fat-diet-mediated dysbiosis promotes intestinal carcinogenesis independently of obesity. </w:t>
          </w:r>
          <w:bookmarkEnd w:id="67"/>
          <w:r w:rsidRPr="00845A70">
            <w:rPr>
              <w:i/>
            </w:rPr>
            <w:t>Nature</w:t>
          </w:r>
          <w:r w:rsidRPr="00845A70">
            <w:t xml:space="preserve"> 514, 508–512. doi: 10.1038/nature13398</w:t>
          </w:r>
        </w:p>
        <w:p w14:paraId="7141221E" w14:textId="77777777" w:rsidR="00845A70" w:rsidRDefault="00845A70" w:rsidP="00845A70">
          <w:pPr>
            <w:pStyle w:val="CitaviBibliographyEntry"/>
          </w:pPr>
          <w:bookmarkStart w:id="68" w:name="_CTVL0018af627c672de4e57a8f7888726611e41"/>
          <w:r>
            <w:t xml:space="preserve">Sommer, F., Ståhlman, M., Ilkayeva, O., Arnemo, J. M., Kindberg, J., Josefsson, J., et al. (2016). The Gut Microbiota Modulates Energy Metabolism in the Hibernating Brown Bear Ursus arctos. </w:t>
          </w:r>
          <w:bookmarkEnd w:id="68"/>
          <w:r w:rsidRPr="00845A70">
            <w:rPr>
              <w:i/>
            </w:rPr>
            <w:t>Cell Rep</w:t>
          </w:r>
          <w:r w:rsidRPr="00845A70">
            <w:t xml:space="preserve"> 14, 1655–1661. doi: 10.1016/j.celrep.2016.01.026</w:t>
          </w:r>
        </w:p>
        <w:p w14:paraId="2B80C4D3" w14:textId="77777777" w:rsidR="00845A70" w:rsidRDefault="00845A70" w:rsidP="00845A70">
          <w:pPr>
            <w:pStyle w:val="CitaviBibliographyEntry"/>
          </w:pPr>
          <w:bookmarkStart w:id="69" w:name="_CTVL00115eae89ec96843b59badc9deda254cd8"/>
          <w:r>
            <w:t xml:space="preserve">Stevens, C. E., and Hume, I. D. (1995). </w:t>
          </w:r>
          <w:bookmarkEnd w:id="69"/>
          <w:r w:rsidRPr="00845A70">
            <w:rPr>
              <w:i/>
            </w:rPr>
            <w:t>Comparative physiology of the vertebrate digestive system</w:t>
          </w:r>
          <w:r w:rsidRPr="00845A70">
            <w:t>. Cambridge: Cambridge University Press.</w:t>
          </w:r>
        </w:p>
        <w:p w14:paraId="64FEE686" w14:textId="77777777" w:rsidR="00845A70" w:rsidRDefault="00845A70" w:rsidP="00845A70">
          <w:pPr>
            <w:pStyle w:val="CitaviBibliographyEntry"/>
          </w:pPr>
          <w:bookmarkStart w:id="70" w:name="_CTVL0012337704afe184114a4488545d4060a4d"/>
          <w:r>
            <w:t xml:space="preserve">Sweeny, A. R., Lemon, H., Ibrahim, A., Watt, K. A., Wilson, K., Childs, D. Z., et al. (2023). A mixed-model approach for estimating drivers of microbiota community composition and differential taxonomic abundance. </w:t>
          </w:r>
          <w:bookmarkEnd w:id="70"/>
          <w:r w:rsidRPr="00845A70">
            <w:rPr>
              <w:i/>
            </w:rPr>
            <w:t>mSystems</w:t>
          </w:r>
          <w:r w:rsidRPr="00845A70">
            <w:t xml:space="preserve"> 8, e0004023. doi: 10.1128/msystems.00040-23</w:t>
          </w:r>
        </w:p>
        <w:p w14:paraId="4B3B151A" w14:textId="77777777" w:rsidR="00845A70" w:rsidRDefault="00845A70" w:rsidP="00845A70">
          <w:pPr>
            <w:pStyle w:val="CitaviBibliographyEntry"/>
          </w:pPr>
          <w:bookmarkStart w:id="71" w:name="_CTVL001d3af6d04d10e4146894b0172b24d4167"/>
          <w:r>
            <w:lastRenderedPageBreak/>
            <w:t xml:space="preserve">Takahashi, S., Tomita, J., Nishioka, K., Hisada, T., and Nishijima, M. (2014). Development of a prokaryotic universal primer for simultaneous analysis of Bacteria and Archaea using next-generation sequencing. </w:t>
          </w:r>
          <w:bookmarkEnd w:id="71"/>
          <w:r w:rsidRPr="00845A70">
            <w:rPr>
              <w:i/>
            </w:rPr>
            <w:t>PLoS One</w:t>
          </w:r>
          <w:r w:rsidRPr="00845A70">
            <w:t xml:space="preserve"> 9, e105592. doi: 10.1371/journal.pone.0105592</w:t>
          </w:r>
        </w:p>
        <w:p w14:paraId="461A3D93" w14:textId="77777777" w:rsidR="00845A70" w:rsidRDefault="00845A70" w:rsidP="00845A70">
          <w:pPr>
            <w:pStyle w:val="CitaviBibliographyEntry"/>
          </w:pPr>
          <w:bookmarkStart w:id="72" w:name="_CTVL00124bb5c70866c482e9539819fd3c69dbc"/>
          <w:r>
            <w:t xml:space="preserve">Tedford, R. H., Wang, X., and Taylor, B. E. (2009). Phylogenetic Systematics of the North American Fossil Caninae (Carnivora: Canidae). </w:t>
          </w:r>
          <w:bookmarkEnd w:id="72"/>
          <w:r w:rsidRPr="00845A70">
            <w:rPr>
              <w:i/>
            </w:rPr>
            <w:t>Bulletin of the American Museum of Natural History</w:t>
          </w:r>
          <w:r w:rsidRPr="00845A70">
            <w:t xml:space="preserve"> 325, 1–218. doi: 10.1206/574.1</w:t>
          </w:r>
        </w:p>
        <w:p w14:paraId="6C3AF342" w14:textId="77777777" w:rsidR="00845A70" w:rsidRDefault="00845A70" w:rsidP="00845A70">
          <w:pPr>
            <w:pStyle w:val="CitaviBibliographyEntry"/>
          </w:pPr>
          <w:bookmarkStart w:id="73" w:name="_CTVL0015d41c8e2fbe8487da1016dbdf2aaebc0"/>
          <w:r>
            <w:t xml:space="preserve">Trujillo, S. M., McKenney, E. A., Hilderbrand, G. V., Mangipane, L. S., Rogers, M. C., Joly, K., et al. (2022a). Correlating gut microbial membership to brown bear health metrics. </w:t>
          </w:r>
          <w:bookmarkEnd w:id="73"/>
          <w:r w:rsidRPr="00845A70">
            <w:rPr>
              <w:i/>
            </w:rPr>
            <w:t>Sci Rep</w:t>
          </w:r>
          <w:r w:rsidRPr="00845A70">
            <w:t xml:space="preserve"> 12, 15415. doi: 10.1038/s41598-022-19527-4</w:t>
          </w:r>
        </w:p>
        <w:p w14:paraId="0EF05385" w14:textId="77777777" w:rsidR="00845A70" w:rsidRDefault="00845A70" w:rsidP="00845A70">
          <w:pPr>
            <w:pStyle w:val="CitaviBibliographyEntry"/>
          </w:pPr>
          <w:bookmarkStart w:id="74" w:name="_CTVL00176adb0ad20d74d78b711049590c69b26"/>
          <w:r>
            <w:t xml:space="preserve">Trujillo, S. M., McKenney, E. A., Hilderbrand, G. V., Mangipane, L. S., Rogers, M. C., Joly, K., et al. (2022b). Intrinsic and extrinsic factors influence on an omnivore's gut microbiome. </w:t>
          </w:r>
          <w:bookmarkEnd w:id="74"/>
          <w:r w:rsidRPr="00845A70">
            <w:rPr>
              <w:i/>
            </w:rPr>
            <w:t>PLoS One</w:t>
          </w:r>
          <w:r w:rsidRPr="00845A70">
            <w:t xml:space="preserve"> 17, e0266698. doi: 10.1371/journal.pone.0266698</w:t>
          </w:r>
        </w:p>
        <w:p w14:paraId="3F82A0E3" w14:textId="77777777" w:rsidR="00845A70" w:rsidRDefault="00845A70" w:rsidP="00845A70">
          <w:pPr>
            <w:pStyle w:val="CitaviBibliographyEntry"/>
          </w:pPr>
          <w:bookmarkStart w:id="75" w:name="_CTVL001bf8fcc1371e64f6b896387f641af7d82"/>
          <w:r>
            <w:t xml:space="preserve">Tuddenham, S., and Sears, C. L. (2015). The Intestinal Microbiome and Health. </w:t>
          </w:r>
          <w:bookmarkEnd w:id="75"/>
          <w:r w:rsidRPr="00845A70">
            <w:rPr>
              <w:i/>
            </w:rPr>
            <w:t>Curr Opin Infect Dis</w:t>
          </w:r>
          <w:r w:rsidRPr="00845A70">
            <w:t xml:space="preserve"> 28, 464–470. doi: 10.1097/QCO.0000000000000196</w:t>
          </w:r>
        </w:p>
        <w:p w14:paraId="41CF1C89" w14:textId="77777777" w:rsidR="00845A70" w:rsidRDefault="00845A70" w:rsidP="00845A70">
          <w:pPr>
            <w:pStyle w:val="CitaviBibliographyEntry"/>
          </w:pPr>
          <w:bookmarkStart w:id="76" w:name="_CTVL00154eac5d53ff74e48a400cba07f5b78fe"/>
          <w:r>
            <w:t xml:space="preserve">van den Abbeele, P., Ghyselinck, J., Marzorati, M., Koch, A.-M., Lambert, W., Michiels, J., et al. (2022). The Effect of Amino Acids on Production of SCFA and bCFA by Members of the Porcine Colonic Microbiota. </w:t>
          </w:r>
          <w:bookmarkEnd w:id="76"/>
          <w:r w:rsidRPr="00845A70">
            <w:rPr>
              <w:i/>
            </w:rPr>
            <w:t>Microorganisms</w:t>
          </w:r>
          <w:r w:rsidRPr="00845A70">
            <w:t xml:space="preserve"> 10. doi: 10.3390/microorganisms10040762</w:t>
          </w:r>
        </w:p>
        <w:p w14:paraId="4F545D8C" w14:textId="77777777" w:rsidR="00845A70" w:rsidRDefault="00845A70" w:rsidP="00845A70">
          <w:pPr>
            <w:pStyle w:val="CitaviBibliographyEntry"/>
          </w:pPr>
          <w:bookmarkStart w:id="77" w:name="_CTVL001850115e6d5a44af585ce492859928b3c"/>
          <w:r>
            <w:t xml:space="preserve">van Rossum, G., and Drake, F. L. (2009). </w:t>
          </w:r>
          <w:bookmarkEnd w:id="77"/>
          <w:r w:rsidRPr="00845A70">
            <w:rPr>
              <w:i/>
            </w:rPr>
            <w:t>Python 3 Reference Manual</w:t>
          </w:r>
          <w:r w:rsidRPr="00845A70">
            <w:t>. Scotts Valley, CA: CreateSpace.</w:t>
          </w:r>
        </w:p>
        <w:p w14:paraId="760BC33C" w14:textId="77777777" w:rsidR="00845A70" w:rsidRDefault="00845A70" w:rsidP="00845A70">
          <w:pPr>
            <w:pStyle w:val="CitaviBibliographyEntry"/>
          </w:pPr>
          <w:bookmarkStart w:id="78" w:name="_CTVL0011cc47089a56d4d1e93bf83855bd0f4a9"/>
          <w:r>
            <w:t xml:space="preserve">Vázquez-Baeza, Y., Hyde, E. R., Suchodolski, J. S., and Knight, R. (2016). Dog and human inflammatory bowel disease rely on overlapping yet distinct dysbiosis networks. </w:t>
          </w:r>
          <w:bookmarkEnd w:id="78"/>
          <w:r w:rsidRPr="00845A70">
            <w:rPr>
              <w:i/>
            </w:rPr>
            <w:t>Nat Microbiol</w:t>
          </w:r>
          <w:r w:rsidRPr="00845A70">
            <w:t xml:space="preserve"> 1, 16177. doi: 10.1038/nmicrobiol.2016.177</w:t>
          </w:r>
        </w:p>
        <w:p w14:paraId="070E0838" w14:textId="77777777" w:rsidR="00845A70" w:rsidRDefault="00845A70" w:rsidP="00845A70">
          <w:pPr>
            <w:pStyle w:val="CitaviBibliographyEntry"/>
          </w:pPr>
          <w:bookmarkStart w:id="79" w:name="_CTVL001883eab9308e04ccb9655ff600edb55e9"/>
          <w:r>
            <w:t xml:space="preserve">Vital, M., Gao, J., Rizzo, M., Harrison, T., and Tiedje, J. M. (2014). Diet is a major factor governing the fecal butyrate-producing community structure across Mammalia, Aves and Reptilia. </w:t>
          </w:r>
          <w:bookmarkEnd w:id="79"/>
          <w:r w:rsidRPr="00845A70">
            <w:rPr>
              <w:i/>
            </w:rPr>
            <w:t>ISME J</w:t>
          </w:r>
          <w:r w:rsidRPr="00845A70">
            <w:t xml:space="preserve"> 9, 832–843. doi: 10.1038/ismej.2014.179</w:t>
          </w:r>
        </w:p>
        <w:p w14:paraId="692B1898" w14:textId="77777777" w:rsidR="00845A70" w:rsidRDefault="00845A70" w:rsidP="00845A70">
          <w:pPr>
            <w:pStyle w:val="CitaviBibliographyEntry"/>
          </w:pPr>
          <w:bookmarkStart w:id="80" w:name="_CTVL0011da0107fff6a45d895f4853ea39c6b36"/>
          <w:r>
            <w:lastRenderedPageBreak/>
            <w:t xml:space="preserve">Walker, F. M., Tobin, A., Simmons, N. B., Sobek, C. J., Sanchez, D. E., Chambers, C. L., et al. (2019). A fecal sequel: Testing the limits of a genetic assay for bat species identification. </w:t>
          </w:r>
          <w:bookmarkEnd w:id="80"/>
          <w:r w:rsidRPr="00845A70">
            <w:rPr>
              <w:i/>
            </w:rPr>
            <w:t>PLoS One</w:t>
          </w:r>
          <w:r w:rsidRPr="00845A70">
            <w:t xml:space="preserve"> 14, e0224969. doi: 10.1371/journal.pone.0224969</w:t>
          </w:r>
        </w:p>
        <w:p w14:paraId="4DF7E8CB" w14:textId="77777777" w:rsidR="00845A70" w:rsidRDefault="00845A70" w:rsidP="00845A70">
          <w:pPr>
            <w:pStyle w:val="CitaviBibliographyEntry"/>
          </w:pPr>
          <w:bookmarkStart w:id="81" w:name="_CTVL0016c096fa427c74453a183edfbc4ae377b"/>
          <w:r>
            <w:t xml:space="preserve">Wang, X. (2008). </w:t>
          </w:r>
          <w:bookmarkEnd w:id="81"/>
          <w:r w:rsidRPr="00845A70">
            <w:rPr>
              <w:i/>
            </w:rPr>
            <w:t>Dogs: Their Fossil Relatives and Evolutionary History</w:t>
          </w:r>
          <w:r w:rsidRPr="00845A70">
            <w:t>. New York: Columbia University Press.</w:t>
          </w:r>
        </w:p>
        <w:p w14:paraId="0F38FC59" w14:textId="77777777" w:rsidR="00845A70" w:rsidRDefault="00845A70" w:rsidP="00845A70">
          <w:pPr>
            <w:pStyle w:val="CitaviBibliographyEntry"/>
          </w:pPr>
          <w:bookmarkStart w:id="82" w:name="_CTVL001edfab2bb4a4d41fb8e236fc588a7da52"/>
          <w:r>
            <w:t xml:space="preserve">Woodall, P. F., and Skinner, J. D. (1993). Dimensions of the intestine, diet and faecal water loss in some African antelope. </w:t>
          </w:r>
          <w:bookmarkEnd w:id="82"/>
          <w:r w:rsidRPr="00845A70">
            <w:rPr>
              <w:i/>
            </w:rPr>
            <w:t>Journal of Zoology</w:t>
          </w:r>
          <w:r w:rsidRPr="00845A70">
            <w:t xml:space="preserve"> 229, 457–471. doi: 10.1111/j.1469-7998.1993.tb02648.x</w:t>
          </w:r>
        </w:p>
        <w:p w14:paraId="01BB847B" w14:textId="77777777" w:rsidR="00845A70" w:rsidRDefault="00845A70" w:rsidP="00845A70">
          <w:pPr>
            <w:pStyle w:val="CitaviBibliographyEntry"/>
          </w:pPr>
          <w:bookmarkStart w:id="83" w:name="_CTVL001e8e25969464e4b83929ced7e209ac489"/>
          <w:r>
            <w:t xml:space="preserve">Wu, X., Wei, Q., Wang, X., Shang, Y., and Zhang, H. (2022). Evolutionary and dietary relationships of wild mammals based on the gut microbiome. </w:t>
          </w:r>
          <w:bookmarkEnd w:id="83"/>
          <w:r w:rsidRPr="00845A70">
            <w:rPr>
              <w:i/>
            </w:rPr>
            <w:t>Gene</w:t>
          </w:r>
          <w:r w:rsidRPr="00845A70">
            <w:t xml:space="preserve"> 808, 145999. doi: 10.1016/j.gene.2021.145999</w:t>
          </w:r>
        </w:p>
        <w:p w14:paraId="5EC9AC44" w14:textId="77777777" w:rsidR="00845A70" w:rsidRDefault="00845A70" w:rsidP="00845A70">
          <w:pPr>
            <w:pStyle w:val="CitaviBibliographyEntry"/>
          </w:pPr>
          <w:bookmarkStart w:id="84" w:name="_CTVL001b1659814cbc848749a9062263d33109a"/>
          <w:r>
            <w:t xml:space="preserve">Yatsunenko, T., Rey, F. E., Manary, M. J., Trehan, I., Dominguez-Bello, M. G., Contreras, M., et al. (2012). Human gut microbiome viewed across age and geography. </w:t>
          </w:r>
          <w:bookmarkEnd w:id="84"/>
          <w:r w:rsidRPr="00845A70">
            <w:rPr>
              <w:i/>
            </w:rPr>
            <w:t>Nature</w:t>
          </w:r>
          <w:r w:rsidRPr="00845A70">
            <w:t xml:space="preserve"> 486, 222–227. doi: 10.1038/nature11053</w:t>
          </w:r>
        </w:p>
        <w:p w14:paraId="41D2FDF6" w14:textId="77777777" w:rsidR="00845A70" w:rsidRDefault="00845A70" w:rsidP="00845A70">
          <w:pPr>
            <w:pStyle w:val="CitaviBibliographyEntry"/>
          </w:pPr>
          <w:bookmarkStart w:id="85" w:name="_CTVL0013eb58140d0a14dd998f45faee7c9fd12"/>
          <w:r>
            <w:t xml:space="preserve">Yazdani, M., Taylor, B. C., Debelius, J. W., Li, W., Knight, R., and Smarr, L. “Using machine learning to identify major shifts in human gut microbiome protein family abundance in disease,” in </w:t>
          </w:r>
          <w:bookmarkEnd w:id="85"/>
          <w:r w:rsidRPr="00845A70">
            <w:rPr>
              <w:i/>
            </w:rPr>
            <w:t>2016</w:t>
          </w:r>
          <w:r w:rsidRPr="00845A70">
            <w:t>, 1272–1280.</w:t>
          </w:r>
        </w:p>
        <w:p w14:paraId="3D9724AC" w14:textId="77777777" w:rsidR="00845A70" w:rsidRDefault="00845A70" w:rsidP="00845A70">
          <w:pPr>
            <w:pStyle w:val="CitaviBibliographyEntry"/>
          </w:pPr>
          <w:bookmarkStart w:id="86" w:name="_CTVL00191c6e46b2a4d4ecb92929f3f7a5d158a"/>
          <w:r w:rsidRPr="00845A70">
            <w:rPr>
              <w:lang w:val="de-DE"/>
            </w:rPr>
            <w:t xml:space="preserve">Youngblut, N. D., Reischer, G. H., Walters, W., Schuster, N., Walzer, C., Stalder, G., et al. </w:t>
          </w:r>
          <w:r>
            <w:t xml:space="preserve">(2019). Host diet and evolutionary history explain different aspects of gut microbiome diversity among vertebrate clades. </w:t>
          </w:r>
          <w:bookmarkEnd w:id="86"/>
          <w:r w:rsidRPr="00845A70">
            <w:rPr>
              <w:i/>
            </w:rPr>
            <w:t>Nat Commun</w:t>
          </w:r>
          <w:r w:rsidRPr="00845A70">
            <w:t xml:space="preserve"> 10, 2200. doi: 10.1038/s41467-019-10191-3</w:t>
          </w:r>
        </w:p>
        <w:p w14:paraId="4D588D3E" w14:textId="77777777" w:rsidR="00845A70" w:rsidRDefault="00845A70" w:rsidP="00845A70">
          <w:pPr>
            <w:pStyle w:val="CitaviBibliographyEntry"/>
          </w:pPr>
          <w:bookmarkStart w:id="87" w:name="_CTVL001beec1174915b4a7b92fd37860672bc43"/>
          <w:r>
            <w:t xml:space="preserve">Zhu, L., Yang, Z., Yao, R., Xu, L., Chen, H., Gu, X., et al. (2018). Potential Mechanism of Detoxification of Cyanide Compounds by Gut Microbiomes of Bamboo-Eating Pandas. </w:t>
          </w:r>
          <w:bookmarkEnd w:id="87"/>
          <w:r w:rsidRPr="00845A70">
            <w:rPr>
              <w:i/>
            </w:rPr>
            <w:t>mSphere</w:t>
          </w:r>
          <w:r w:rsidRPr="00845A70">
            <w:t xml:space="preserve"> 3. doi: 10.1128/mSphere.00229-18</w:t>
          </w:r>
        </w:p>
        <w:p w14:paraId="0D718174" w14:textId="77777777" w:rsidR="00845A70" w:rsidRPr="00845A70" w:rsidRDefault="00845A70" w:rsidP="00845A70">
          <w:pPr>
            <w:pStyle w:val="CitaviBibliographyEntry"/>
            <w:rPr>
              <w:lang w:val="de-DE"/>
            </w:rPr>
          </w:pPr>
          <w:bookmarkStart w:id="88" w:name="_CTVL0010027d93a3ee5472eb8205cd596c2fea9"/>
          <w:r w:rsidRPr="00845A70">
            <w:rPr>
              <w:lang w:val="de-DE"/>
            </w:rPr>
            <w:t xml:space="preserve">Zoelzer, F., Burger, A. L., and Dierkes, P. W. (2021). </w:t>
          </w:r>
          <w:r>
            <w:t xml:space="preserve">Unraveling differences in fecal microbiota stability in mammals: from high variable carnivores and consistently stable herbivores. </w:t>
          </w:r>
          <w:bookmarkEnd w:id="88"/>
          <w:r w:rsidRPr="00845A70">
            <w:rPr>
              <w:i/>
              <w:lang w:val="de-DE"/>
            </w:rPr>
            <w:t>Anim Microbiome</w:t>
          </w:r>
          <w:r w:rsidRPr="00845A70">
            <w:rPr>
              <w:lang w:val="de-DE"/>
            </w:rPr>
            <w:t xml:space="preserve"> 3, 77. doi: 10.1186/s42523-021-00141-0</w:t>
          </w:r>
        </w:p>
        <w:p w14:paraId="485EA900" w14:textId="06C123F3" w:rsidR="00BD62E3" w:rsidRPr="000B17D6" w:rsidRDefault="00845A70" w:rsidP="00176129">
          <w:pPr>
            <w:pStyle w:val="CitaviBibliographyEntry"/>
          </w:pPr>
          <w:bookmarkStart w:id="89" w:name="_CTVL00132eb9b9786184a029b05cf0c641fe511"/>
          <w:r w:rsidRPr="00845A70">
            <w:rPr>
              <w:lang w:val="de-DE"/>
            </w:rPr>
            <w:lastRenderedPageBreak/>
            <w:t xml:space="preserve">Zoelzer, F., Schneider, S., and Dierkes, P. W. (2023). </w:t>
          </w:r>
          <w:r>
            <w:t xml:space="preserve">Time series cluster analysis reveals individual assignment of microbiota in captive tiger (Panthera tigris) and wildebeest (Connochaetes taurinus). </w:t>
          </w:r>
          <w:bookmarkEnd w:id="89"/>
          <w:r w:rsidRPr="00845A70">
            <w:rPr>
              <w:i/>
            </w:rPr>
            <w:t>Ecol Evol</w:t>
          </w:r>
          <w:r w:rsidRPr="00845A70">
            <w:t xml:space="preserve"> 13, e10066. doi: 10.1002/ece3.10066</w:t>
          </w:r>
          <w:r w:rsidR="00BD62E3" w:rsidRPr="000B17D6">
            <w:fldChar w:fldCharType="end"/>
          </w:r>
        </w:p>
      </w:sdtContent>
    </w:sdt>
    <w:sectPr w:rsidR="00BD62E3" w:rsidRPr="000B17D6" w:rsidSect="00D537FA">
      <w:headerReference w:type="even" r:id="rId12"/>
      <w:headerReference w:type="default" r:id="rId13"/>
      <w:footerReference w:type="even" r:id="rId14"/>
      <w:footerReference w:type="default" r:id="rId15"/>
      <w:headerReference w:type="first" r:id="rId16"/>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6FCB6" w14:textId="77777777" w:rsidR="002C1B4E" w:rsidRDefault="002C1B4E" w:rsidP="00117666">
      <w:pPr>
        <w:spacing w:after="0"/>
      </w:pPr>
      <w:r>
        <w:separator/>
      </w:r>
    </w:p>
  </w:endnote>
  <w:endnote w:type="continuationSeparator" w:id="0">
    <w:p w14:paraId="4F59BD75" w14:textId="77777777" w:rsidR="002C1B4E" w:rsidRDefault="002C1B4E"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FCB79" w14:textId="77777777" w:rsidR="00845A70" w:rsidRPr="00577C4C" w:rsidRDefault="00845A70">
    <w:pPr>
      <w:pStyle w:val="Fuzeile"/>
      <w:rPr>
        <w:color w:val="C00000"/>
        <w:szCs w:val="24"/>
      </w:rPr>
    </w:pPr>
    <w:r w:rsidRPr="00577C4C">
      <w:rPr>
        <w:noProof/>
        <w:color w:val="C00000"/>
        <w:szCs w:val="24"/>
        <w:lang w:val="de-DE" w:eastAsia="de-DE"/>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845A70" w:rsidRPr="00E9561B" w:rsidRDefault="00845A70">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7B187B51" w14:textId="77777777" w:rsidR="00845A70" w:rsidRPr="00E9561B" w:rsidRDefault="00845A70">
                    <w:pPr>
                      <w:rPr>
                        <w:color w:val="C00000"/>
                      </w:rPr>
                    </w:pPr>
                    <w:r w:rsidRPr="00E9561B">
                      <w:rPr>
                        <w:color w:val="C00000"/>
                      </w:rPr>
                      <w:t>This is a provisional file, not the final typeset article</w:t>
                    </w:r>
                  </w:p>
                </w:txbxContent>
              </v:textbox>
            </v:shape>
          </w:pict>
        </mc:Fallback>
      </mc:AlternateContent>
    </w:r>
    <w:r>
      <w:rPr>
        <w:noProof/>
        <w:lang w:val="de-DE" w:eastAsia="de-DE"/>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59E1A1CB" w:rsidR="00845A70" w:rsidRPr="00577C4C" w:rsidRDefault="00845A70">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05C9C" w:rsidRPr="00305C9C">
                            <w:rPr>
                              <w:noProof/>
                              <w:color w:val="000000" w:themeColor="text1"/>
                              <w:sz w:val="22"/>
                              <w:szCs w:val="40"/>
                            </w:rPr>
                            <w:t>12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0C9A1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B86276A" w14:textId="59E1A1CB" w:rsidR="00845A70" w:rsidRPr="00577C4C" w:rsidRDefault="00845A70">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05C9C" w:rsidRPr="00305C9C">
                      <w:rPr>
                        <w:noProof/>
                        <w:color w:val="000000" w:themeColor="text1"/>
                        <w:sz w:val="22"/>
                        <w:szCs w:val="40"/>
                      </w:rPr>
                      <w:t>12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8A60F" w14:textId="77777777" w:rsidR="00845A70" w:rsidRPr="00577C4C" w:rsidRDefault="00845A70">
    <w:pPr>
      <w:pStyle w:val="Fuzeile"/>
      <w:rPr>
        <w:b/>
        <w:sz w:val="20"/>
        <w:szCs w:val="24"/>
      </w:rPr>
    </w:pPr>
    <w:r>
      <w:rPr>
        <w:noProof/>
        <w:lang w:val="de-DE" w:eastAsia="de-DE"/>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0420BAFC" w:rsidR="00845A70" w:rsidRPr="00577C4C" w:rsidRDefault="00845A70">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05C9C" w:rsidRPr="00305C9C">
                            <w:rPr>
                              <w:noProof/>
                              <w:color w:val="000000" w:themeColor="text1"/>
                              <w:sz w:val="22"/>
                              <w:szCs w:val="40"/>
                            </w:rPr>
                            <w:t>13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04C0BEFB" w14:textId="0420BAFC" w:rsidR="00845A70" w:rsidRPr="00577C4C" w:rsidRDefault="00845A70">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05C9C" w:rsidRPr="00305C9C">
                      <w:rPr>
                        <w:noProof/>
                        <w:color w:val="000000" w:themeColor="text1"/>
                        <w:sz w:val="22"/>
                        <w:szCs w:val="40"/>
                      </w:rPr>
                      <w:t>13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0F770" w14:textId="77777777" w:rsidR="002C1B4E" w:rsidRDefault="002C1B4E" w:rsidP="00117666">
      <w:pPr>
        <w:spacing w:after="0"/>
      </w:pPr>
      <w:r>
        <w:separator/>
      </w:r>
    </w:p>
  </w:footnote>
  <w:footnote w:type="continuationSeparator" w:id="0">
    <w:p w14:paraId="1C3B723A" w14:textId="77777777" w:rsidR="002C1B4E" w:rsidRDefault="002C1B4E"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1EC0" w14:textId="54B92735" w:rsidR="00845A70" w:rsidRPr="007E3148" w:rsidRDefault="00845A70" w:rsidP="00A53000">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53055" w14:textId="1A817A43" w:rsidR="00845A70" w:rsidRPr="00A53000" w:rsidRDefault="00845A70" w:rsidP="00A53000">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4DC69" w14:textId="77777777" w:rsidR="00845A70" w:rsidRDefault="00845A70" w:rsidP="00A53000">
    <w:pPr>
      <w:pStyle w:val="Kopfzeile"/>
    </w:pPr>
    <w:r w:rsidRPr="005A1D84">
      <w:rPr>
        <w:noProof/>
        <w:color w:val="A6A6A6" w:themeColor="background1" w:themeShade="A6"/>
        <w:lang w:val="de-DE" w:eastAsia="de-DE"/>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enabsatz"/>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berschrift1"/>
        <w:lvlText w:val="%1"/>
        <w:lvlJc w:val="left"/>
        <w:pPr>
          <w:tabs>
            <w:tab w:val="num" w:pos="567"/>
          </w:tabs>
          <w:ind w:left="567" w:hanging="567"/>
        </w:pPr>
        <w:rPr>
          <w:rFonts w:hint="default"/>
        </w:rPr>
      </w:lvl>
    </w:lvlOverride>
    <w:lvlOverride w:ilvl="1">
      <w:lvl w:ilvl="1">
        <w:start w:val="1"/>
        <w:numFmt w:val="decimal"/>
        <w:pStyle w:val="berschrift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berschrift1"/>
        <w:lvlText w:val="%1"/>
        <w:lvlJc w:val="left"/>
        <w:pPr>
          <w:tabs>
            <w:tab w:val="num" w:pos="567"/>
          </w:tabs>
          <w:ind w:left="567" w:hanging="567"/>
        </w:pPr>
      </w:lvl>
    </w:lvlOverride>
    <w:lvlOverride w:ilvl="1">
      <w:startOverride w:val="1"/>
      <w:lvl w:ilvl="1">
        <w:start w:val="1"/>
        <w:numFmt w:val="decimal"/>
        <w:pStyle w:val="berschrift2"/>
        <w:lvlText w:val="%1.%2"/>
        <w:lvlJc w:val="left"/>
        <w:pPr>
          <w:tabs>
            <w:tab w:val="num" w:pos="567"/>
          </w:tabs>
          <w:ind w:left="567" w:hanging="567"/>
        </w:pPr>
      </w:lvl>
    </w:lvlOverride>
    <w:lvlOverride w:ilvl="2">
      <w:startOverride w:val="1"/>
      <w:lvl w:ilvl="2">
        <w:start w:val="1"/>
        <w:numFmt w:val="decimal"/>
        <w:pStyle w:val="berschrift3"/>
        <w:lvlText w:val=""/>
        <w:lvlJc w:val="left"/>
      </w:lvl>
    </w:lvlOverride>
    <w:lvlOverride w:ilvl="3">
      <w:startOverride w:val="1"/>
      <w:lvl w:ilvl="3">
        <w:start w:val="1"/>
        <w:numFmt w:val="decimal"/>
        <w:pStyle w:val="berschrift4"/>
        <w:lvlText w:val=""/>
        <w:lvlJc w:val="left"/>
      </w:lvl>
    </w:lvlOverride>
    <w:lvlOverride w:ilvl="4">
      <w:startOverride w:val="1"/>
      <w:lvl w:ilvl="4">
        <w:start w:val="1"/>
        <w:numFmt w:val="decimal"/>
        <w:pStyle w:val="berschrift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3"/>
    <w:lvlOverride w:ilvl="0">
      <w:startOverride w:val="9"/>
      <w:lvl w:ilvl="0">
        <w:start w:val="9"/>
        <w:numFmt w:val="decimal"/>
        <w:pStyle w:val="berschrift1"/>
        <w:lvlText w:val="%1"/>
        <w:lvlJc w:val="left"/>
        <w:pPr>
          <w:tabs>
            <w:tab w:val="num" w:pos="567"/>
          </w:tabs>
          <w:ind w:left="567" w:hanging="567"/>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20"/>
    <w:rsid w:val="000001BE"/>
    <w:rsid w:val="00015D7B"/>
    <w:rsid w:val="0002273A"/>
    <w:rsid w:val="00034304"/>
    <w:rsid w:val="00035434"/>
    <w:rsid w:val="000358EA"/>
    <w:rsid w:val="00045678"/>
    <w:rsid w:val="000458E4"/>
    <w:rsid w:val="0005087A"/>
    <w:rsid w:val="00063D84"/>
    <w:rsid w:val="0006636D"/>
    <w:rsid w:val="00077D53"/>
    <w:rsid w:val="00081394"/>
    <w:rsid w:val="00082165"/>
    <w:rsid w:val="00093E7F"/>
    <w:rsid w:val="000B17D6"/>
    <w:rsid w:val="000B1D5F"/>
    <w:rsid w:val="000B34BD"/>
    <w:rsid w:val="000C7E2A"/>
    <w:rsid w:val="000F4CFB"/>
    <w:rsid w:val="00106E31"/>
    <w:rsid w:val="00117666"/>
    <w:rsid w:val="001223A7"/>
    <w:rsid w:val="00134256"/>
    <w:rsid w:val="0014481A"/>
    <w:rsid w:val="00147395"/>
    <w:rsid w:val="00152132"/>
    <w:rsid w:val="00152161"/>
    <w:rsid w:val="001552C9"/>
    <w:rsid w:val="00166293"/>
    <w:rsid w:val="00176129"/>
    <w:rsid w:val="00177D84"/>
    <w:rsid w:val="0018176B"/>
    <w:rsid w:val="00181F52"/>
    <w:rsid w:val="00194674"/>
    <w:rsid w:val="001964EF"/>
    <w:rsid w:val="001A00E6"/>
    <w:rsid w:val="001A2D3E"/>
    <w:rsid w:val="001A7FFC"/>
    <w:rsid w:val="001B1A2C"/>
    <w:rsid w:val="001D5C23"/>
    <w:rsid w:val="001E4F08"/>
    <w:rsid w:val="001F4C07"/>
    <w:rsid w:val="00206322"/>
    <w:rsid w:val="00216A4C"/>
    <w:rsid w:val="00217BA1"/>
    <w:rsid w:val="00220AEA"/>
    <w:rsid w:val="00226954"/>
    <w:rsid w:val="002368CB"/>
    <w:rsid w:val="00250775"/>
    <w:rsid w:val="002629A3"/>
    <w:rsid w:val="00265660"/>
    <w:rsid w:val="002677A0"/>
    <w:rsid w:val="00267D18"/>
    <w:rsid w:val="00271A9B"/>
    <w:rsid w:val="002868E2"/>
    <w:rsid w:val="002869C3"/>
    <w:rsid w:val="002936E4"/>
    <w:rsid w:val="0029580C"/>
    <w:rsid w:val="00296B88"/>
    <w:rsid w:val="002A260D"/>
    <w:rsid w:val="002C1B4E"/>
    <w:rsid w:val="002C74CA"/>
    <w:rsid w:val="002C7EF3"/>
    <w:rsid w:val="002F744D"/>
    <w:rsid w:val="00303DE6"/>
    <w:rsid w:val="00304483"/>
    <w:rsid w:val="00305C9C"/>
    <w:rsid w:val="00310124"/>
    <w:rsid w:val="0031280C"/>
    <w:rsid w:val="00322306"/>
    <w:rsid w:val="003224D7"/>
    <w:rsid w:val="003328BA"/>
    <w:rsid w:val="003544FB"/>
    <w:rsid w:val="00365D63"/>
    <w:rsid w:val="0036793B"/>
    <w:rsid w:val="00372682"/>
    <w:rsid w:val="00376CC5"/>
    <w:rsid w:val="0037741E"/>
    <w:rsid w:val="00385DA6"/>
    <w:rsid w:val="0039463A"/>
    <w:rsid w:val="0039693B"/>
    <w:rsid w:val="003A6D8B"/>
    <w:rsid w:val="003B3C40"/>
    <w:rsid w:val="003C38E1"/>
    <w:rsid w:val="003D2F2D"/>
    <w:rsid w:val="003E768E"/>
    <w:rsid w:val="003F4016"/>
    <w:rsid w:val="00401590"/>
    <w:rsid w:val="00405F25"/>
    <w:rsid w:val="004212BD"/>
    <w:rsid w:val="00422F29"/>
    <w:rsid w:val="00423A84"/>
    <w:rsid w:val="00433152"/>
    <w:rsid w:val="00442F9E"/>
    <w:rsid w:val="00446E4C"/>
    <w:rsid w:val="00446E5B"/>
    <w:rsid w:val="00463E3D"/>
    <w:rsid w:val="004645AE"/>
    <w:rsid w:val="00481CDC"/>
    <w:rsid w:val="004B28C8"/>
    <w:rsid w:val="004D3E33"/>
    <w:rsid w:val="00510770"/>
    <w:rsid w:val="0052252B"/>
    <w:rsid w:val="005250F2"/>
    <w:rsid w:val="005430EA"/>
    <w:rsid w:val="00551A47"/>
    <w:rsid w:val="0059368A"/>
    <w:rsid w:val="005A1D84"/>
    <w:rsid w:val="005A70EA"/>
    <w:rsid w:val="005A7D0C"/>
    <w:rsid w:val="005C3963"/>
    <w:rsid w:val="005D1840"/>
    <w:rsid w:val="005D35E4"/>
    <w:rsid w:val="005D7910"/>
    <w:rsid w:val="005E24C8"/>
    <w:rsid w:val="00604C6B"/>
    <w:rsid w:val="00614C68"/>
    <w:rsid w:val="0062154F"/>
    <w:rsid w:val="00626026"/>
    <w:rsid w:val="00631A8C"/>
    <w:rsid w:val="00637189"/>
    <w:rsid w:val="00651CA2"/>
    <w:rsid w:val="00653D60"/>
    <w:rsid w:val="00660D05"/>
    <w:rsid w:val="00665042"/>
    <w:rsid w:val="00671D9A"/>
    <w:rsid w:val="00673952"/>
    <w:rsid w:val="00686C9D"/>
    <w:rsid w:val="006B2D5B"/>
    <w:rsid w:val="006B7D14"/>
    <w:rsid w:val="006C186D"/>
    <w:rsid w:val="006D5B93"/>
    <w:rsid w:val="006E18DE"/>
    <w:rsid w:val="006E1F2F"/>
    <w:rsid w:val="006E54C5"/>
    <w:rsid w:val="007047D2"/>
    <w:rsid w:val="00725A7D"/>
    <w:rsid w:val="00727093"/>
    <w:rsid w:val="0073085C"/>
    <w:rsid w:val="00746505"/>
    <w:rsid w:val="00752FD1"/>
    <w:rsid w:val="00756D89"/>
    <w:rsid w:val="0076173B"/>
    <w:rsid w:val="00775BCC"/>
    <w:rsid w:val="00790BB3"/>
    <w:rsid w:val="00792043"/>
    <w:rsid w:val="00797EDD"/>
    <w:rsid w:val="007A478A"/>
    <w:rsid w:val="007B0322"/>
    <w:rsid w:val="007C0E3F"/>
    <w:rsid w:val="007C206C"/>
    <w:rsid w:val="007C4127"/>
    <w:rsid w:val="007C5729"/>
    <w:rsid w:val="00802DE0"/>
    <w:rsid w:val="008111E4"/>
    <w:rsid w:val="0081301C"/>
    <w:rsid w:val="00814168"/>
    <w:rsid w:val="008145A2"/>
    <w:rsid w:val="00817DD6"/>
    <w:rsid w:val="008333E2"/>
    <w:rsid w:val="00845A70"/>
    <w:rsid w:val="00852528"/>
    <w:rsid w:val="00853C34"/>
    <w:rsid w:val="008629A9"/>
    <w:rsid w:val="00884C2C"/>
    <w:rsid w:val="0088513A"/>
    <w:rsid w:val="00893C19"/>
    <w:rsid w:val="00895308"/>
    <w:rsid w:val="008A0240"/>
    <w:rsid w:val="008A6C3F"/>
    <w:rsid w:val="008C35C1"/>
    <w:rsid w:val="008D6C8D"/>
    <w:rsid w:val="008E2B54"/>
    <w:rsid w:val="008E4404"/>
    <w:rsid w:val="008E4C08"/>
    <w:rsid w:val="008E58C7"/>
    <w:rsid w:val="008F5021"/>
    <w:rsid w:val="00915081"/>
    <w:rsid w:val="0092751D"/>
    <w:rsid w:val="0093498A"/>
    <w:rsid w:val="00942233"/>
    <w:rsid w:val="00943573"/>
    <w:rsid w:val="00971B61"/>
    <w:rsid w:val="00972693"/>
    <w:rsid w:val="009739E6"/>
    <w:rsid w:val="00980C31"/>
    <w:rsid w:val="00990A80"/>
    <w:rsid w:val="009955FF"/>
    <w:rsid w:val="009A4CD6"/>
    <w:rsid w:val="009D0002"/>
    <w:rsid w:val="009D259D"/>
    <w:rsid w:val="00A00487"/>
    <w:rsid w:val="00A02464"/>
    <w:rsid w:val="00A353B4"/>
    <w:rsid w:val="00A37C77"/>
    <w:rsid w:val="00A45D1F"/>
    <w:rsid w:val="00A50D9D"/>
    <w:rsid w:val="00A53000"/>
    <w:rsid w:val="00A545C6"/>
    <w:rsid w:val="00A55552"/>
    <w:rsid w:val="00A75F87"/>
    <w:rsid w:val="00A9297B"/>
    <w:rsid w:val="00A92CBA"/>
    <w:rsid w:val="00A95D8B"/>
    <w:rsid w:val="00AB0105"/>
    <w:rsid w:val="00AC0270"/>
    <w:rsid w:val="00AC3EA3"/>
    <w:rsid w:val="00AC792D"/>
    <w:rsid w:val="00AE0D75"/>
    <w:rsid w:val="00AE7D50"/>
    <w:rsid w:val="00B010B8"/>
    <w:rsid w:val="00B206E9"/>
    <w:rsid w:val="00B321B0"/>
    <w:rsid w:val="00B34DCA"/>
    <w:rsid w:val="00B44516"/>
    <w:rsid w:val="00B5023F"/>
    <w:rsid w:val="00B50756"/>
    <w:rsid w:val="00B62471"/>
    <w:rsid w:val="00B657B8"/>
    <w:rsid w:val="00B84920"/>
    <w:rsid w:val="00B8556A"/>
    <w:rsid w:val="00B913CF"/>
    <w:rsid w:val="00B92291"/>
    <w:rsid w:val="00BA604B"/>
    <w:rsid w:val="00BB41CE"/>
    <w:rsid w:val="00BB6949"/>
    <w:rsid w:val="00BD62E3"/>
    <w:rsid w:val="00C012A3"/>
    <w:rsid w:val="00C11CE2"/>
    <w:rsid w:val="00C155ED"/>
    <w:rsid w:val="00C16F19"/>
    <w:rsid w:val="00C30EB1"/>
    <w:rsid w:val="00C52A7B"/>
    <w:rsid w:val="00C6324C"/>
    <w:rsid w:val="00C650F6"/>
    <w:rsid w:val="00C679AA"/>
    <w:rsid w:val="00C724CF"/>
    <w:rsid w:val="00C757D4"/>
    <w:rsid w:val="00C75972"/>
    <w:rsid w:val="00C82792"/>
    <w:rsid w:val="00C948FD"/>
    <w:rsid w:val="00CB2220"/>
    <w:rsid w:val="00CB43D5"/>
    <w:rsid w:val="00CC76F9"/>
    <w:rsid w:val="00CD066B"/>
    <w:rsid w:val="00CD3ECE"/>
    <w:rsid w:val="00CD46E2"/>
    <w:rsid w:val="00CE6604"/>
    <w:rsid w:val="00CF1696"/>
    <w:rsid w:val="00D00D0B"/>
    <w:rsid w:val="00D04B69"/>
    <w:rsid w:val="00D17FBC"/>
    <w:rsid w:val="00D2572C"/>
    <w:rsid w:val="00D40420"/>
    <w:rsid w:val="00D473CA"/>
    <w:rsid w:val="00D537FA"/>
    <w:rsid w:val="00D568B0"/>
    <w:rsid w:val="00D80D99"/>
    <w:rsid w:val="00D9503C"/>
    <w:rsid w:val="00D97D49"/>
    <w:rsid w:val="00DB2D41"/>
    <w:rsid w:val="00DB79C7"/>
    <w:rsid w:val="00DC0880"/>
    <w:rsid w:val="00DD5C97"/>
    <w:rsid w:val="00DD73EF"/>
    <w:rsid w:val="00DE23E8"/>
    <w:rsid w:val="00DF187F"/>
    <w:rsid w:val="00E00BC3"/>
    <w:rsid w:val="00E0128B"/>
    <w:rsid w:val="00E040E0"/>
    <w:rsid w:val="00E11C78"/>
    <w:rsid w:val="00E16714"/>
    <w:rsid w:val="00E41E96"/>
    <w:rsid w:val="00E47ABA"/>
    <w:rsid w:val="00E56F33"/>
    <w:rsid w:val="00E64E17"/>
    <w:rsid w:val="00E73751"/>
    <w:rsid w:val="00E852EA"/>
    <w:rsid w:val="00E875A9"/>
    <w:rsid w:val="00EA3D3C"/>
    <w:rsid w:val="00EC5DBD"/>
    <w:rsid w:val="00EC7CC3"/>
    <w:rsid w:val="00F05356"/>
    <w:rsid w:val="00F07ACB"/>
    <w:rsid w:val="00F254A4"/>
    <w:rsid w:val="00F46494"/>
    <w:rsid w:val="00F558AB"/>
    <w:rsid w:val="00F61D89"/>
    <w:rsid w:val="00F65241"/>
    <w:rsid w:val="00F86ABB"/>
    <w:rsid w:val="00F97039"/>
    <w:rsid w:val="00FA2CB8"/>
    <w:rsid w:val="00FB79EF"/>
    <w:rsid w:val="00FD0C47"/>
    <w:rsid w:val="00FD7648"/>
    <w:rsid w:val="00FE2770"/>
    <w:rsid w:val="00FF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80D99"/>
    <w:pPr>
      <w:spacing w:before="120" w:after="240" w:line="240" w:lineRule="auto"/>
    </w:pPr>
    <w:rPr>
      <w:rFonts w:ascii="Times New Roman" w:hAnsi="Times New Roman"/>
      <w:sz w:val="24"/>
    </w:rPr>
  </w:style>
  <w:style w:type="paragraph" w:styleId="berschrift1">
    <w:name w:val="heading 1"/>
    <w:basedOn w:val="Listenabsatz"/>
    <w:next w:val="Standard"/>
    <w:link w:val="berschrift1Zchn"/>
    <w:uiPriority w:val="2"/>
    <w:qFormat/>
    <w:rsid w:val="00D80D99"/>
    <w:pPr>
      <w:numPr>
        <w:numId w:val="17"/>
      </w:numPr>
      <w:spacing w:before="240"/>
      <w:contextualSpacing w:val="0"/>
      <w:outlineLvl w:val="0"/>
    </w:pPr>
    <w:rPr>
      <w:b/>
    </w:rPr>
  </w:style>
  <w:style w:type="paragraph" w:styleId="berschrift2">
    <w:name w:val="heading 2"/>
    <w:basedOn w:val="berschrift1"/>
    <w:next w:val="Standard"/>
    <w:link w:val="berschrift2Zchn"/>
    <w:uiPriority w:val="2"/>
    <w:qFormat/>
    <w:rsid w:val="00D80D99"/>
    <w:pPr>
      <w:numPr>
        <w:ilvl w:val="1"/>
      </w:numPr>
      <w:spacing w:after="200"/>
      <w:outlineLvl w:val="1"/>
    </w:pPr>
  </w:style>
  <w:style w:type="paragraph" w:styleId="berschrift3">
    <w:name w:val="heading 3"/>
    <w:basedOn w:val="Standard"/>
    <w:next w:val="Standard"/>
    <w:link w:val="berschrift3Zchn"/>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berschrift4">
    <w:name w:val="heading 4"/>
    <w:basedOn w:val="berschrift3"/>
    <w:next w:val="Standard"/>
    <w:link w:val="berschrift4Zchn"/>
    <w:uiPriority w:val="2"/>
    <w:qFormat/>
    <w:rsid w:val="00D80D99"/>
    <w:pPr>
      <w:numPr>
        <w:ilvl w:val="3"/>
      </w:numPr>
      <w:outlineLvl w:val="3"/>
    </w:pPr>
    <w:rPr>
      <w:iCs/>
    </w:rPr>
  </w:style>
  <w:style w:type="paragraph" w:styleId="berschrift5">
    <w:name w:val="heading 5"/>
    <w:basedOn w:val="berschrift4"/>
    <w:next w:val="Standard"/>
    <w:link w:val="berschrift5Zchn"/>
    <w:uiPriority w:val="2"/>
    <w:qFormat/>
    <w:rsid w:val="00D80D99"/>
    <w:pPr>
      <w:numPr>
        <w:ilvl w:val="4"/>
      </w:numPr>
      <w:outlineLvl w:val="4"/>
    </w:pPr>
  </w:style>
  <w:style w:type="paragraph" w:styleId="berschrift6">
    <w:name w:val="heading 6"/>
    <w:basedOn w:val="Standard"/>
    <w:next w:val="Standard"/>
    <w:link w:val="berschrift6Zchn"/>
    <w:uiPriority w:val="9"/>
    <w:semiHidden/>
    <w:qFormat/>
    <w:rsid w:val="00DC0880"/>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qFormat/>
    <w:rsid w:val="00DC088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qFormat/>
    <w:rsid w:val="00DC088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rsid w:val="00DC088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147395"/>
    <w:rPr>
      <w:rFonts w:ascii="Times New Roman" w:eastAsia="Cambria" w:hAnsi="Times New Roman" w:cs="Times New Roman"/>
      <w:b/>
      <w:sz w:val="24"/>
      <w:szCs w:val="24"/>
    </w:rPr>
  </w:style>
  <w:style w:type="character" w:customStyle="1" w:styleId="berschrift2Zchn">
    <w:name w:val="Überschrift 2 Zchn"/>
    <w:basedOn w:val="Absatz-Standardschriftart"/>
    <w:link w:val="berschrift2"/>
    <w:uiPriority w:val="2"/>
    <w:rsid w:val="00147395"/>
    <w:rPr>
      <w:rFonts w:ascii="Times New Roman" w:eastAsia="Cambria" w:hAnsi="Times New Roman" w:cs="Times New Roman"/>
      <w:b/>
      <w:sz w:val="24"/>
      <w:szCs w:val="24"/>
    </w:rPr>
  </w:style>
  <w:style w:type="character" w:styleId="Hervorhebung">
    <w:name w:val="Emphasis"/>
    <w:basedOn w:val="Absatz-Standardschriftart"/>
    <w:uiPriority w:val="20"/>
    <w:qFormat/>
    <w:rsid w:val="00C724CF"/>
    <w:rPr>
      <w:rFonts w:ascii="Times New Roman" w:hAnsi="Times New Roman"/>
      <w:i/>
      <w:iCs/>
    </w:rPr>
  </w:style>
  <w:style w:type="paragraph" w:styleId="Listenabsatz">
    <w:name w:val="List Paragraph"/>
    <w:basedOn w:val="Standard"/>
    <w:uiPriority w:val="34"/>
    <w:qFormat/>
    <w:rsid w:val="00310124"/>
    <w:pPr>
      <w:numPr>
        <w:numId w:val="14"/>
      </w:numPr>
      <w:ind w:left="1434" w:hanging="357"/>
      <w:contextualSpacing/>
    </w:pPr>
    <w:rPr>
      <w:rFonts w:eastAsia="Cambria" w:cs="Times New Roman"/>
      <w:szCs w:val="24"/>
    </w:rPr>
  </w:style>
  <w:style w:type="character" w:styleId="Fett">
    <w:name w:val="Strong"/>
    <w:basedOn w:val="Absatz-Standardschriftart"/>
    <w:uiPriority w:val="22"/>
    <w:qFormat/>
    <w:rsid w:val="00C724CF"/>
    <w:rPr>
      <w:rFonts w:ascii="Times New Roman" w:hAnsi="Times New Roman"/>
      <w:b/>
      <w:bCs/>
    </w:rPr>
  </w:style>
  <w:style w:type="paragraph" w:styleId="StandardWeb">
    <w:name w:val="Normal (Web)"/>
    <w:basedOn w:val="Standard"/>
    <w:uiPriority w:val="99"/>
    <w:unhideWhenUsed/>
    <w:rsid w:val="00117666"/>
    <w:pPr>
      <w:spacing w:before="100" w:beforeAutospacing="1" w:after="100" w:afterAutospacing="1"/>
    </w:pPr>
    <w:rPr>
      <w:rFonts w:eastAsia="Times New Roman" w:cs="Times New Roman"/>
      <w:szCs w:val="24"/>
    </w:rPr>
  </w:style>
  <w:style w:type="paragraph" w:styleId="Kopfzeile">
    <w:name w:val="header"/>
    <w:basedOn w:val="Standard"/>
    <w:link w:val="KopfzeileZchn"/>
    <w:uiPriority w:val="99"/>
    <w:unhideWhenUsed/>
    <w:rsid w:val="00A53000"/>
    <w:pPr>
      <w:tabs>
        <w:tab w:val="center" w:pos="4844"/>
        <w:tab w:val="right" w:pos="9689"/>
      </w:tabs>
    </w:pPr>
    <w:rPr>
      <w:b/>
    </w:rPr>
  </w:style>
  <w:style w:type="character" w:customStyle="1" w:styleId="KopfzeileZchn">
    <w:name w:val="Kopfzeile Zchn"/>
    <w:basedOn w:val="Absatz-Standardschriftart"/>
    <w:link w:val="Kopfzeile"/>
    <w:uiPriority w:val="99"/>
    <w:rsid w:val="00A53000"/>
    <w:rPr>
      <w:rFonts w:ascii="Times New Roman" w:hAnsi="Times New Roman"/>
      <w:b/>
      <w:sz w:val="24"/>
    </w:rPr>
  </w:style>
  <w:style w:type="paragraph" w:styleId="Fuzeile">
    <w:name w:val="footer"/>
    <w:basedOn w:val="Standard"/>
    <w:link w:val="FuzeileZchn"/>
    <w:uiPriority w:val="99"/>
    <w:unhideWhenUsed/>
    <w:rsid w:val="00117666"/>
    <w:pPr>
      <w:tabs>
        <w:tab w:val="center" w:pos="4844"/>
        <w:tab w:val="right" w:pos="9689"/>
      </w:tabs>
      <w:spacing w:after="0"/>
    </w:pPr>
  </w:style>
  <w:style w:type="character" w:customStyle="1" w:styleId="FuzeileZchn">
    <w:name w:val="Fußzeile Zchn"/>
    <w:basedOn w:val="Absatz-Standardschriftart"/>
    <w:link w:val="Fuzeile"/>
    <w:uiPriority w:val="99"/>
    <w:rsid w:val="00117666"/>
  </w:style>
  <w:style w:type="table" w:styleId="Tabellenraster">
    <w:name w:val="Table Grid"/>
    <w:basedOn w:val="NormaleTabelle"/>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117666"/>
    <w:pPr>
      <w:spacing w:after="0"/>
    </w:pPr>
    <w:rPr>
      <w:sz w:val="20"/>
      <w:szCs w:val="20"/>
    </w:rPr>
  </w:style>
  <w:style w:type="character" w:customStyle="1" w:styleId="FunotentextZchn">
    <w:name w:val="Fußnotentext Zchn"/>
    <w:basedOn w:val="Absatz-Standardschriftart"/>
    <w:link w:val="Funotentext"/>
    <w:uiPriority w:val="99"/>
    <w:semiHidden/>
    <w:rsid w:val="00117666"/>
    <w:rPr>
      <w:sz w:val="20"/>
      <w:szCs w:val="20"/>
    </w:rPr>
  </w:style>
  <w:style w:type="character" w:styleId="Funotenzeichen">
    <w:name w:val="footnote reference"/>
    <w:basedOn w:val="Absatz-Standardschriftart"/>
    <w:uiPriority w:val="99"/>
    <w:semiHidden/>
    <w:unhideWhenUsed/>
    <w:rsid w:val="00117666"/>
    <w:rPr>
      <w:vertAlign w:val="superscript"/>
    </w:rPr>
  </w:style>
  <w:style w:type="paragraph" w:styleId="Beschriftung">
    <w:name w:val="caption"/>
    <w:basedOn w:val="Standard"/>
    <w:next w:val="KeinLeerraum"/>
    <w:uiPriority w:val="35"/>
    <w:unhideWhenUsed/>
    <w:qFormat/>
    <w:rsid w:val="00A53000"/>
    <w:pPr>
      <w:keepNext/>
    </w:pPr>
    <w:rPr>
      <w:rFonts w:cs="Times New Roman"/>
      <w:b/>
      <w:bCs/>
      <w:szCs w:val="24"/>
    </w:rPr>
  </w:style>
  <w:style w:type="paragraph" w:styleId="Sprechblasentext">
    <w:name w:val="Balloon Text"/>
    <w:basedOn w:val="Standard"/>
    <w:link w:val="SprechblasentextZchn"/>
    <w:uiPriority w:val="99"/>
    <w:semiHidden/>
    <w:unhideWhenUsed/>
    <w:rsid w:val="0011766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666"/>
    <w:rPr>
      <w:rFonts w:ascii="Tahoma" w:hAnsi="Tahoma" w:cs="Tahoma"/>
      <w:sz w:val="16"/>
      <w:szCs w:val="16"/>
    </w:rPr>
  </w:style>
  <w:style w:type="character" w:styleId="Zeilennummer">
    <w:name w:val="line number"/>
    <w:basedOn w:val="Absatz-Standardschriftart"/>
    <w:uiPriority w:val="99"/>
    <w:semiHidden/>
    <w:unhideWhenUsed/>
    <w:rsid w:val="00117666"/>
  </w:style>
  <w:style w:type="paragraph" w:styleId="Endnotentext">
    <w:name w:val="endnote text"/>
    <w:basedOn w:val="Standard"/>
    <w:link w:val="EndnotentextZchn"/>
    <w:uiPriority w:val="99"/>
    <w:semiHidden/>
    <w:unhideWhenUsed/>
    <w:rsid w:val="00CD066B"/>
    <w:pPr>
      <w:spacing w:after="0"/>
    </w:pPr>
    <w:rPr>
      <w:sz w:val="20"/>
      <w:szCs w:val="20"/>
    </w:rPr>
  </w:style>
  <w:style w:type="character" w:customStyle="1" w:styleId="EndnotentextZchn">
    <w:name w:val="Endnotentext Zchn"/>
    <w:basedOn w:val="Absatz-Standardschriftart"/>
    <w:link w:val="Endnotentext"/>
    <w:uiPriority w:val="99"/>
    <w:semiHidden/>
    <w:rsid w:val="00CD066B"/>
    <w:rPr>
      <w:sz w:val="20"/>
      <w:szCs w:val="20"/>
    </w:rPr>
  </w:style>
  <w:style w:type="character" w:styleId="Endnotenzeichen">
    <w:name w:val="endnote reference"/>
    <w:basedOn w:val="Absatz-Standardschriftart"/>
    <w:uiPriority w:val="99"/>
    <w:semiHidden/>
    <w:unhideWhenUsed/>
    <w:rsid w:val="00CD066B"/>
    <w:rPr>
      <w:vertAlign w:val="superscript"/>
    </w:rPr>
  </w:style>
  <w:style w:type="character" w:styleId="Kommentarzeichen">
    <w:name w:val="annotation reference"/>
    <w:basedOn w:val="Absatz-Standardschriftart"/>
    <w:uiPriority w:val="99"/>
    <w:semiHidden/>
    <w:unhideWhenUsed/>
    <w:rsid w:val="00725A7D"/>
    <w:rPr>
      <w:sz w:val="16"/>
      <w:szCs w:val="16"/>
    </w:rPr>
  </w:style>
  <w:style w:type="paragraph" w:styleId="Kommentartext">
    <w:name w:val="annotation text"/>
    <w:basedOn w:val="Standard"/>
    <w:link w:val="KommentartextZchn"/>
    <w:uiPriority w:val="99"/>
    <w:semiHidden/>
    <w:unhideWhenUsed/>
    <w:rsid w:val="00725A7D"/>
    <w:rPr>
      <w:sz w:val="20"/>
      <w:szCs w:val="20"/>
    </w:rPr>
  </w:style>
  <w:style w:type="character" w:customStyle="1" w:styleId="KommentartextZchn">
    <w:name w:val="Kommentartext Zchn"/>
    <w:basedOn w:val="Absatz-Standardschriftart"/>
    <w:link w:val="Kommentartext"/>
    <w:uiPriority w:val="99"/>
    <w:semiHidden/>
    <w:rsid w:val="00725A7D"/>
    <w:rPr>
      <w:sz w:val="20"/>
      <w:szCs w:val="20"/>
    </w:rPr>
  </w:style>
  <w:style w:type="paragraph" w:styleId="Kommentarthema">
    <w:name w:val="annotation subject"/>
    <w:basedOn w:val="Kommentartext"/>
    <w:next w:val="Kommentartext"/>
    <w:link w:val="KommentarthemaZchn"/>
    <w:uiPriority w:val="99"/>
    <w:semiHidden/>
    <w:unhideWhenUsed/>
    <w:rsid w:val="00725A7D"/>
    <w:rPr>
      <w:b/>
      <w:bCs/>
    </w:rPr>
  </w:style>
  <w:style w:type="character" w:customStyle="1" w:styleId="KommentarthemaZchn">
    <w:name w:val="Kommentarthema Zchn"/>
    <w:basedOn w:val="KommentartextZchn"/>
    <w:link w:val="Kommentarthema"/>
    <w:uiPriority w:val="99"/>
    <w:semiHidden/>
    <w:rsid w:val="00725A7D"/>
    <w:rPr>
      <w:b/>
      <w:bCs/>
      <w:sz w:val="20"/>
      <w:szCs w:val="20"/>
    </w:rPr>
  </w:style>
  <w:style w:type="character" w:styleId="Hyperlink">
    <w:name w:val="Hyperlink"/>
    <w:basedOn w:val="Absatz-Standardschriftart"/>
    <w:uiPriority w:val="99"/>
    <w:unhideWhenUsed/>
    <w:rsid w:val="005A1D84"/>
    <w:rPr>
      <w:color w:val="0000FF"/>
      <w:u w:val="single"/>
    </w:rPr>
  </w:style>
  <w:style w:type="character" w:styleId="BesuchterLink">
    <w:name w:val="FollowedHyperlink"/>
    <w:basedOn w:val="Absatz-Standardschriftart"/>
    <w:uiPriority w:val="99"/>
    <w:semiHidden/>
    <w:unhideWhenUsed/>
    <w:rsid w:val="006D5B93"/>
    <w:rPr>
      <w:color w:val="800080" w:themeColor="followedHyperlink"/>
      <w:u w:val="single"/>
    </w:rPr>
  </w:style>
  <w:style w:type="paragraph" w:styleId="Titel">
    <w:name w:val="Title"/>
    <w:basedOn w:val="Standard"/>
    <w:next w:val="Standard"/>
    <w:link w:val="TitelZchn"/>
    <w:qFormat/>
    <w:rsid w:val="00D80D99"/>
    <w:pPr>
      <w:suppressLineNumbers/>
      <w:spacing w:before="240" w:after="360"/>
      <w:jc w:val="center"/>
    </w:pPr>
    <w:rPr>
      <w:rFonts w:cs="Times New Roman"/>
      <w:b/>
      <w:sz w:val="32"/>
      <w:szCs w:val="32"/>
    </w:rPr>
  </w:style>
  <w:style w:type="character" w:customStyle="1" w:styleId="TitelZchn">
    <w:name w:val="Titel Zchn"/>
    <w:basedOn w:val="Absatz-Standardschriftart"/>
    <w:link w:val="Titel"/>
    <w:rsid w:val="00D80D99"/>
    <w:rPr>
      <w:rFonts w:ascii="Times New Roman" w:hAnsi="Times New Roman" w:cs="Times New Roman"/>
      <w:b/>
      <w:sz w:val="32"/>
      <w:szCs w:val="32"/>
    </w:rPr>
  </w:style>
  <w:style w:type="paragraph" w:styleId="Untertitel">
    <w:name w:val="Subtitle"/>
    <w:basedOn w:val="Standard"/>
    <w:next w:val="Standard"/>
    <w:link w:val="UntertitelZchn"/>
    <w:uiPriority w:val="99"/>
    <w:unhideWhenUsed/>
    <w:qFormat/>
    <w:rsid w:val="00AC0270"/>
    <w:pPr>
      <w:spacing w:before="240"/>
    </w:pPr>
    <w:rPr>
      <w:rFonts w:cs="Times New Roman"/>
      <w:b/>
      <w:szCs w:val="24"/>
    </w:rPr>
  </w:style>
  <w:style w:type="character" w:customStyle="1" w:styleId="UntertitelZchn">
    <w:name w:val="Untertitel Zchn"/>
    <w:basedOn w:val="Absatz-Standardschriftart"/>
    <w:link w:val="Untertitel"/>
    <w:uiPriority w:val="99"/>
    <w:rsid w:val="00651CA2"/>
    <w:rPr>
      <w:rFonts w:ascii="Times New Roman" w:hAnsi="Times New Roman" w:cs="Times New Roman"/>
      <w:b/>
      <w:sz w:val="24"/>
      <w:szCs w:val="24"/>
    </w:rPr>
  </w:style>
  <w:style w:type="character" w:customStyle="1" w:styleId="berschrift3Zchn">
    <w:name w:val="Überschrift 3 Zchn"/>
    <w:basedOn w:val="Absatz-Standardschriftart"/>
    <w:link w:val="berschrift3"/>
    <w:uiPriority w:val="2"/>
    <w:rsid w:val="005D1840"/>
    <w:rPr>
      <w:rFonts w:ascii="Times New Roman" w:eastAsiaTheme="majorEastAsia" w:hAnsi="Times New Roman" w:cstheme="majorBidi"/>
      <w:b/>
      <w:sz w:val="24"/>
      <w:szCs w:val="24"/>
    </w:rPr>
  </w:style>
  <w:style w:type="paragraph" w:styleId="KeinLeerraum">
    <w:name w:val="No Spacing"/>
    <w:uiPriority w:val="99"/>
    <w:unhideWhenUsed/>
    <w:qFormat/>
    <w:rsid w:val="00A53000"/>
    <w:pPr>
      <w:spacing w:after="0" w:line="240" w:lineRule="auto"/>
    </w:pPr>
    <w:rPr>
      <w:rFonts w:ascii="Times New Roman" w:hAnsi="Times New Roman"/>
      <w:sz w:val="24"/>
    </w:rPr>
  </w:style>
  <w:style w:type="character" w:customStyle="1" w:styleId="berschrift4Zchn">
    <w:name w:val="Überschrift 4 Zchn"/>
    <w:basedOn w:val="Absatz-Standardschriftart"/>
    <w:link w:val="berschrift4"/>
    <w:uiPriority w:val="2"/>
    <w:rsid w:val="005D1840"/>
    <w:rPr>
      <w:rFonts w:ascii="Times New Roman" w:eastAsiaTheme="majorEastAsia" w:hAnsi="Times New Roman" w:cstheme="majorBidi"/>
      <w:b/>
      <w:iCs/>
      <w:sz w:val="24"/>
      <w:szCs w:val="24"/>
    </w:rPr>
  </w:style>
  <w:style w:type="character" w:customStyle="1" w:styleId="berschrift5Zchn">
    <w:name w:val="Überschrift 5 Zchn"/>
    <w:basedOn w:val="Absatz-Standardschriftart"/>
    <w:link w:val="berschrift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Untertitel"/>
    <w:next w:val="Standard"/>
    <w:uiPriority w:val="1"/>
    <w:qFormat/>
    <w:rsid w:val="00651CA2"/>
  </w:style>
  <w:style w:type="character" w:styleId="SchwacheHervorhebung">
    <w:name w:val="Subtle Emphasis"/>
    <w:basedOn w:val="Absatz-Standardschriftart"/>
    <w:uiPriority w:val="19"/>
    <w:qFormat/>
    <w:rsid w:val="00C724CF"/>
    <w:rPr>
      <w:rFonts w:ascii="Times New Roman" w:hAnsi="Times New Roman"/>
      <w:i/>
      <w:iCs/>
      <w:color w:val="404040" w:themeColor="text1" w:themeTint="BF"/>
    </w:rPr>
  </w:style>
  <w:style w:type="character" w:styleId="IntensiveHervorhebung">
    <w:name w:val="Intense Emphasis"/>
    <w:basedOn w:val="Absatz-Standardschriftart"/>
    <w:uiPriority w:val="21"/>
    <w:unhideWhenUsed/>
    <w:rsid w:val="00C724CF"/>
    <w:rPr>
      <w:rFonts w:ascii="Times New Roman" w:hAnsi="Times New Roman"/>
      <w:i/>
      <w:iCs/>
      <w:color w:val="auto"/>
    </w:rPr>
  </w:style>
  <w:style w:type="paragraph" w:styleId="Zitat">
    <w:name w:val="Quote"/>
    <w:basedOn w:val="Standard"/>
    <w:next w:val="Standard"/>
    <w:link w:val="ZitatZchn"/>
    <w:uiPriority w:val="29"/>
    <w:qFormat/>
    <w:rsid w:val="00C724C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724CF"/>
    <w:rPr>
      <w:rFonts w:ascii="Times New Roman" w:hAnsi="Times New Roman"/>
      <w:i/>
      <w:iCs/>
      <w:color w:val="404040" w:themeColor="text1" w:themeTint="BF"/>
      <w:sz w:val="24"/>
    </w:rPr>
  </w:style>
  <w:style w:type="character" w:styleId="IntensiverVerweis">
    <w:name w:val="Intense Reference"/>
    <w:basedOn w:val="Absatz-Standardschriftart"/>
    <w:uiPriority w:val="32"/>
    <w:qFormat/>
    <w:rsid w:val="00C724CF"/>
    <w:rPr>
      <w:b/>
      <w:bCs/>
      <w:smallCaps/>
      <w:color w:val="auto"/>
      <w:spacing w:val="5"/>
    </w:rPr>
  </w:style>
  <w:style w:type="character" w:styleId="Buchtitel">
    <w:name w:val="Book Title"/>
    <w:basedOn w:val="Absatz-Standardschriftar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berarbeitung">
    <w:name w:val="Revision"/>
    <w:hidden/>
    <w:uiPriority w:val="99"/>
    <w:semiHidden/>
    <w:rsid w:val="00A545C6"/>
    <w:pPr>
      <w:spacing w:after="0" w:line="240" w:lineRule="auto"/>
    </w:pPr>
    <w:rPr>
      <w:rFonts w:ascii="Times New Roman" w:hAnsi="Times New Roman"/>
      <w:sz w:val="24"/>
    </w:rPr>
  </w:style>
  <w:style w:type="character" w:customStyle="1" w:styleId="UnresolvedMention">
    <w:name w:val="Unresolved Mention"/>
    <w:basedOn w:val="Absatz-Standardschriftart"/>
    <w:uiPriority w:val="99"/>
    <w:semiHidden/>
    <w:unhideWhenUsed/>
    <w:rsid w:val="00895308"/>
    <w:rPr>
      <w:color w:val="605E5C"/>
      <w:shd w:val="clear" w:color="auto" w:fill="E1DFDD"/>
    </w:rPr>
  </w:style>
  <w:style w:type="paragraph" w:customStyle="1" w:styleId="CitaviBibliographyHeading">
    <w:name w:val="Citavi Bibliography Heading"/>
    <w:basedOn w:val="Standard"/>
    <w:link w:val="CitaviBibliographyHeadingZchn"/>
    <w:rsid w:val="00BD62E3"/>
    <w:pPr>
      <w:spacing w:line="360" w:lineRule="auto"/>
    </w:pPr>
    <w:rPr>
      <w:rFonts w:cstheme="minorHAnsi"/>
    </w:rPr>
  </w:style>
  <w:style w:type="character" w:customStyle="1" w:styleId="CitaviBibliographyHeadingZchn">
    <w:name w:val="Citavi Bibliography Heading Zchn"/>
    <w:basedOn w:val="Absatz-Standardschriftart"/>
    <w:link w:val="CitaviBibliographyHeading"/>
    <w:rsid w:val="00BD62E3"/>
    <w:rPr>
      <w:rFonts w:ascii="Times New Roman" w:hAnsi="Times New Roman" w:cstheme="minorHAnsi"/>
      <w:sz w:val="24"/>
    </w:rPr>
  </w:style>
  <w:style w:type="paragraph" w:customStyle="1" w:styleId="CitaviBibliographyEntry">
    <w:name w:val="Citavi Bibliography Entry"/>
    <w:basedOn w:val="Standard"/>
    <w:link w:val="CitaviBibliographyEntryZchn"/>
    <w:rsid w:val="00BD62E3"/>
    <w:pPr>
      <w:tabs>
        <w:tab w:val="left" w:pos="227"/>
      </w:tabs>
      <w:spacing w:line="360" w:lineRule="auto"/>
      <w:ind w:left="227" w:hanging="227"/>
    </w:pPr>
    <w:rPr>
      <w:rFonts w:cstheme="minorHAnsi"/>
    </w:rPr>
  </w:style>
  <w:style w:type="character" w:customStyle="1" w:styleId="CitaviBibliographyEntryZchn">
    <w:name w:val="Citavi Bibliography Entry Zchn"/>
    <w:basedOn w:val="Absatz-Standardschriftart"/>
    <w:link w:val="CitaviBibliographyEntry"/>
    <w:rsid w:val="00BD62E3"/>
    <w:rPr>
      <w:rFonts w:ascii="Times New Roman" w:hAnsi="Times New Roman" w:cstheme="minorHAnsi"/>
      <w:sz w:val="24"/>
    </w:rPr>
  </w:style>
  <w:style w:type="table" w:customStyle="1" w:styleId="Tabellenraster1">
    <w:name w:val="Tabellenraster1"/>
    <w:basedOn w:val="NormaleTabelle"/>
    <w:next w:val="Tabellenraster"/>
    <w:uiPriority w:val="39"/>
    <w:rsid w:val="00F05356"/>
    <w:pPr>
      <w:spacing w:after="0" w:line="240" w:lineRule="auto"/>
    </w:pPr>
    <w:rPr>
      <w:rFonts w:ascii="Calibri" w:hAnsi="Calibri"/>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C0880"/>
    <w:rPr>
      <w:color w:val="808080"/>
    </w:rPr>
  </w:style>
  <w:style w:type="paragraph" w:customStyle="1" w:styleId="CitaviBibliographySubheading1">
    <w:name w:val="Citavi Bibliography Subheading 1"/>
    <w:basedOn w:val="berschrift2"/>
    <w:link w:val="CitaviBibliographySubheading1Zchn"/>
    <w:rsid w:val="00DC0880"/>
    <w:pPr>
      <w:contextualSpacing/>
      <w:jc w:val="both"/>
      <w:outlineLvl w:val="9"/>
    </w:pPr>
    <w:rPr>
      <w:rFonts w:cstheme="minorHAnsi"/>
    </w:rPr>
  </w:style>
  <w:style w:type="character" w:customStyle="1" w:styleId="CitaviBibliographySubheading1Zchn">
    <w:name w:val="Citavi Bibliography Subheading 1 Zchn"/>
    <w:basedOn w:val="Absatz-Standardschriftart"/>
    <w:link w:val="CitaviBibliographySubheading1"/>
    <w:rsid w:val="00DC0880"/>
    <w:rPr>
      <w:rFonts w:ascii="Times New Roman" w:eastAsia="Cambria" w:hAnsi="Times New Roman" w:cstheme="minorHAnsi"/>
      <w:b/>
      <w:sz w:val="24"/>
      <w:szCs w:val="24"/>
    </w:rPr>
  </w:style>
  <w:style w:type="paragraph" w:customStyle="1" w:styleId="CitaviBibliographySubheading2">
    <w:name w:val="Citavi Bibliography Subheading 2"/>
    <w:basedOn w:val="berschrift3"/>
    <w:link w:val="CitaviBibliographySubheading2Zchn"/>
    <w:rsid w:val="00DC0880"/>
    <w:pPr>
      <w:contextualSpacing/>
      <w:jc w:val="both"/>
      <w:outlineLvl w:val="9"/>
    </w:pPr>
    <w:rPr>
      <w:rFonts w:cstheme="minorHAnsi"/>
    </w:rPr>
  </w:style>
  <w:style w:type="character" w:customStyle="1" w:styleId="CitaviBibliographySubheading2Zchn">
    <w:name w:val="Citavi Bibliography Subheading 2 Zchn"/>
    <w:basedOn w:val="Absatz-Standardschriftart"/>
    <w:link w:val="CitaviBibliographySubheading2"/>
    <w:rsid w:val="00DC0880"/>
    <w:rPr>
      <w:rFonts w:ascii="Times New Roman" w:eastAsiaTheme="majorEastAsia" w:hAnsi="Times New Roman" w:cstheme="minorHAnsi"/>
      <w:b/>
      <w:sz w:val="24"/>
      <w:szCs w:val="24"/>
    </w:rPr>
  </w:style>
  <w:style w:type="paragraph" w:customStyle="1" w:styleId="CitaviBibliographySubheading3">
    <w:name w:val="Citavi Bibliography Subheading 3"/>
    <w:basedOn w:val="berschrift4"/>
    <w:link w:val="CitaviBibliographySubheading3Zchn"/>
    <w:rsid w:val="00DC0880"/>
    <w:pPr>
      <w:contextualSpacing/>
      <w:jc w:val="both"/>
      <w:outlineLvl w:val="9"/>
    </w:pPr>
    <w:rPr>
      <w:rFonts w:cstheme="minorHAnsi"/>
    </w:rPr>
  </w:style>
  <w:style w:type="character" w:customStyle="1" w:styleId="CitaviBibliographySubheading3Zchn">
    <w:name w:val="Citavi Bibliography Subheading 3 Zchn"/>
    <w:basedOn w:val="Absatz-Standardschriftart"/>
    <w:link w:val="CitaviBibliographySubheading3"/>
    <w:rsid w:val="00DC0880"/>
    <w:rPr>
      <w:rFonts w:ascii="Times New Roman" w:eastAsiaTheme="majorEastAsia" w:hAnsi="Times New Roman" w:cstheme="minorHAnsi"/>
      <w:b/>
      <w:iCs/>
      <w:sz w:val="24"/>
      <w:szCs w:val="24"/>
    </w:rPr>
  </w:style>
  <w:style w:type="paragraph" w:customStyle="1" w:styleId="CitaviBibliographySubheading4">
    <w:name w:val="Citavi Bibliography Subheading 4"/>
    <w:basedOn w:val="berschrift5"/>
    <w:link w:val="CitaviBibliographySubheading4Zchn"/>
    <w:rsid w:val="00DC0880"/>
    <w:pPr>
      <w:contextualSpacing/>
      <w:jc w:val="both"/>
      <w:outlineLvl w:val="9"/>
    </w:pPr>
    <w:rPr>
      <w:rFonts w:cstheme="minorHAnsi"/>
    </w:rPr>
  </w:style>
  <w:style w:type="character" w:customStyle="1" w:styleId="CitaviBibliographySubheading4Zchn">
    <w:name w:val="Citavi Bibliography Subheading 4 Zchn"/>
    <w:basedOn w:val="Absatz-Standardschriftart"/>
    <w:link w:val="CitaviBibliographySubheading4"/>
    <w:rsid w:val="00DC0880"/>
    <w:rPr>
      <w:rFonts w:ascii="Times New Roman" w:eastAsiaTheme="majorEastAsia" w:hAnsi="Times New Roman" w:cstheme="minorHAnsi"/>
      <w:b/>
      <w:iCs/>
      <w:sz w:val="24"/>
      <w:szCs w:val="24"/>
    </w:rPr>
  </w:style>
  <w:style w:type="paragraph" w:customStyle="1" w:styleId="CitaviBibliographySubheading5">
    <w:name w:val="Citavi Bibliography Subheading 5"/>
    <w:basedOn w:val="berschrift6"/>
    <w:link w:val="CitaviBibliographySubheading5Zchn"/>
    <w:rsid w:val="00DC0880"/>
    <w:pPr>
      <w:contextualSpacing/>
      <w:jc w:val="both"/>
      <w:outlineLvl w:val="9"/>
    </w:pPr>
    <w:rPr>
      <w:rFonts w:cstheme="minorHAnsi"/>
    </w:rPr>
  </w:style>
  <w:style w:type="character" w:customStyle="1" w:styleId="CitaviBibliographySubheading5Zchn">
    <w:name w:val="Citavi Bibliography Subheading 5 Zchn"/>
    <w:basedOn w:val="Absatz-Standardschriftart"/>
    <w:link w:val="CitaviBibliographySubheading5"/>
    <w:rsid w:val="00DC0880"/>
    <w:rPr>
      <w:rFonts w:eastAsiaTheme="majorEastAsia" w:cstheme="minorHAnsi"/>
      <w:color w:val="243F60" w:themeColor="accent1" w:themeShade="7F"/>
      <w:sz w:val="24"/>
    </w:rPr>
  </w:style>
  <w:style w:type="character" w:customStyle="1" w:styleId="berschrift6Zchn">
    <w:name w:val="Überschrift 6 Zchn"/>
    <w:basedOn w:val="Absatz-Standardschriftart"/>
    <w:link w:val="berschrift6"/>
    <w:uiPriority w:val="9"/>
    <w:semiHidden/>
    <w:rsid w:val="00DC0880"/>
    <w:rPr>
      <w:rFonts w:eastAsiaTheme="majorEastAsia" w:cstheme="majorBidi"/>
      <w:color w:val="243F60" w:themeColor="accent1" w:themeShade="7F"/>
      <w:sz w:val="24"/>
    </w:rPr>
  </w:style>
  <w:style w:type="paragraph" w:customStyle="1" w:styleId="CitaviBibliographySubheading6">
    <w:name w:val="Citavi Bibliography Subheading 6"/>
    <w:basedOn w:val="berschrift7"/>
    <w:link w:val="CitaviBibliographySubheading6Zchn"/>
    <w:rsid w:val="00DC0880"/>
    <w:pPr>
      <w:contextualSpacing/>
      <w:jc w:val="both"/>
      <w:outlineLvl w:val="9"/>
    </w:pPr>
    <w:rPr>
      <w:rFonts w:cstheme="minorHAnsi"/>
    </w:rPr>
  </w:style>
  <w:style w:type="character" w:customStyle="1" w:styleId="CitaviBibliographySubheading6Zchn">
    <w:name w:val="Citavi Bibliography Subheading 6 Zchn"/>
    <w:basedOn w:val="Absatz-Standardschriftart"/>
    <w:link w:val="CitaviBibliographySubheading6"/>
    <w:rsid w:val="00DC0880"/>
    <w:rPr>
      <w:rFonts w:eastAsiaTheme="majorEastAsia" w:cstheme="minorHAnsi"/>
      <w:i/>
      <w:iCs/>
      <w:color w:val="243F60" w:themeColor="accent1" w:themeShade="7F"/>
      <w:sz w:val="24"/>
    </w:rPr>
  </w:style>
  <w:style w:type="character" w:customStyle="1" w:styleId="berschrift7Zchn">
    <w:name w:val="Überschrift 7 Zchn"/>
    <w:basedOn w:val="Absatz-Standardschriftart"/>
    <w:link w:val="berschrift7"/>
    <w:uiPriority w:val="9"/>
    <w:semiHidden/>
    <w:rsid w:val="00DC0880"/>
    <w:rPr>
      <w:rFonts w:eastAsiaTheme="majorEastAsia" w:cstheme="majorBidi"/>
      <w:i/>
      <w:iCs/>
      <w:color w:val="243F60" w:themeColor="accent1" w:themeShade="7F"/>
      <w:sz w:val="24"/>
    </w:rPr>
  </w:style>
  <w:style w:type="paragraph" w:customStyle="1" w:styleId="CitaviBibliographySubheading7">
    <w:name w:val="Citavi Bibliography Subheading 7"/>
    <w:basedOn w:val="berschrift8"/>
    <w:link w:val="CitaviBibliographySubheading7Zchn"/>
    <w:rsid w:val="00DC0880"/>
    <w:pPr>
      <w:contextualSpacing/>
      <w:jc w:val="both"/>
      <w:outlineLvl w:val="9"/>
    </w:pPr>
    <w:rPr>
      <w:rFonts w:cstheme="minorHAnsi"/>
    </w:rPr>
  </w:style>
  <w:style w:type="character" w:customStyle="1" w:styleId="CitaviBibliographySubheading7Zchn">
    <w:name w:val="Citavi Bibliography Subheading 7 Zchn"/>
    <w:basedOn w:val="Absatz-Standardschriftart"/>
    <w:link w:val="CitaviBibliographySubheading7"/>
    <w:rsid w:val="00DC0880"/>
    <w:rPr>
      <w:rFonts w:eastAsiaTheme="majorEastAsia" w:cstheme="minorHAnsi"/>
      <w:color w:val="272727" w:themeColor="text1" w:themeTint="D8"/>
      <w:sz w:val="21"/>
      <w:szCs w:val="21"/>
    </w:rPr>
  </w:style>
  <w:style w:type="character" w:customStyle="1" w:styleId="berschrift8Zchn">
    <w:name w:val="Überschrift 8 Zchn"/>
    <w:basedOn w:val="Absatz-Standardschriftart"/>
    <w:link w:val="berschrift8"/>
    <w:uiPriority w:val="9"/>
    <w:semiHidden/>
    <w:rsid w:val="00DC0880"/>
    <w:rPr>
      <w:rFonts w:eastAsiaTheme="majorEastAsia"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DC0880"/>
    <w:pPr>
      <w:contextualSpacing/>
      <w:jc w:val="both"/>
      <w:outlineLvl w:val="9"/>
    </w:pPr>
    <w:rPr>
      <w:rFonts w:cstheme="minorHAnsi"/>
    </w:rPr>
  </w:style>
  <w:style w:type="character" w:customStyle="1" w:styleId="CitaviBibliographySubheading8Zchn">
    <w:name w:val="Citavi Bibliography Subheading 8 Zchn"/>
    <w:basedOn w:val="Absatz-Standardschriftart"/>
    <w:link w:val="CitaviBibliographySubheading8"/>
    <w:rsid w:val="00DC0880"/>
    <w:rPr>
      <w:rFonts w:eastAsiaTheme="majorEastAsia" w:cstheme="minorHAns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DC0880"/>
    <w:rPr>
      <w:rFonts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ABB3D49B1E416794DA17067C1F05B2"/>
        <w:category>
          <w:name w:val="Allgemein"/>
          <w:gallery w:val="placeholder"/>
        </w:category>
        <w:types>
          <w:type w:val="bbPlcHdr"/>
        </w:types>
        <w:behaviors>
          <w:behavior w:val="content"/>
        </w:behaviors>
        <w:guid w:val="{82C766F7-250D-4480-B445-8E401261AE49}"/>
      </w:docPartPr>
      <w:docPartBody>
        <w:p w:rsidR="00881C97" w:rsidRDefault="00881C97" w:rsidP="00881C97">
          <w:pPr>
            <w:pStyle w:val="9BABB3D49B1E416794DA17067C1F05B2"/>
          </w:pPr>
          <w:r w:rsidRPr="008B55AB">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E6C3341C-E780-451E-912D-8E0267FDC8CE}"/>
      </w:docPartPr>
      <w:docPartBody>
        <w:p w:rsidR="00881C97" w:rsidRDefault="00881C97">
          <w:r w:rsidRPr="00C862CD">
            <w:rPr>
              <w:rStyle w:val="Platzhaltertext"/>
            </w:rPr>
            <w:t>Klicken oder tippen Sie hier, um Text einzugeben.</w:t>
          </w:r>
        </w:p>
      </w:docPartBody>
    </w:docPart>
    <w:docPart>
      <w:docPartPr>
        <w:name w:val="5AC2860EE3704514B636EAAFB8BC6273"/>
        <w:category>
          <w:name w:val="Allgemein"/>
          <w:gallery w:val="placeholder"/>
        </w:category>
        <w:types>
          <w:type w:val="bbPlcHdr"/>
        </w:types>
        <w:behaviors>
          <w:behavior w:val="content"/>
        </w:behaviors>
        <w:guid w:val="{55E39DAC-4B33-4B4B-B94C-0ABB4C8D5204}"/>
      </w:docPartPr>
      <w:docPartBody>
        <w:p w:rsidR="00881C97" w:rsidRDefault="00881C97" w:rsidP="00881C97">
          <w:pPr>
            <w:pStyle w:val="5AC2860EE3704514B636EAAFB8BC6273"/>
          </w:pPr>
          <w:r w:rsidRPr="008B55AB">
            <w:rPr>
              <w:rStyle w:val="Platzhaltertext"/>
            </w:rPr>
            <w:t>Klicken oder tippen Sie hier, um Text einzugeben.</w:t>
          </w:r>
        </w:p>
      </w:docPartBody>
    </w:docPart>
    <w:docPart>
      <w:docPartPr>
        <w:name w:val="93CDE2D063694442A94E8D318264FADE"/>
        <w:category>
          <w:name w:val="Allgemein"/>
          <w:gallery w:val="placeholder"/>
        </w:category>
        <w:types>
          <w:type w:val="bbPlcHdr"/>
        </w:types>
        <w:behaviors>
          <w:behavior w:val="content"/>
        </w:behaviors>
        <w:guid w:val="{544C826D-28B9-4726-BC56-88F166F6CF09}"/>
      </w:docPartPr>
      <w:docPartBody>
        <w:p w:rsidR="00881C97" w:rsidRDefault="00881C97" w:rsidP="00881C97">
          <w:pPr>
            <w:pStyle w:val="93CDE2D063694442A94E8D318264FADE"/>
          </w:pPr>
          <w:r w:rsidRPr="008B55AB">
            <w:rPr>
              <w:rStyle w:val="Platzhaltertext"/>
            </w:rPr>
            <w:t>Klicken oder tippen Sie hier, um Text einzugeben.</w:t>
          </w:r>
        </w:p>
      </w:docPartBody>
    </w:docPart>
    <w:docPart>
      <w:docPartPr>
        <w:name w:val="AECBEB532A804B7496B893E4A3B73E5A"/>
        <w:category>
          <w:name w:val="Allgemein"/>
          <w:gallery w:val="placeholder"/>
        </w:category>
        <w:types>
          <w:type w:val="bbPlcHdr"/>
        </w:types>
        <w:behaviors>
          <w:behavior w:val="content"/>
        </w:behaviors>
        <w:guid w:val="{76C73147-1BD8-4B3D-A225-F270478FEF8C}"/>
      </w:docPartPr>
      <w:docPartBody>
        <w:p w:rsidR="00881C97" w:rsidRDefault="00881C97" w:rsidP="00881C97">
          <w:pPr>
            <w:pStyle w:val="AECBEB532A804B7496B893E4A3B73E5A"/>
          </w:pPr>
          <w:r w:rsidRPr="008B55AB">
            <w:rPr>
              <w:rStyle w:val="Platzhaltertext"/>
            </w:rPr>
            <w:t>Klicken oder tippen Sie hier, um Text einzugeben.</w:t>
          </w:r>
        </w:p>
      </w:docPartBody>
    </w:docPart>
    <w:docPart>
      <w:docPartPr>
        <w:name w:val="94F133AE94B2416B960BBE37B222A1B2"/>
        <w:category>
          <w:name w:val="Allgemein"/>
          <w:gallery w:val="placeholder"/>
        </w:category>
        <w:types>
          <w:type w:val="bbPlcHdr"/>
        </w:types>
        <w:behaviors>
          <w:behavior w:val="content"/>
        </w:behaviors>
        <w:guid w:val="{92FF0F83-452A-418D-82B2-2C51916EAFE0}"/>
      </w:docPartPr>
      <w:docPartBody>
        <w:p w:rsidR="00881C97" w:rsidRDefault="00881C97" w:rsidP="00881C97">
          <w:pPr>
            <w:pStyle w:val="94F133AE94B2416B960BBE37B222A1B2"/>
          </w:pPr>
          <w:r w:rsidRPr="008B55AB">
            <w:rPr>
              <w:rStyle w:val="Platzhaltertext"/>
            </w:rPr>
            <w:t>Klicken oder tippen Sie hier, um Text einzugeben.</w:t>
          </w:r>
        </w:p>
      </w:docPartBody>
    </w:docPart>
    <w:docPart>
      <w:docPartPr>
        <w:name w:val="42F33B25984245A08CBCD3ECE95ECEE6"/>
        <w:category>
          <w:name w:val="Allgemein"/>
          <w:gallery w:val="placeholder"/>
        </w:category>
        <w:types>
          <w:type w:val="bbPlcHdr"/>
        </w:types>
        <w:behaviors>
          <w:behavior w:val="content"/>
        </w:behaviors>
        <w:guid w:val="{EE105046-14BD-4D51-AC40-C94B582F8507}"/>
      </w:docPartPr>
      <w:docPartBody>
        <w:p w:rsidR="00881C97" w:rsidRDefault="00881C97" w:rsidP="00881C97">
          <w:pPr>
            <w:pStyle w:val="42F33B25984245A08CBCD3ECE95ECEE6"/>
          </w:pPr>
          <w:r w:rsidRPr="008B55AB">
            <w:rPr>
              <w:rStyle w:val="Platzhaltertext"/>
            </w:rPr>
            <w:t>Klicken oder tippen Sie hier, um Text einzugeben.</w:t>
          </w:r>
        </w:p>
      </w:docPartBody>
    </w:docPart>
    <w:docPart>
      <w:docPartPr>
        <w:name w:val="D0958CD4B08A4FF6BA0B32DFF4DEF65B"/>
        <w:category>
          <w:name w:val="Allgemein"/>
          <w:gallery w:val="placeholder"/>
        </w:category>
        <w:types>
          <w:type w:val="bbPlcHdr"/>
        </w:types>
        <w:behaviors>
          <w:behavior w:val="content"/>
        </w:behaviors>
        <w:guid w:val="{355C419F-D289-4246-B755-C1923D8E331B}"/>
      </w:docPartPr>
      <w:docPartBody>
        <w:p w:rsidR="00881C97" w:rsidRDefault="00881C97" w:rsidP="00881C97">
          <w:pPr>
            <w:pStyle w:val="D0958CD4B08A4FF6BA0B32DFF4DEF65B"/>
          </w:pPr>
          <w:r w:rsidRPr="008B55AB">
            <w:rPr>
              <w:rStyle w:val="Platzhaltertext"/>
            </w:rPr>
            <w:t>Klicken oder tippen Sie hier, um Text einzugeben.</w:t>
          </w:r>
        </w:p>
      </w:docPartBody>
    </w:docPart>
    <w:docPart>
      <w:docPartPr>
        <w:name w:val="203E532FE3EF4D5A801401CEE9DCAF05"/>
        <w:category>
          <w:name w:val="Allgemein"/>
          <w:gallery w:val="placeholder"/>
        </w:category>
        <w:types>
          <w:type w:val="bbPlcHdr"/>
        </w:types>
        <w:behaviors>
          <w:behavior w:val="content"/>
        </w:behaviors>
        <w:guid w:val="{CB10F6EC-A35A-4909-849B-96314BAD2E8E}"/>
      </w:docPartPr>
      <w:docPartBody>
        <w:p w:rsidR="00881C97" w:rsidRDefault="00881C97" w:rsidP="00881C97">
          <w:pPr>
            <w:pStyle w:val="203E532FE3EF4D5A801401CEE9DCAF05"/>
          </w:pPr>
          <w:r w:rsidRPr="008B55A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97"/>
    <w:rsid w:val="00280DBB"/>
    <w:rsid w:val="00342FFA"/>
    <w:rsid w:val="003F52E4"/>
    <w:rsid w:val="00587B50"/>
    <w:rsid w:val="00881C97"/>
    <w:rsid w:val="00933951"/>
    <w:rsid w:val="00A01B8A"/>
    <w:rsid w:val="00A94681"/>
    <w:rsid w:val="00B54999"/>
    <w:rsid w:val="00B85274"/>
    <w:rsid w:val="00B922C7"/>
    <w:rsid w:val="00C0264D"/>
    <w:rsid w:val="00C64F18"/>
    <w:rsid w:val="00D01EF8"/>
    <w:rsid w:val="00DA373A"/>
    <w:rsid w:val="00EB7890"/>
    <w:rsid w:val="00FF4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2FFA"/>
    <w:rPr>
      <w:color w:val="808080"/>
    </w:rPr>
  </w:style>
  <w:style w:type="paragraph" w:customStyle="1" w:styleId="9BABB3D49B1E416794DA17067C1F05B2">
    <w:name w:val="9BABB3D49B1E416794DA17067C1F05B2"/>
    <w:rsid w:val="00881C97"/>
  </w:style>
  <w:style w:type="paragraph" w:customStyle="1" w:styleId="5AC2860EE3704514B636EAAFB8BC6273">
    <w:name w:val="5AC2860EE3704514B636EAAFB8BC6273"/>
    <w:rsid w:val="00881C97"/>
  </w:style>
  <w:style w:type="paragraph" w:customStyle="1" w:styleId="93CDE2D063694442A94E8D318264FADE">
    <w:name w:val="93CDE2D063694442A94E8D318264FADE"/>
    <w:rsid w:val="00881C97"/>
  </w:style>
  <w:style w:type="paragraph" w:customStyle="1" w:styleId="AECBEB532A804B7496B893E4A3B73E5A">
    <w:name w:val="AECBEB532A804B7496B893E4A3B73E5A"/>
    <w:rsid w:val="00881C97"/>
  </w:style>
  <w:style w:type="paragraph" w:customStyle="1" w:styleId="94F133AE94B2416B960BBE37B222A1B2">
    <w:name w:val="94F133AE94B2416B960BBE37B222A1B2"/>
    <w:rsid w:val="00881C97"/>
  </w:style>
  <w:style w:type="paragraph" w:customStyle="1" w:styleId="42F33B25984245A08CBCD3ECE95ECEE6">
    <w:name w:val="42F33B25984245A08CBCD3ECE95ECEE6"/>
    <w:rsid w:val="00881C97"/>
  </w:style>
  <w:style w:type="paragraph" w:customStyle="1" w:styleId="D0958CD4B08A4FF6BA0B32DFF4DEF65B">
    <w:name w:val="D0958CD4B08A4FF6BA0B32DFF4DEF65B"/>
    <w:rsid w:val="00881C97"/>
  </w:style>
  <w:style w:type="paragraph" w:customStyle="1" w:styleId="203E532FE3EF4D5A801401CEE9DCAF05">
    <w:name w:val="203E532FE3EF4D5A801401CEE9DCAF05"/>
    <w:rsid w:val="00881C97"/>
  </w:style>
  <w:style w:type="paragraph" w:customStyle="1" w:styleId="53B0D6EFD5824932B29D0D9CD438D8AA">
    <w:name w:val="53B0D6EFD5824932B29D0D9CD438D8AA"/>
    <w:rsid w:val="00342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A0387500-F90E-4F24-B810-18EE2FA7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0</TotalTime>
  <Pages>23</Pages>
  <Words>110911</Words>
  <Characters>698741</Characters>
  <Application>Microsoft Office Word</Application>
  <DocSecurity>0</DocSecurity>
  <Lines>5822</Lines>
  <Paragraphs>1616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AdminZ4-3</cp:lastModifiedBy>
  <cp:revision>57</cp:revision>
  <cp:lastPrinted>2013-10-03T12:51:00Z</cp:lastPrinted>
  <dcterms:created xsi:type="dcterms:W3CDTF">2024-01-22T09:57:00Z</dcterms:created>
  <dcterms:modified xsi:type="dcterms:W3CDTF">2024-02-02T10:32:00Z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CitaviDocumentProperty_8">
    <vt:lpwstr>CloudProjectKey=sfhsj9dn7hyve3zgi3pbimaek1depm1dgynjzwzr; ProjectName=paper3</vt:lpwstr>
  </property>
  <property fmtid="{D5CDD505-2E9C-101B-9397-08002B2CF9AE}" pid="11" name="CitaviDocumentProperty_7">
    <vt:lpwstr>paper3</vt:lpwstr>
  </property>
  <property fmtid="{D5CDD505-2E9C-101B-9397-08002B2CF9AE}" pid="12" name="CitaviDocumentProperty_0">
    <vt:lpwstr>8d0779cf-7350-49bc-a32e-29e3a67efca9</vt:lpwstr>
  </property>
  <property fmtid="{D5CDD505-2E9C-101B-9397-08002B2CF9AE}" pid="13" name="CitaviDocumentProperty_1">
    <vt:lpwstr>6.3.0.0</vt:lpwstr>
  </property>
  <property fmtid="{D5CDD505-2E9C-101B-9397-08002B2CF9AE}" pid="14" name="CitaviDocumentProperty_6">
    <vt:lpwstr>True</vt:lpwstr>
  </property>
</Properties>
</file>